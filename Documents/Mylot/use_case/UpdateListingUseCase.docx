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9ECBA" w14:textId="77777777" w:rsidR="003C29C8" w:rsidRPr="00917AC8" w:rsidRDefault="003C29C8" w:rsidP="003C29C8">
      <w:pPr>
        <w:pStyle w:val="Front-Page"/>
        <w:rPr>
          <w:lang w:val="en-US"/>
        </w:rPr>
      </w:pPr>
    </w:p>
    <w:p w14:paraId="0BCB4742" w14:textId="77777777" w:rsidR="003C29C8" w:rsidRPr="00917AC8" w:rsidRDefault="003C29C8" w:rsidP="003C29C8">
      <w:pPr>
        <w:pStyle w:val="Front-Page"/>
        <w:rPr>
          <w:lang w:val="en-US"/>
        </w:rPr>
      </w:pPr>
    </w:p>
    <w:p w14:paraId="1079757A" w14:textId="77777777" w:rsidR="003C29C8" w:rsidRPr="00917AC8" w:rsidRDefault="003C29C8" w:rsidP="003C29C8">
      <w:pPr>
        <w:pStyle w:val="Front-Page"/>
        <w:rPr>
          <w:lang w:val="en-US"/>
        </w:rPr>
      </w:pPr>
    </w:p>
    <w:p w14:paraId="1E9C90FB" w14:textId="77777777" w:rsidR="003C29C8" w:rsidRPr="00917AC8" w:rsidRDefault="003C29C8" w:rsidP="003C29C8">
      <w:pPr>
        <w:pStyle w:val="Front-Page"/>
        <w:rPr>
          <w:lang w:val="en-US"/>
        </w:rPr>
      </w:pPr>
    </w:p>
    <w:p w14:paraId="7772C0F3" w14:textId="77777777" w:rsidR="003C29C8" w:rsidRDefault="003C29C8" w:rsidP="003C29C8">
      <w:pPr>
        <w:pStyle w:val="Front-Page"/>
        <w:rPr>
          <w:lang w:val="en-US"/>
        </w:rPr>
      </w:pPr>
    </w:p>
    <w:p w14:paraId="08612D55" w14:textId="77777777" w:rsidR="003C29C8" w:rsidRPr="009A6CD8" w:rsidRDefault="0053232E" w:rsidP="003C29C8">
      <w:pPr>
        <w:pStyle w:val="Front-Pag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MyLot</w:t>
      </w:r>
      <w:r w:rsidR="003C29C8" w:rsidRPr="009A6CD8">
        <w:rPr>
          <w:sz w:val="48"/>
          <w:szCs w:val="48"/>
          <w:lang w:val="en-US"/>
        </w:rPr>
        <w:t xml:space="preserve"> Project</w:t>
      </w:r>
    </w:p>
    <w:p w14:paraId="1314BD85" w14:textId="77777777" w:rsidR="003C29C8" w:rsidRPr="009A6CD8" w:rsidRDefault="003C29C8" w:rsidP="003C29C8">
      <w:pPr>
        <w:pStyle w:val="Front-Page"/>
        <w:jc w:val="center"/>
        <w:rPr>
          <w:lang w:val="en-US"/>
        </w:rPr>
      </w:pPr>
      <w:r w:rsidRPr="009A6CD8">
        <w:rPr>
          <w:lang w:val="en-US"/>
        </w:rPr>
        <w:fldChar w:fldCharType="begin"/>
      </w:r>
      <w:r w:rsidRPr="009A6CD8">
        <w:rPr>
          <w:lang w:val="en-US"/>
        </w:rPr>
        <w:instrText xml:space="preserve"> TITLE   \* MERGEFORMAT </w:instrText>
      </w:r>
      <w:r w:rsidRPr="009A6CD8">
        <w:rPr>
          <w:lang w:val="en-US"/>
        </w:rPr>
        <w:fldChar w:fldCharType="separate"/>
      </w:r>
      <w:bookmarkStart w:id="0" w:name="_GoBack"/>
      <w:r w:rsidR="0053232E">
        <w:rPr>
          <w:lang w:val="en-US"/>
        </w:rPr>
        <w:t>Update Listing</w:t>
      </w:r>
      <w:bookmarkEnd w:id="0"/>
      <w:r w:rsidR="0053232E">
        <w:rPr>
          <w:lang w:val="en-US"/>
        </w:rPr>
        <w:t xml:space="preserve"> Use-Case Specification</w:t>
      </w:r>
      <w:r w:rsidRPr="009A6CD8">
        <w:rPr>
          <w:lang w:val="en-US"/>
        </w:rPr>
        <w:fldChar w:fldCharType="end"/>
      </w:r>
    </w:p>
    <w:p w14:paraId="1DB74E2B" w14:textId="77777777" w:rsidR="00FE1B4D" w:rsidRPr="00917AC8" w:rsidRDefault="00FE1B4D" w:rsidP="00FE1B4D">
      <w:pPr>
        <w:pStyle w:val="Front-Page"/>
        <w:rPr>
          <w:lang w:val="en-US"/>
        </w:rPr>
      </w:pPr>
    </w:p>
    <w:p w14:paraId="1C3E799A" w14:textId="77777777" w:rsidR="00FE1B4D" w:rsidRPr="00917AC8" w:rsidRDefault="00FE1B4D" w:rsidP="00FE1B4D">
      <w:pPr>
        <w:pStyle w:val="Front-Page"/>
        <w:rPr>
          <w:lang w:val="en-US"/>
        </w:rPr>
      </w:pPr>
    </w:p>
    <w:p w14:paraId="23CBC258" w14:textId="77777777" w:rsidR="00FE1B4D" w:rsidRPr="00917AC8" w:rsidRDefault="00FE1B4D" w:rsidP="00FE1B4D">
      <w:pPr>
        <w:pStyle w:val="Front-Page"/>
        <w:rPr>
          <w:lang w:val="en-US"/>
        </w:rPr>
      </w:pPr>
    </w:p>
    <w:p w14:paraId="5AEB62B0" w14:textId="77777777" w:rsidR="00FE1B4D" w:rsidRPr="00917AC8" w:rsidRDefault="00FE1B4D" w:rsidP="00FE1B4D">
      <w:pPr>
        <w:pStyle w:val="Front-Page"/>
        <w:rPr>
          <w:lang w:val="en-US"/>
        </w:rPr>
      </w:pPr>
    </w:p>
    <w:p w14:paraId="1335E709" w14:textId="77777777" w:rsidR="00FE1B4D" w:rsidRDefault="00FE1B4D" w:rsidP="00FE1B4D">
      <w:pPr>
        <w:pStyle w:val="Front-Page"/>
        <w:rPr>
          <w:lang w:val="en-US"/>
        </w:rPr>
      </w:pPr>
    </w:p>
    <w:p w14:paraId="15ED09BB" w14:textId="77777777" w:rsidR="00EB0A16" w:rsidRPr="007A318F" w:rsidRDefault="00EB0A16" w:rsidP="00EB0A16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Abstract</w:t>
      </w:r>
    </w:p>
    <w:tbl>
      <w:tblPr>
        <w:tblW w:w="0" w:type="auto"/>
        <w:tblBorders>
          <w:top w:val="single" w:sz="18" w:space="0" w:color="00A5E7"/>
          <w:left w:val="single" w:sz="18" w:space="0" w:color="00A5E7"/>
          <w:bottom w:val="single" w:sz="18" w:space="0" w:color="00A5E7"/>
          <w:right w:val="single" w:sz="18" w:space="0" w:color="00A5E7"/>
          <w:insideH w:val="single" w:sz="18" w:space="0" w:color="00A5E7"/>
          <w:insideV w:val="single" w:sz="18" w:space="0" w:color="00A5E7"/>
        </w:tblBorders>
        <w:tblLook w:val="01E0" w:firstRow="1" w:lastRow="1" w:firstColumn="1" w:lastColumn="1" w:noHBand="0" w:noVBand="0"/>
      </w:tblPr>
      <w:tblGrid>
        <w:gridCol w:w="8522"/>
      </w:tblGrid>
      <w:tr w:rsidR="00EB0A16" w:rsidRPr="00CF3824" w14:paraId="744F5A98" w14:textId="77777777" w:rsidTr="00CF3824">
        <w:trPr>
          <w:trHeight w:val="1600"/>
        </w:trPr>
        <w:tc>
          <w:tcPr>
            <w:tcW w:w="8522" w:type="dxa"/>
          </w:tcPr>
          <w:p w14:paraId="419B0D05" w14:textId="77777777" w:rsidR="00EB0A16" w:rsidRPr="00CF3824" w:rsidRDefault="0033326A" w:rsidP="0053232E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CF3824">
              <w:rPr>
                <w:b/>
                <w:i/>
                <w:lang w:val="en-US"/>
              </w:rPr>
              <w:t>The</w:t>
            </w:r>
            <w:r w:rsidR="00EB0A16" w:rsidRPr="00CF3824">
              <w:rPr>
                <w:b/>
                <w:i/>
                <w:lang w:val="en-US"/>
              </w:rPr>
              <w:t xml:space="preserve"> </w:t>
            </w:r>
            <w:r w:rsidRPr="00CF3824">
              <w:rPr>
                <w:b/>
                <w:i/>
                <w:lang w:val="en-US"/>
              </w:rPr>
              <w:fldChar w:fldCharType="begin"/>
            </w:r>
            <w:r w:rsidRPr="00CF3824">
              <w:rPr>
                <w:b/>
                <w:i/>
                <w:lang w:val="en-US"/>
              </w:rPr>
              <w:instrText xml:space="preserve"> DOCPROPERTY  Title  \* MERGEFORMAT </w:instrText>
            </w:r>
            <w:r w:rsidRPr="00CF3824">
              <w:rPr>
                <w:b/>
                <w:i/>
                <w:lang w:val="en-US"/>
              </w:rPr>
              <w:fldChar w:fldCharType="separate"/>
            </w:r>
            <w:r w:rsidR="0053232E">
              <w:rPr>
                <w:b/>
                <w:i/>
                <w:lang w:val="en-US"/>
              </w:rPr>
              <w:t>Update Listing Use-Case Specification</w:t>
            </w:r>
            <w:r w:rsidRPr="00CF3824">
              <w:rPr>
                <w:b/>
                <w:i/>
                <w:lang w:val="en-US"/>
              </w:rPr>
              <w:fldChar w:fldCharType="end"/>
            </w:r>
            <w:r w:rsidRPr="00CF3824">
              <w:rPr>
                <w:b/>
                <w:i/>
                <w:lang w:val="en-US"/>
              </w:rPr>
              <w:t xml:space="preserve"> specifies all requirements relating to </w:t>
            </w:r>
            <w:r w:rsidR="0053232E">
              <w:rPr>
                <w:b/>
                <w:i/>
                <w:lang w:val="en-US"/>
              </w:rPr>
              <w:t>updating the information regarding a particular, already existing, listing. This also involves changing information such as viewing details.</w:t>
            </w:r>
          </w:p>
        </w:tc>
      </w:tr>
    </w:tbl>
    <w:p w14:paraId="23537AFF" w14:textId="77777777" w:rsidR="004B0F66" w:rsidRPr="007A318F" w:rsidRDefault="004B0F66" w:rsidP="00D5696A">
      <w:pPr>
        <w:pStyle w:val="Front-Page"/>
        <w:rPr>
          <w:sz w:val="24"/>
          <w:szCs w:val="24"/>
          <w:lang w:val="en-US"/>
        </w:rPr>
      </w:pPr>
    </w:p>
    <w:p w14:paraId="54A25330" w14:textId="77777777" w:rsidR="00D5696A" w:rsidRPr="007A318F" w:rsidRDefault="00D5696A" w:rsidP="00D5696A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Version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8"/>
        <w:gridCol w:w="1260"/>
        <w:gridCol w:w="1980"/>
        <w:gridCol w:w="3914"/>
      </w:tblGrid>
      <w:tr w:rsidR="00D5696A" w:rsidRPr="00CF3824" w14:paraId="1DB7D0EE" w14:textId="77777777" w:rsidTr="00CF3824">
        <w:tc>
          <w:tcPr>
            <w:tcW w:w="1368" w:type="dxa"/>
            <w:shd w:val="clear" w:color="auto" w:fill="00A5E7"/>
          </w:tcPr>
          <w:p w14:paraId="725E4E5F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0" w:type="dxa"/>
            <w:shd w:val="clear" w:color="auto" w:fill="00A5E7"/>
          </w:tcPr>
          <w:p w14:paraId="26F18EF8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980" w:type="dxa"/>
            <w:shd w:val="clear" w:color="auto" w:fill="00A5E7"/>
          </w:tcPr>
          <w:p w14:paraId="1C068EB2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914" w:type="dxa"/>
            <w:shd w:val="clear" w:color="auto" w:fill="00A5E7"/>
          </w:tcPr>
          <w:p w14:paraId="429D0AE5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Description</w:t>
            </w:r>
          </w:p>
        </w:tc>
      </w:tr>
      <w:tr w:rsidR="00D5696A" w:rsidRPr="00CF3824" w14:paraId="734C3C8B" w14:textId="77777777" w:rsidTr="00CF3824">
        <w:tc>
          <w:tcPr>
            <w:tcW w:w="1368" w:type="dxa"/>
          </w:tcPr>
          <w:p w14:paraId="2FD6F6DB" w14:textId="77777777" w:rsidR="00D5696A" w:rsidRPr="00CF3824" w:rsidRDefault="0053232E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31/03/2017</w:t>
            </w:r>
          </w:p>
        </w:tc>
        <w:tc>
          <w:tcPr>
            <w:tcW w:w="1260" w:type="dxa"/>
          </w:tcPr>
          <w:p w14:paraId="64C8F278" w14:textId="77777777" w:rsidR="00D5696A" w:rsidRPr="00CF3824" w:rsidRDefault="001E223E" w:rsidP="0053232E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DOCPROPERTY  Category  \* MERGEFORMAT </w:instrTex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53232E">
              <w:rPr>
                <w:rFonts w:ascii="Arial" w:hAnsi="Arial" w:cs="Arial"/>
                <w:sz w:val="20"/>
                <w:szCs w:val="20"/>
                <w:lang w:val="en-US"/>
              </w:rPr>
              <w:t>&lt;1.0&gt;</w: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14:paraId="0C0AC74E" w14:textId="77777777" w:rsidR="00D5696A" w:rsidRPr="00CF3824" w:rsidRDefault="001E223E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AUTHOR   \* MERGEFORMAT </w:instrTex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53232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Jesper Bergman</w: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14" w:type="dxa"/>
          </w:tcPr>
          <w:p w14:paraId="148CA96B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731F5FA3" w14:textId="77777777" w:rsidTr="00CF3824">
        <w:tc>
          <w:tcPr>
            <w:tcW w:w="1368" w:type="dxa"/>
          </w:tcPr>
          <w:p w14:paraId="4EBB960F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0D789724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664B03D0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66DE2431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07D4DE93" w14:textId="77777777" w:rsidTr="00CF3824">
        <w:tc>
          <w:tcPr>
            <w:tcW w:w="1368" w:type="dxa"/>
          </w:tcPr>
          <w:p w14:paraId="15A4E960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7299D6C6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12D14E09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02AB7C86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3803123D" w14:textId="77777777" w:rsidTr="00CF3824">
        <w:tc>
          <w:tcPr>
            <w:tcW w:w="1368" w:type="dxa"/>
          </w:tcPr>
          <w:p w14:paraId="0C6B623C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0EA43E14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4DEE48E1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496EBADA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F7115" w:rsidRPr="00CF3824" w14:paraId="54B02A66" w14:textId="77777777" w:rsidTr="00CF3824">
        <w:tc>
          <w:tcPr>
            <w:tcW w:w="1368" w:type="dxa"/>
          </w:tcPr>
          <w:p w14:paraId="68DF8E37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635FCEF0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6D92A9CC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2E88E46E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5576E1D" w14:textId="1D087D34" w:rsidR="00012EF0" w:rsidRDefault="0053232E" w:rsidP="00012EF0">
      <w:pPr>
        <w:pStyle w:val="Front-Page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BF6B68F" wp14:editId="6BB1BF65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2575560" cy="1060450"/>
                <wp:effectExtent l="0" t="0" r="2540" b="0"/>
                <wp:wrapNone/>
                <wp:docPr id="1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1060450"/>
                          <a:chOff x="1797" y="14040"/>
                          <a:chExt cx="4056" cy="1670"/>
                        </a:xfrm>
                      </wpg:grpSpPr>
                      <pic:pic xmlns:pic="http://schemas.openxmlformats.org/drawingml/2006/picture">
                        <pic:nvPicPr>
                          <pic:cNvPr id="2" name="Picture 223" descr="IJI_outl_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" r="98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14040"/>
                            <a:ext cx="14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24" descr="I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5" t="14462" b="18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15230"/>
                            <a:ext cx="26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1F58B" id="Group 225" o:spid="_x0000_s1026" style="position:absolute;margin-left:0;margin-top:11.75pt;width:202.8pt;height:83.5pt;z-index:251657728" coordorigin="1797,14040" coordsize="4056,16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alt="IJI_outl_symbol" style="position:absolute;left:1797;top:14040;width:1400;height:1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qN&#10;tprCAAAA2gAAAA8AAABkcnMvZG93bnJldi54bWxEj0FrAjEUhO8F/0N4Qm81qwcpq1FEUcSb2yJ4&#10;e26eu4vJS9jEde2vN4VCj8PMfMPMl701oqM2NI4VjEcZCOLS6YYrBd9f249PECEiazSOScGTAiwX&#10;g7c55to9+EhdESuRIBxyVFDH6HMpQ1mTxTBynjh5V9dajEm2ldQtPhLcGjnJsqm02HBaqNHTuqby&#10;VtytguLiT+fT+IdM5/cxPG9mc9htlXof9qsZiEh9/A//tfdawQR+r6QbIB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qjbaawgAAANoAAAAPAAAAAAAAAAAAAAAAAJwCAABk&#10;cnMvZG93bnJldi54bWxQSwUGAAAAAAQABAD3AAAAiwMAAAAA&#10;">
                  <v:imagedata r:id="rId9" o:title="IJI_outl_symbol" cropleft="3093f" cropright="6480f"/>
                </v:shape>
                <v:shape id="Picture 224" o:spid="_x0000_s1028" type="#_x0000_t75" alt="IJC" style="position:absolute;left:3198;top:15230;width:2655;height: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9&#10;WzLCAAAA2gAAAA8AAABkcnMvZG93bnJldi54bWxEj09rAjEUxO+C3yE8oTfNakFkNUop+OdWai3o&#10;7ZE8d1c3L2sSdf32Rij0OMzMb5jZorW1uJEPlWMFw0EGglg7U3GhYPez7E9AhIhssHZMCh4UYDHv&#10;dmaYG3fnb7ptYyEShEOOCsoYm1zKoEuyGAauIU7e0XmLMUlfSOPxnuC2lqMsG0uLFaeFEhv6LEmf&#10;t1erYGJXh8d+fNmtl+j1Sf9+XQ58VOqt135MQURq43/4r70xCt7hdSXdADl/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y/VsywgAAANoAAAAPAAAAAAAAAAAAAAAAAJwCAABk&#10;cnMvZG93bnJldi54bWxQSwUGAAAAAAQABAD3AAAAiwMAAAAA&#10;">
                  <v:imagedata r:id="rId10" o:title="IJC" croptop="9478f" cropbottom="12132f" cropleft="3136f"/>
                </v:shape>
              </v:group>
            </w:pict>
          </mc:Fallback>
        </mc:AlternateContent>
      </w:r>
    </w:p>
    <w:p w14:paraId="062806F6" w14:textId="77777777" w:rsidR="0026256F" w:rsidRPr="002E3754" w:rsidRDefault="003C29C8" w:rsidP="00DF0EE8">
      <w:pPr>
        <w:pStyle w:val="Front-Page"/>
        <w:spacing w:before="600" w:after="0"/>
        <w:jc w:val="right"/>
        <w:rPr>
          <w:b w:val="0"/>
          <w:sz w:val="24"/>
          <w:szCs w:val="24"/>
          <w:lang w:val="en-US"/>
        </w:rPr>
      </w:pPr>
      <w:r w:rsidRPr="002E3754">
        <w:rPr>
          <w:b w:val="0"/>
          <w:sz w:val="24"/>
          <w:szCs w:val="24"/>
          <w:lang w:val="en-US"/>
        </w:rPr>
        <w:t>An Essential Unified Process Document</w:t>
      </w:r>
    </w:p>
    <w:p w14:paraId="489FB63A" w14:textId="77777777" w:rsidR="002C2B15" w:rsidRPr="007A318F" w:rsidRDefault="008F103B" w:rsidP="0026256F">
      <w:pPr>
        <w:pStyle w:val="Front-Page"/>
        <w:jc w:val="center"/>
        <w:rPr>
          <w:rFonts w:ascii="Times New Roman" w:hAnsi="Times New Roman"/>
          <w:bCs/>
          <w:i/>
          <w:iCs/>
          <w:sz w:val="24"/>
          <w:lang w:val="en-US"/>
        </w:rPr>
      </w:pPr>
      <w:r w:rsidRPr="007A318F">
        <w:rPr>
          <w:rFonts w:ascii="Times New Roman" w:hAnsi="Times New Roman"/>
          <w:bCs/>
          <w:i/>
          <w:iCs/>
          <w:sz w:val="24"/>
          <w:lang w:val="en-US"/>
        </w:rPr>
        <w:br w:type="page"/>
      </w:r>
      <w:r w:rsidR="002C2B15" w:rsidRPr="007A318F">
        <w:rPr>
          <w:rFonts w:ascii="Times New Roman" w:hAnsi="Times New Roman"/>
          <w:bCs/>
          <w:i/>
          <w:iCs/>
          <w:sz w:val="24"/>
          <w:lang w:val="en-US"/>
        </w:rPr>
        <w:lastRenderedPageBreak/>
        <w:t>Table of Contents</w:t>
      </w:r>
    </w:p>
    <w:p w14:paraId="321EA504" w14:textId="77777777" w:rsidR="007B075D" w:rsidRDefault="002C2B15">
      <w:pPr>
        <w:pStyle w:val="TOC1"/>
        <w:rPr>
          <w:rFonts w:eastAsia="Times New Roman"/>
          <w:noProof/>
          <w:lang w:val="en-US" w:eastAsia="en-US"/>
        </w:rPr>
      </w:pPr>
      <w:r w:rsidRPr="007A318F">
        <w:rPr>
          <w:lang w:val="en-US"/>
        </w:rPr>
        <w:fldChar w:fldCharType="begin"/>
      </w:r>
      <w:r w:rsidRPr="007A318F">
        <w:rPr>
          <w:lang w:val="en-US"/>
        </w:rPr>
        <w:instrText xml:space="preserve"> TOC \o "1-3" \h \z \u </w:instrText>
      </w:r>
      <w:r w:rsidRPr="007A318F">
        <w:rPr>
          <w:lang w:val="en-US"/>
        </w:rPr>
        <w:fldChar w:fldCharType="separate"/>
      </w:r>
      <w:hyperlink w:anchor="_Toc179000879" w:history="1">
        <w:r w:rsidR="007B075D" w:rsidRPr="00247F1E">
          <w:rPr>
            <w:rStyle w:val="Hyperlink"/>
            <w:noProof/>
          </w:rPr>
          <w:t>1</w:t>
        </w:r>
        <w:r w:rsidR="007B075D">
          <w:rPr>
            <w:rFonts w:eastAsia="Times New Roman"/>
            <w:noProof/>
            <w:lang w:val="en-US" w:eastAsia="en-US"/>
          </w:rPr>
          <w:tab/>
        </w:r>
        <w:r w:rsidR="007B075D" w:rsidRPr="00247F1E">
          <w:rPr>
            <w:rStyle w:val="Hyperlink"/>
            <w:noProof/>
          </w:rPr>
          <w:t>Introduction</w:t>
        </w:r>
        <w:r w:rsidR="007B075D">
          <w:rPr>
            <w:noProof/>
            <w:webHidden/>
          </w:rPr>
          <w:tab/>
        </w:r>
        <w:r w:rsidR="007B075D">
          <w:rPr>
            <w:noProof/>
            <w:webHidden/>
          </w:rPr>
          <w:fldChar w:fldCharType="begin"/>
        </w:r>
        <w:r w:rsidR="007B075D">
          <w:rPr>
            <w:noProof/>
            <w:webHidden/>
          </w:rPr>
          <w:instrText xml:space="preserve"> PAGEREF _Toc179000879 \h </w:instrText>
        </w:r>
        <w:r w:rsidR="00265DA6">
          <w:rPr>
            <w:noProof/>
          </w:rPr>
        </w:r>
        <w:r w:rsidR="007B075D"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3</w:t>
        </w:r>
        <w:r w:rsidR="007B075D">
          <w:rPr>
            <w:noProof/>
            <w:webHidden/>
          </w:rPr>
          <w:fldChar w:fldCharType="end"/>
        </w:r>
      </w:hyperlink>
    </w:p>
    <w:p w14:paraId="5CAD4B0A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0" w:history="1">
        <w:r w:rsidRPr="00247F1E">
          <w:rPr>
            <w:rStyle w:val="Hyperlink"/>
            <w:noProof/>
            <w:lang w:val="en-US"/>
          </w:rPr>
          <w:t>1.1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_Toc179000880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24AE7F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1" w:history="1">
        <w:r w:rsidRPr="00247F1E">
          <w:rPr>
            <w:rStyle w:val="Hyperlink"/>
            <w:noProof/>
            <w:lang w:val="en-US"/>
          </w:rPr>
          <w:t>1.2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_Toc179000881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7459C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2" w:history="1">
        <w:r w:rsidRPr="00247F1E">
          <w:rPr>
            <w:rStyle w:val="Hyperlink"/>
            <w:noProof/>
            <w:lang w:val="en-US"/>
          </w:rPr>
          <w:t>1.3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_Toc179000882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634BB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3" w:history="1">
        <w:r w:rsidRPr="00247F1E">
          <w:rPr>
            <w:rStyle w:val="Hyperlink"/>
            <w:noProof/>
          </w:rPr>
          <w:t>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_Toc179000883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61D995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4" w:history="1">
        <w:r w:rsidRPr="00247F1E">
          <w:rPr>
            <w:rStyle w:val="Hyperlink"/>
            <w:noProof/>
          </w:rPr>
          <w:t>3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_Toc179000884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E4CF1E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5" w:history="1">
        <w:r w:rsidRPr="00247F1E">
          <w:rPr>
            <w:rStyle w:val="Hyperlink"/>
            <w:noProof/>
          </w:rPr>
          <w:t>4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_Toc179000885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EA8F42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6" w:history="1">
        <w:r w:rsidRPr="00247F1E">
          <w:rPr>
            <w:rStyle w:val="Hyperlink"/>
            <w:noProof/>
          </w:rPr>
          <w:t>5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_Toc179000886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6BD41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7" w:history="1">
        <w:r w:rsidRPr="00247F1E">
          <w:rPr>
            <w:rStyle w:val="Hyperlink"/>
            <w:noProof/>
          </w:rPr>
          <w:t>5.1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_Toc179000887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73E34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88" w:history="1">
        <w:r w:rsidRPr="00247F1E">
          <w:rPr>
            <w:rStyle w:val="Hyperlink"/>
            <w:noProof/>
          </w:rPr>
          <w:t>5.1.1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A1 First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_Toc179000888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A37B0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89" w:history="1">
        <w:r w:rsidRPr="00247F1E">
          <w:rPr>
            <w:rStyle w:val="Hyperlink"/>
            <w:noProof/>
          </w:rPr>
          <w:t>5.1.2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A2 Second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_Toc179000889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7633C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90" w:history="1">
        <w:r w:rsidRPr="00247F1E">
          <w:rPr>
            <w:rStyle w:val="Hyperlink"/>
            <w:noProof/>
          </w:rPr>
          <w:t>5.2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_Toc179000890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6B7DC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91" w:history="1">
        <w:r w:rsidRPr="00247F1E">
          <w:rPr>
            <w:rStyle w:val="Hyperlink"/>
            <w:noProof/>
          </w:rPr>
          <w:t>5.2.1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A3 Third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_Toc179000891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83C34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2" w:history="1">
        <w:r w:rsidRPr="00247F1E">
          <w:rPr>
            <w:rStyle w:val="Hyperlink"/>
            <w:noProof/>
          </w:rPr>
          <w:t>6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Post-Conditions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_Toc179000892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A6318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3" w:history="1">
        <w:r w:rsidRPr="00247F1E">
          <w:rPr>
            <w:rStyle w:val="Hyperlink"/>
            <w:noProof/>
          </w:rPr>
          <w:t>7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_Toc179000893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85F25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4" w:history="1">
        <w:r w:rsidRPr="00247F1E">
          <w:rPr>
            <w:rStyle w:val="Hyperlink"/>
            <w:noProof/>
          </w:rPr>
          <w:t>8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Extensibility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_Toc179000894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6D699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5" w:history="1">
        <w:r w:rsidRPr="00247F1E">
          <w:rPr>
            <w:rStyle w:val="Hyperlink"/>
            <w:noProof/>
          </w:rPr>
          <w:t>9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_Toc179000895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8259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96" w:history="1">
        <w:r w:rsidRPr="00247F1E">
          <w:rPr>
            <w:rStyle w:val="Hyperlink"/>
            <w:noProof/>
          </w:rPr>
          <w:t>9.1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_Toc179000896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C7735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7" w:history="1">
        <w:r w:rsidRPr="00247F1E">
          <w:rPr>
            <w:rStyle w:val="Hyperlink"/>
            <w:noProof/>
          </w:rPr>
          <w:t>Appendix</w:t>
        </w:r>
        <w:r w:rsidRPr="00247F1E">
          <w:rPr>
            <w:rStyle w:val="Hyperlink"/>
            <w:noProof/>
            <w:lang w:val="en-US"/>
          </w:rPr>
          <w:t xml:space="preserve"> A -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_Toc179000897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5323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61527" w14:textId="77777777" w:rsidR="007B075D" w:rsidRDefault="002C2B15" w:rsidP="007B075D">
      <w:pPr>
        <w:rPr>
          <w:lang w:val="en-US"/>
        </w:rPr>
      </w:pPr>
      <w:r w:rsidRPr="007A318F">
        <w:rPr>
          <w:lang w:val="en-US"/>
        </w:rPr>
        <w:fldChar w:fldCharType="end"/>
      </w:r>
      <w:bookmarkStart w:id="1" w:name="_Toc128880751"/>
      <w:bookmarkStart w:id="2" w:name="_Toc128889215"/>
      <w:bookmarkStart w:id="3" w:name="_Toc178480390"/>
      <w:bookmarkStart w:id="4" w:name="_Toc178490131"/>
      <w:bookmarkStart w:id="5" w:name="_Toc179000879"/>
      <w:bookmarkEnd w:id="3"/>
      <w:bookmarkEnd w:id="4"/>
    </w:p>
    <w:p w14:paraId="7EA65E65" w14:textId="77777777" w:rsidR="002D6349" w:rsidRPr="003C48E5" w:rsidRDefault="007B075D" w:rsidP="003C48E5">
      <w:pPr>
        <w:pStyle w:val="Heading"/>
        <w:ind w:left="431" w:hanging="431"/>
      </w:pPr>
      <w:r>
        <w:rPr>
          <w:lang w:val="en-US"/>
        </w:rPr>
        <w:br w:type="page"/>
      </w:r>
      <w:r w:rsidR="002D6349" w:rsidRPr="003C48E5">
        <w:lastRenderedPageBreak/>
        <w:t>Introduction</w:t>
      </w:r>
      <w:bookmarkEnd w:id="5"/>
    </w:p>
    <w:p w14:paraId="4F8031BE" w14:textId="77777777" w:rsidR="003E0401" w:rsidRPr="009472B7" w:rsidRDefault="003E0401" w:rsidP="003E0401">
      <w:pPr>
        <w:pStyle w:val="Heading2"/>
        <w:rPr>
          <w:lang w:val="en-US"/>
        </w:rPr>
      </w:pPr>
      <w:bookmarkStart w:id="6" w:name="_Toc179000880"/>
      <w:r w:rsidRPr="009472B7">
        <w:rPr>
          <w:lang w:val="en-US"/>
        </w:rPr>
        <w:t>Document Purpose</w:t>
      </w:r>
      <w:bookmarkEnd w:id="1"/>
      <w:bookmarkEnd w:id="2"/>
      <w:bookmarkEnd w:id="6"/>
    </w:p>
    <w:p w14:paraId="040112FB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 xml:space="preserve">The primary objectives of the </w:t>
      </w:r>
      <w:r w:rsidR="00B906BB">
        <w:rPr>
          <w:lang w:val="en-US"/>
        </w:rPr>
        <w:t xml:space="preserve">Use-Case Specification </w:t>
      </w:r>
      <w:r w:rsidRPr="009472B7">
        <w:rPr>
          <w:lang w:val="en-US"/>
        </w:rPr>
        <w:t>are to:</w:t>
      </w:r>
    </w:p>
    <w:p w14:paraId="3841C934" w14:textId="77777777" w:rsidR="003E0401" w:rsidRDefault="00B906BB" w:rsidP="003E040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complete set of requirements relating to the use case</w:t>
      </w:r>
      <w:r w:rsidR="00BD0FE5">
        <w:rPr>
          <w:lang w:val="en-US"/>
        </w:rPr>
        <w:t>,</w:t>
      </w:r>
      <w:r>
        <w:rPr>
          <w:lang w:val="en-US"/>
        </w:rPr>
        <w:t xml:space="preserve"> including </w:t>
      </w:r>
      <w:r w:rsidR="00BD0FE5">
        <w:rPr>
          <w:lang w:val="en-US"/>
        </w:rPr>
        <w:t>the</w:t>
      </w:r>
      <w:r>
        <w:rPr>
          <w:lang w:val="en-US"/>
        </w:rPr>
        <w:t xml:space="preserve"> </w:t>
      </w:r>
      <w:r w:rsidR="00BD0FE5">
        <w:rPr>
          <w:lang w:val="en-US"/>
        </w:rPr>
        <w:t xml:space="preserve">flows through the use case and all </w:t>
      </w:r>
      <w:r>
        <w:rPr>
          <w:lang w:val="en-US"/>
        </w:rPr>
        <w:t>significant external</w:t>
      </w:r>
      <w:r w:rsidR="00BD0FE5">
        <w:rPr>
          <w:lang w:val="en-US"/>
        </w:rPr>
        <w:t xml:space="preserve"> </w:t>
      </w:r>
      <w:r>
        <w:rPr>
          <w:lang w:val="en-US"/>
        </w:rPr>
        <w:t>behavior of the use case</w:t>
      </w:r>
    </w:p>
    <w:p w14:paraId="4ED09533" w14:textId="77777777" w:rsidR="003E0401" w:rsidRPr="009472B7" w:rsidRDefault="00B906BB" w:rsidP="003E040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additional supporting information to support the communication of the purpose, requirements</w:t>
      </w:r>
      <w:r w:rsidR="00BD0FE5">
        <w:rPr>
          <w:lang w:val="en-US"/>
        </w:rPr>
        <w:t>, constraints</w:t>
      </w:r>
      <w:r>
        <w:rPr>
          <w:lang w:val="en-US"/>
        </w:rPr>
        <w:t xml:space="preserve"> and flows through the use case</w:t>
      </w:r>
      <w:r w:rsidR="00295263">
        <w:rPr>
          <w:lang w:val="en-US"/>
        </w:rPr>
        <w:t>.</w:t>
      </w:r>
    </w:p>
    <w:p w14:paraId="32F8A00B" w14:textId="77777777" w:rsidR="003E0401" w:rsidRPr="009472B7" w:rsidRDefault="003E0401" w:rsidP="003E0401">
      <w:pPr>
        <w:pStyle w:val="Heading2"/>
        <w:rPr>
          <w:lang w:val="en-US"/>
        </w:rPr>
      </w:pPr>
      <w:bookmarkStart w:id="7" w:name="_Toc128880752"/>
      <w:bookmarkStart w:id="8" w:name="_Toc128889216"/>
      <w:bookmarkStart w:id="9" w:name="_Toc179000881"/>
      <w:r w:rsidRPr="009472B7">
        <w:rPr>
          <w:lang w:val="en-US"/>
        </w:rPr>
        <w:t>Document Scope</w:t>
      </w:r>
      <w:bookmarkEnd w:id="7"/>
      <w:bookmarkEnd w:id="8"/>
      <w:bookmarkEnd w:id="9"/>
    </w:p>
    <w:p w14:paraId="072089A9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The scope of this document is limited to consideration of:</w:t>
      </w:r>
    </w:p>
    <w:p w14:paraId="064DCCB3" w14:textId="77777777" w:rsidR="003E0401" w:rsidRPr="009472B7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specification this specific use case, including any non-functional requirements and constraints that relate specifically to this use case</w:t>
      </w:r>
      <w:r w:rsidR="00295263">
        <w:rPr>
          <w:lang w:val="en-US"/>
        </w:rPr>
        <w:t>.</w:t>
      </w:r>
    </w:p>
    <w:p w14:paraId="71B29A42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This scope of this document does not include consideration of:</w:t>
      </w:r>
    </w:p>
    <w:p w14:paraId="6BD4CEC2" w14:textId="77777777" w:rsidR="003E0401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that relate specifically to any other use case – these  are described in separate specifications for the other use case</w:t>
      </w:r>
      <w:r w:rsidR="00A35B1F">
        <w:rPr>
          <w:lang w:val="en-US"/>
        </w:rPr>
        <w:t>s</w:t>
      </w:r>
    </w:p>
    <w:p w14:paraId="5E0CE12F" w14:textId="77777777" w:rsidR="00B906BB" w:rsidRPr="009472B7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Requirements that do not relate to any specific use case – these are described in a separate Supplementary Requirements </w:t>
      </w:r>
      <w:r w:rsidR="006A1DF3">
        <w:rPr>
          <w:lang w:val="en-US"/>
        </w:rPr>
        <w:t>document</w:t>
      </w:r>
      <w:r w:rsidR="00295263">
        <w:rPr>
          <w:lang w:val="en-US"/>
        </w:rPr>
        <w:t>.</w:t>
      </w:r>
    </w:p>
    <w:p w14:paraId="2F27B9E4" w14:textId="77777777" w:rsidR="003E0401" w:rsidRPr="009472B7" w:rsidRDefault="003E0401" w:rsidP="003E0401">
      <w:pPr>
        <w:pStyle w:val="Heading2"/>
        <w:rPr>
          <w:lang w:val="en-US"/>
        </w:rPr>
      </w:pPr>
      <w:bookmarkStart w:id="10" w:name="_Toc121100142"/>
      <w:bookmarkStart w:id="11" w:name="_Toc121196198"/>
      <w:bookmarkStart w:id="12" w:name="_Toc121199452"/>
      <w:bookmarkStart w:id="13" w:name="_Toc128880753"/>
      <w:bookmarkStart w:id="14" w:name="_Toc128889217"/>
      <w:bookmarkStart w:id="15" w:name="_Toc179000882"/>
      <w:r w:rsidRPr="009472B7">
        <w:rPr>
          <w:lang w:val="en-US"/>
        </w:rPr>
        <w:t>Document Overview</w:t>
      </w:r>
      <w:bookmarkEnd w:id="10"/>
      <w:bookmarkEnd w:id="11"/>
      <w:bookmarkEnd w:id="12"/>
      <w:bookmarkEnd w:id="13"/>
      <w:bookmarkEnd w:id="14"/>
      <w:bookmarkEnd w:id="15"/>
    </w:p>
    <w:p w14:paraId="2213364C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This document contains the following sections:</w:t>
      </w:r>
    </w:p>
    <w:p w14:paraId="5616CC9D" w14:textId="77777777" w:rsidR="003E0401" w:rsidRDefault="0082664C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Brief Description</w:t>
      </w:r>
      <w:r w:rsidR="007F6535">
        <w:rPr>
          <w:lang w:val="en-US"/>
        </w:rPr>
        <w:t xml:space="preserve"> </w:t>
      </w:r>
      <w:r w:rsidR="00BD0FE5">
        <w:rPr>
          <w:lang w:val="en-US"/>
        </w:rPr>
        <w:t>–</w:t>
      </w:r>
      <w:r w:rsidR="007F6535">
        <w:rPr>
          <w:lang w:val="en-US"/>
        </w:rPr>
        <w:t xml:space="preserve"> </w:t>
      </w:r>
      <w:r w:rsidR="00BD0FE5">
        <w:rPr>
          <w:lang w:val="en-US"/>
        </w:rPr>
        <w:t>focusing on the purpose of the use case</w:t>
      </w:r>
    </w:p>
    <w:p w14:paraId="43B4760E" w14:textId="77777777" w:rsidR="00E775DB" w:rsidRDefault="00E775DB" w:rsidP="00295263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Preconditions</w:t>
      </w:r>
      <w:r>
        <w:rPr>
          <w:lang w:val="en-US"/>
        </w:rPr>
        <w:t xml:space="preserve"> </w:t>
      </w:r>
      <w:r w:rsidR="00295263">
        <w:rPr>
          <w:lang w:val="en-US"/>
        </w:rPr>
        <w:t>–</w:t>
      </w:r>
      <w:r>
        <w:rPr>
          <w:lang w:val="en-US"/>
        </w:rPr>
        <w:t xml:space="preserve"> </w:t>
      </w:r>
      <w:r>
        <w:t>the state the system must be in before the use case can performed</w:t>
      </w:r>
    </w:p>
    <w:p w14:paraId="7D21DAD0" w14:textId="77777777" w:rsidR="0082664C" w:rsidRDefault="004B6E44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Basic</w:t>
      </w:r>
      <w:r w:rsidR="0082664C" w:rsidRPr="00D3272E">
        <w:rPr>
          <w:b/>
          <w:lang w:val="en-US"/>
        </w:rPr>
        <w:t xml:space="preserve"> Flow</w:t>
      </w:r>
      <w:r w:rsidR="00BD0FE5">
        <w:rPr>
          <w:lang w:val="en-US"/>
        </w:rPr>
        <w:t xml:space="preserve"> – what normally happens when the use case is performed</w:t>
      </w:r>
    </w:p>
    <w:p w14:paraId="16D454B4" w14:textId="77777777" w:rsidR="0082664C" w:rsidRDefault="0082664C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Alternative Flows</w:t>
      </w:r>
      <w:r w:rsidR="00BD0FE5">
        <w:rPr>
          <w:lang w:val="en-US"/>
        </w:rPr>
        <w:t xml:space="preserve"> –</w:t>
      </w:r>
      <w:r w:rsidR="003D7E07">
        <w:rPr>
          <w:lang w:val="en-US"/>
        </w:rPr>
        <w:t xml:space="preserve"> unusual, optional or exceptional</w:t>
      </w:r>
      <w:r w:rsidR="00BD0FE5">
        <w:rPr>
          <w:lang w:val="en-US"/>
        </w:rPr>
        <w:t xml:space="preserve"> </w:t>
      </w:r>
      <w:r w:rsidR="003D7E07">
        <w:rPr>
          <w:lang w:val="en-US"/>
        </w:rPr>
        <w:t>use case behavior</w:t>
      </w:r>
    </w:p>
    <w:p w14:paraId="6AC229AC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Post-Conditions</w:t>
      </w:r>
      <w:r>
        <w:rPr>
          <w:lang w:val="en-US"/>
        </w:rPr>
        <w:t xml:space="preserve"> –</w:t>
      </w:r>
      <w:r w:rsidR="001C6426">
        <w:rPr>
          <w:lang w:val="en-US"/>
        </w:rPr>
        <w:t>valid</w:t>
      </w:r>
      <w:r>
        <w:rPr>
          <w:lang w:val="en-US"/>
        </w:rPr>
        <w:t xml:space="preserve"> </w:t>
      </w:r>
      <w:r>
        <w:t>system states after the use case has finished</w:t>
      </w:r>
    </w:p>
    <w:p w14:paraId="35C592BD" w14:textId="77777777" w:rsidR="00E775DB" w:rsidRPr="009472B7" w:rsidRDefault="00E775DB" w:rsidP="00295263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Special Requirements</w:t>
      </w:r>
      <w:r>
        <w:rPr>
          <w:lang w:val="en-US"/>
        </w:rPr>
        <w:t xml:space="preserve"> </w:t>
      </w:r>
      <w:r w:rsidR="00295263">
        <w:rPr>
          <w:lang w:val="en-US"/>
        </w:rPr>
        <w:t xml:space="preserve">– </w:t>
      </w:r>
      <w:r>
        <w:t>non-functional requirements that relate specifically to this use case</w:t>
      </w:r>
    </w:p>
    <w:p w14:paraId="779B1BAC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Extensibility</w:t>
      </w:r>
      <w:r>
        <w:rPr>
          <w:lang w:val="en-US"/>
        </w:rPr>
        <w:t xml:space="preserve"> – </w:t>
      </w:r>
      <w:r w:rsidR="00A35B1F">
        <w:rPr>
          <w:lang w:val="en-US"/>
        </w:rPr>
        <w:t>where</w:t>
      </w:r>
      <w:r>
        <w:rPr>
          <w:lang w:val="en-US"/>
        </w:rPr>
        <w:t xml:space="preserve"> the use case can be extended by other use cases</w:t>
      </w:r>
    </w:p>
    <w:p w14:paraId="14818C79" w14:textId="77777777" w:rsidR="0082664C" w:rsidRPr="00E775DB" w:rsidRDefault="0082664C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Scenarios</w:t>
      </w:r>
      <w:r w:rsidR="004B6E44">
        <w:rPr>
          <w:lang w:val="en-US"/>
        </w:rPr>
        <w:t xml:space="preserve"> </w:t>
      </w:r>
      <w:r w:rsidR="00BD0FE5">
        <w:rPr>
          <w:lang w:val="en-US"/>
        </w:rPr>
        <w:t>–</w:t>
      </w:r>
      <w:r w:rsidR="004B6E44">
        <w:rPr>
          <w:lang w:val="en-US"/>
        </w:rPr>
        <w:t xml:space="preserve"> </w:t>
      </w:r>
      <w:r w:rsidR="00BD0FE5">
        <w:t xml:space="preserve">lists the </w:t>
      </w:r>
      <w:r w:rsidR="004B6E44">
        <w:t>key representati</w:t>
      </w:r>
      <w:r w:rsidR="003D7E07">
        <w:t>ve scenarios for this use-case</w:t>
      </w:r>
    </w:p>
    <w:p w14:paraId="48F6C284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Additional Information</w:t>
      </w:r>
      <w:r>
        <w:rPr>
          <w:lang w:val="en-US"/>
        </w:rPr>
        <w:t xml:space="preserve"> – any other useful supporting information</w:t>
      </w:r>
    </w:p>
    <w:p w14:paraId="3D912383" w14:textId="77777777" w:rsidR="003E0401" w:rsidRPr="009472B7" w:rsidRDefault="003E0401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References</w:t>
      </w:r>
      <w:r>
        <w:rPr>
          <w:lang w:val="en-US"/>
        </w:rPr>
        <w:t xml:space="preserve"> – provides full reference details for all documents, white papers and books that are referenced by this document</w:t>
      </w:r>
      <w:r w:rsidR="00295263">
        <w:rPr>
          <w:lang w:val="en-US"/>
        </w:rPr>
        <w:t>.</w:t>
      </w:r>
    </w:p>
    <w:p w14:paraId="040C1F1A" w14:textId="77777777" w:rsidR="007F6535" w:rsidRDefault="00E775DB" w:rsidP="00E775DB">
      <w:pPr>
        <w:pStyle w:val="Heading"/>
      </w:pPr>
      <w:bookmarkStart w:id="16" w:name="_Toc423410240"/>
      <w:bookmarkStart w:id="17" w:name="_Toc425054506"/>
      <w:bookmarkStart w:id="18" w:name="_Toc18988769"/>
      <w:r>
        <w:br w:type="page"/>
      </w:r>
      <w:bookmarkStart w:id="19" w:name="_Toc179000883"/>
      <w:r w:rsidR="007F6535">
        <w:lastRenderedPageBreak/>
        <w:t>Brief Description</w:t>
      </w:r>
      <w:bookmarkEnd w:id="19"/>
    </w:p>
    <w:p w14:paraId="6011D8FF" w14:textId="77777777" w:rsidR="00E775DB" w:rsidRDefault="00E775DB" w:rsidP="00E775DB">
      <w:bookmarkStart w:id="20" w:name="_Toc423410238"/>
      <w:bookmarkStart w:id="21" w:name="_Toc425054504"/>
      <w:bookmarkStart w:id="22" w:name="_Toc18988767"/>
      <w:r>
        <w:t>This section provides a succinct description</w:t>
      </w:r>
      <w:bookmarkEnd w:id="20"/>
      <w:bookmarkEnd w:id="21"/>
      <w:bookmarkEnd w:id="22"/>
      <w:r>
        <w:t xml:space="preserve"> of the use case that conveys its purpose and the value that it offers to its actors.</w:t>
      </w:r>
    </w:p>
    <w:p w14:paraId="27BEA374" w14:textId="77777777" w:rsidR="007F6535" w:rsidRDefault="007F6535" w:rsidP="00E775DB">
      <w:pPr>
        <w:pStyle w:val="Heading1"/>
      </w:pPr>
      <w:bookmarkStart w:id="23" w:name="_Toc179000884"/>
      <w:r>
        <w:t>Preconditions</w:t>
      </w:r>
      <w:bookmarkEnd w:id="23"/>
    </w:p>
    <w:p w14:paraId="5791536F" w14:textId="77777777" w:rsidR="00E775DB" w:rsidRDefault="00E775DB" w:rsidP="00E775DB">
      <w:r>
        <w:t>This section lists the preconditions that apply to the use case.  Use only if they add clarity to the extent of the use case.</w:t>
      </w:r>
    </w:p>
    <w:p w14:paraId="7D3AAF4C" w14:textId="77777777" w:rsidR="00EB250C" w:rsidRDefault="000C229B" w:rsidP="00EB250C">
      <w:pPr>
        <w:pStyle w:val="Heading1"/>
      </w:pPr>
      <w:bookmarkStart w:id="24" w:name="_Toc179000885"/>
      <w:r>
        <w:t>Basic</w:t>
      </w:r>
      <w:r w:rsidR="00EB250C">
        <w:t xml:space="preserve"> Flow</w:t>
      </w:r>
      <w:bookmarkEnd w:id="16"/>
      <w:bookmarkEnd w:id="17"/>
      <w:bookmarkEnd w:id="18"/>
      <w:bookmarkEnd w:id="24"/>
    </w:p>
    <w:p w14:paraId="4F63FEFA" w14:textId="77777777" w:rsidR="00EB250C" w:rsidRDefault="003D7E07" w:rsidP="004B6E44">
      <w:r>
        <w:t xml:space="preserve">This section </w:t>
      </w:r>
      <w:r w:rsidR="00EB250C">
        <w:t xml:space="preserve">describes </w:t>
      </w:r>
      <w:r>
        <w:t xml:space="preserve">the normal flow through the use case in terms of </w:t>
      </w:r>
      <w:r w:rsidR="00EB250C">
        <w:t>what the actor does and what the system does in response</w:t>
      </w:r>
      <w:r>
        <w:t xml:space="preserve">, structured as a </w:t>
      </w:r>
      <w:r w:rsidR="00EB250C">
        <w:t>dialog between the actor and the system.</w:t>
      </w:r>
    </w:p>
    <w:p w14:paraId="4A39AD23" w14:textId="77777777" w:rsidR="00EB250C" w:rsidRDefault="00EB250C" w:rsidP="00EB250C">
      <w:pPr>
        <w:pStyle w:val="Heading1"/>
      </w:pPr>
      <w:bookmarkStart w:id="25" w:name="_Toc423410241"/>
      <w:bookmarkStart w:id="26" w:name="_Toc425054507"/>
      <w:bookmarkStart w:id="27" w:name="_Toc18988770"/>
      <w:bookmarkStart w:id="28" w:name="_Toc179000886"/>
      <w:r>
        <w:t>Alternative Flows</w:t>
      </w:r>
      <w:bookmarkEnd w:id="27"/>
      <w:bookmarkEnd w:id="28"/>
    </w:p>
    <w:p w14:paraId="21B3FC45" w14:textId="77777777" w:rsidR="003D7E07" w:rsidRDefault="003D7E07" w:rsidP="004B6E44">
      <w:r>
        <w:t>This section describes the alternative flows for the use case, grouped into named subsections reflecting the area of functionality to which to the alternative flow relate</w:t>
      </w:r>
      <w:r w:rsidR="00772E1B">
        <w:t>s</w:t>
      </w:r>
      <w:r>
        <w:t>. Each alternative flow is described in terms of:</w:t>
      </w:r>
    </w:p>
    <w:p w14:paraId="10E1B3C4" w14:textId="77777777" w:rsidR="00197273" w:rsidRDefault="00197273" w:rsidP="00197273">
      <w:pPr>
        <w:numPr>
          <w:ilvl w:val="0"/>
          <w:numId w:val="5"/>
        </w:numPr>
      </w:pPr>
      <w:r>
        <w:t>The point in the use case at which the alternative flow might begin</w:t>
      </w:r>
    </w:p>
    <w:p w14:paraId="3DBA31BB" w14:textId="77777777" w:rsidR="00197273" w:rsidRDefault="00197273" w:rsidP="00197273">
      <w:pPr>
        <w:numPr>
          <w:ilvl w:val="0"/>
          <w:numId w:val="5"/>
        </w:numPr>
      </w:pPr>
      <w:r>
        <w:t>The conditions under which the alternative flow will begin</w:t>
      </w:r>
    </w:p>
    <w:p w14:paraId="2B12B05F" w14:textId="77777777" w:rsidR="00197273" w:rsidRDefault="00197273" w:rsidP="00197273">
      <w:pPr>
        <w:numPr>
          <w:ilvl w:val="0"/>
          <w:numId w:val="5"/>
        </w:numPr>
      </w:pPr>
      <w:r>
        <w:t>The flow of events within the alternative flow</w:t>
      </w:r>
    </w:p>
    <w:p w14:paraId="0704F366" w14:textId="77777777" w:rsidR="00197273" w:rsidRDefault="00197273" w:rsidP="00197273">
      <w:pPr>
        <w:numPr>
          <w:ilvl w:val="0"/>
          <w:numId w:val="5"/>
        </w:numPr>
      </w:pPr>
      <w:r>
        <w:t>The point at which the use case resumes on completion of the alternative flow</w:t>
      </w:r>
      <w:r w:rsidR="00295263">
        <w:t>.</w:t>
      </w:r>
    </w:p>
    <w:p w14:paraId="63FA3D16" w14:textId="77777777" w:rsidR="00EB250C" w:rsidRDefault="00EB250C" w:rsidP="00EB250C">
      <w:pPr>
        <w:pStyle w:val="Heading2"/>
      </w:pPr>
      <w:bookmarkStart w:id="29" w:name="_Toc18988771"/>
      <w:bookmarkStart w:id="30" w:name="_Toc179000887"/>
      <w:r>
        <w:t>&lt;Area of Functionality&gt;</w:t>
      </w:r>
      <w:bookmarkEnd w:id="29"/>
      <w:bookmarkEnd w:id="30"/>
    </w:p>
    <w:p w14:paraId="12065534" w14:textId="77777777" w:rsidR="00EB250C" w:rsidRDefault="00EB250C" w:rsidP="00EB250C">
      <w:pPr>
        <w:pStyle w:val="Heading3"/>
      </w:pPr>
      <w:bookmarkStart w:id="31" w:name="_Toc423410242"/>
      <w:bookmarkStart w:id="32" w:name="_Toc425054508"/>
      <w:bookmarkStart w:id="33" w:name="_Toc18988772"/>
      <w:bookmarkStart w:id="34" w:name="_Toc179000888"/>
      <w:r>
        <w:t>&lt; A1 First Alternative Flow &gt;</w:t>
      </w:r>
      <w:bookmarkEnd w:id="31"/>
      <w:bookmarkEnd w:id="32"/>
      <w:bookmarkEnd w:id="33"/>
      <w:bookmarkEnd w:id="34"/>
    </w:p>
    <w:p w14:paraId="17FF6810" w14:textId="77777777" w:rsidR="00197273" w:rsidRPr="00197273" w:rsidRDefault="00197273" w:rsidP="00197273"/>
    <w:p w14:paraId="3C47DBD2" w14:textId="77777777" w:rsidR="00EB250C" w:rsidRDefault="00EB250C" w:rsidP="00EB250C">
      <w:pPr>
        <w:pStyle w:val="Heading3"/>
      </w:pPr>
      <w:bookmarkStart w:id="35" w:name="_Toc423410243"/>
      <w:bookmarkStart w:id="36" w:name="_Toc425054509"/>
      <w:bookmarkStart w:id="37" w:name="_Toc18988773"/>
      <w:bookmarkStart w:id="38" w:name="_Toc179000889"/>
      <w:r>
        <w:t>&lt; A2 Second Alternative Flow &gt;</w:t>
      </w:r>
      <w:bookmarkEnd w:id="35"/>
      <w:bookmarkEnd w:id="36"/>
      <w:bookmarkEnd w:id="37"/>
      <w:bookmarkEnd w:id="38"/>
    </w:p>
    <w:p w14:paraId="2BC8CEFF" w14:textId="77777777" w:rsidR="00197273" w:rsidRPr="00197273" w:rsidRDefault="00197273" w:rsidP="00197273"/>
    <w:p w14:paraId="51B9DFF5" w14:textId="77777777" w:rsidR="003D7E07" w:rsidRDefault="003D7E07" w:rsidP="003D7E07">
      <w:pPr>
        <w:pStyle w:val="Heading2"/>
      </w:pPr>
      <w:bookmarkStart w:id="39" w:name="_Toc18988781"/>
      <w:bookmarkStart w:id="40" w:name="_Toc18988783"/>
      <w:bookmarkStart w:id="41" w:name="_Toc179000890"/>
      <w:bookmarkEnd w:id="25"/>
      <w:bookmarkEnd w:id="26"/>
      <w:r>
        <w:t>&lt;Area of Functionality&gt;</w:t>
      </w:r>
      <w:bookmarkEnd w:id="41"/>
    </w:p>
    <w:p w14:paraId="62D1933E" w14:textId="77777777" w:rsidR="003D7E07" w:rsidRDefault="003D7E07" w:rsidP="003D7E07">
      <w:pPr>
        <w:pStyle w:val="Heading3"/>
      </w:pPr>
      <w:bookmarkStart w:id="42" w:name="_Toc179000891"/>
      <w:r>
        <w:t>&lt; A3 Third Alternative Flow &gt;</w:t>
      </w:r>
      <w:bookmarkEnd w:id="42"/>
    </w:p>
    <w:p w14:paraId="1D0A982D" w14:textId="77777777" w:rsidR="00E775DB" w:rsidRPr="007F6535" w:rsidRDefault="00E775DB" w:rsidP="00E775DB"/>
    <w:p w14:paraId="3A7CCA58" w14:textId="77777777" w:rsidR="00E775DB" w:rsidRDefault="00E775DB" w:rsidP="00E775DB">
      <w:pPr>
        <w:pStyle w:val="Heading1"/>
      </w:pPr>
      <w:bookmarkStart w:id="43" w:name="_Toc179000892"/>
      <w:r>
        <w:t>Post-Conditions</w:t>
      </w:r>
      <w:bookmarkEnd w:id="43"/>
    </w:p>
    <w:p w14:paraId="606B5D32" w14:textId="77777777" w:rsidR="00E775DB" w:rsidRDefault="00E775DB" w:rsidP="00E775DB">
      <w:bookmarkStart w:id="44" w:name="_Toc423410239"/>
      <w:bookmarkStart w:id="45" w:name="_Toc425054505"/>
      <w:bookmarkStart w:id="46" w:name="_Toc18988784"/>
      <w:bookmarkStart w:id="47" w:name="_Toc423410251"/>
      <w:bookmarkStart w:id="48" w:name="_Toc425054510"/>
      <w:bookmarkStart w:id="49" w:name="_Toc18988782"/>
      <w:r>
        <w:t>This section lists the valid states that the system can be in immediately after the use case has finished.  Use only if it adds clarity to the use-case.</w:t>
      </w:r>
    </w:p>
    <w:bookmarkEnd w:id="44"/>
    <w:bookmarkEnd w:id="45"/>
    <w:bookmarkEnd w:id="46"/>
    <w:bookmarkEnd w:id="47"/>
    <w:bookmarkEnd w:id="48"/>
    <w:bookmarkEnd w:id="49"/>
    <w:p w14:paraId="11E32F18" w14:textId="77777777" w:rsidR="00E775DB" w:rsidRDefault="00295263" w:rsidP="00E775DB">
      <w:pPr>
        <w:pStyle w:val="Heading1"/>
      </w:pPr>
      <w:r>
        <w:br w:type="page"/>
      </w:r>
      <w:bookmarkStart w:id="50" w:name="_Toc179000893"/>
      <w:r w:rsidR="00E775DB">
        <w:lastRenderedPageBreak/>
        <w:t>Special Requirements</w:t>
      </w:r>
      <w:bookmarkEnd w:id="50"/>
    </w:p>
    <w:p w14:paraId="53925CB9" w14:textId="77777777" w:rsidR="00E775DB" w:rsidRPr="004B6E44" w:rsidRDefault="00E775DB" w:rsidP="00E775DB">
      <w:r>
        <w:t>This section lists any non-functional requirements that relate specifically to this use case</w:t>
      </w:r>
      <w:r w:rsidR="001C6426">
        <w:t>.</w:t>
      </w:r>
    </w:p>
    <w:p w14:paraId="30FBF71B" w14:textId="77777777" w:rsidR="00E775DB" w:rsidRDefault="00E775DB" w:rsidP="00E775DB">
      <w:pPr>
        <w:pStyle w:val="Heading1"/>
      </w:pPr>
      <w:bookmarkStart w:id="51" w:name="_Toc179000894"/>
      <w:r>
        <w:t>Extensibility</w:t>
      </w:r>
      <w:bookmarkEnd w:id="51"/>
    </w:p>
    <w:p w14:paraId="4D438EBD" w14:textId="77777777" w:rsidR="00A35B1F" w:rsidRPr="00A35B1F" w:rsidRDefault="00A35B1F" w:rsidP="00A35B1F">
      <w:r>
        <w:t>This section lists any public extension points that the use case makes available for other use cases to extend.</w:t>
      </w:r>
    </w:p>
    <w:p w14:paraId="33C7D0E3" w14:textId="77777777" w:rsidR="003D404B" w:rsidRDefault="003D404B" w:rsidP="00E775DB">
      <w:pPr>
        <w:pStyle w:val="Heading"/>
      </w:pPr>
      <w:bookmarkStart w:id="52" w:name="_Toc179000895"/>
      <w:r>
        <w:t>Scenarios</w:t>
      </w:r>
      <w:bookmarkEnd w:id="40"/>
      <w:bookmarkEnd w:id="52"/>
    </w:p>
    <w:p w14:paraId="13A56158" w14:textId="77777777" w:rsidR="003D404B" w:rsidRDefault="004B6E44" w:rsidP="00EB250C">
      <w:r>
        <w:t xml:space="preserve">A scenario is an instance or specific occurrence of a use case. </w:t>
      </w:r>
      <w:r w:rsidR="003D404B">
        <w:t>This section lists key representative scenarios for this use-case, listing for each scenario:</w:t>
      </w:r>
    </w:p>
    <w:p w14:paraId="4A942E61" w14:textId="77777777" w:rsidR="003D404B" w:rsidRDefault="003D404B" w:rsidP="00EB250C">
      <w:pPr>
        <w:numPr>
          <w:ilvl w:val="0"/>
          <w:numId w:val="1"/>
        </w:numPr>
      </w:pPr>
      <w:r>
        <w:t>Name</w:t>
      </w:r>
      <w:r w:rsidR="004B6E44">
        <w:t xml:space="preserve"> – a unique and meaningful name for the scenario</w:t>
      </w:r>
    </w:p>
    <w:p w14:paraId="31C42F08" w14:textId="77777777" w:rsidR="003D404B" w:rsidRDefault="003D404B" w:rsidP="00EB250C">
      <w:pPr>
        <w:numPr>
          <w:ilvl w:val="0"/>
          <w:numId w:val="1"/>
        </w:numPr>
      </w:pPr>
      <w:r>
        <w:t xml:space="preserve">Flows </w:t>
      </w:r>
      <w:r w:rsidR="004B6E44">
        <w:t>E</w:t>
      </w:r>
      <w:r>
        <w:t>xercised</w:t>
      </w:r>
      <w:r w:rsidR="004B6E44">
        <w:t xml:space="preserve"> – List of the </w:t>
      </w:r>
      <w:r w:rsidR="00772E1B">
        <w:t xml:space="preserve">use case </w:t>
      </w:r>
      <w:r w:rsidR="004B6E44">
        <w:t>flows exercised</w:t>
      </w:r>
      <w:r w:rsidR="00772E1B">
        <w:t xml:space="preserve"> by the scenario</w:t>
      </w:r>
    </w:p>
    <w:p w14:paraId="4E4D200B" w14:textId="77777777" w:rsidR="004B6E44" w:rsidRDefault="004B6E44" w:rsidP="00EB250C">
      <w:pPr>
        <w:numPr>
          <w:ilvl w:val="0"/>
          <w:numId w:val="1"/>
        </w:numPr>
      </w:pPr>
      <w:r>
        <w:t>Additional Notes – any supporting notes about the scenario or its purpose</w:t>
      </w:r>
      <w:r w:rsidR="0029526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88"/>
        <w:gridCol w:w="2880"/>
        <w:gridCol w:w="3560"/>
      </w:tblGrid>
      <w:tr w:rsidR="004B6E44" w:rsidRPr="00CF3824" w14:paraId="6EF74FFA" w14:textId="77777777" w:rsidTr="00CF3824">
        <w:trPr>
          <w:cantSplit/>
          <w:tblHeader/>
        </w:trPr>
        <w:tc>
          <w:tcPr>
            <w:tcW w:w="20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7FD3338A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646D2466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Flows Exercised</w:t>
            </w:r>
          </w:p>
        </w:tc>
        <w:tc>
          <w:tcPr>
            <w:tcW w:w="356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4A1A5337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Additional Notes</w:t>
            </w:r>
          </w:p>
        </w:tc>
      </w:tr>
      <w:tr w:rsidR="004B6E44" w:rsidRPr="00CF3824" w14:paraId="01DC278A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20C41259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1D00A2CC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3C722402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632D3EA6" w14:textId="77777777" w:rsidTr="00CF3824">
        <w:trPr>
          <w:cantSplit/>
        </w:trPr>
        <w:tc>
          <w:tcPr>
            <w:tcW w:w="2088" w:type="dxa"/>
          </w:tcPr>
          <w:p w14:paraId="75E57F32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004D8580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39072BE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7611542C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59C951D3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1B54FE9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6B7D91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7277AF2E" w14:textId="77777777" w:rsidTr="00CF3824">
        <w:trPr>
          <w:cantSplit/>
        </w:trPr>
        <w:tc>
          <w:tcPr>
            <w:tcW w:w="2088" w:type="dxa"/>
          </w:tcPr>
          <w:p w14:paraId="11D71AFE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04333142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3AF5602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44651E99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74887C2E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3310F64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CC60972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7406FD1F" w14:textId="77777777" w:rsidTr="00CF3824">
        <w:trPr>
          <w:cantSplit/>
        </w:trPr>
        <w:tc>
          <w:tcPr>
            <w:tcW w:w="2088" w:type="dxa"/>
          </w:tcPr>
          <w:p w14:paraId="7653B8A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04E00683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21667E46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4CC7779F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4B29893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1382060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7E2E2ED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19E75DE9" w14:textId="77777777" w:rsidTr="00CF3824">
        <w:trPr>
          <w:cantSplit/>
        </w:trPr>
        <w:tc>
          <w:tcPr>
            <w:tcW w:w="2088" w:type="dxa"/>
          </w:tcPr>
          <w:p w14:paraId="1B44EB4D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3E03A8F6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2D75C3DA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5F931945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5C0A73B5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1805CC36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3177E4D9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6566AF07" w14:textId="77777777" w:rsidTr="00CF3824">
        <w:trPr>
          <w:cantSplit/>
        </w:trPr>
        <w:tc>
          <w:tcPr>
            <w:tcW w:w="2088" w:type="dxa"/>
          </w:tcPr>
          <w:p w14:paraId="293D4E00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2FE618FD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29596439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2F5594F5" w14:textId="77777777" w:rsidR="00E775DB" w:rsidRDefault="00E775DB" w:rsidP="00EA1761">
      <w:pPr>
        <w:pStyle w:val="Heading1"/>
      </w:pPr>
      <w:bookmarkStart w:id="53" w:name="_Toc179000896"/>
      <w:r>
        <w:t>Additional Information</w:t>
      </w:r>
      <w:bookmarkEnd w:id="53"/>
    </w:p>
    <w:p w14:paraId="014046B0" w14:textId="77777777" w:rsidR="00A35B1F" w:rsidRPr="00A35B1F" w:rsidRDefault="00A35B1F" w:rsidP="00A35B1F">
      <w:r>
        <w:t>This section provides any additional information required to make the use case more accessible to the stakeholders and the development team.</w:t>
      </w:r>
    </w:p>
    <w:p w14:paraId="19E46C96" w14:textId="77777777" w:rsidR="008B44B5" w:rsidRPr="007A318F" w:rsidRDefault="005A46F7" w:rsidP="00F951E7">
      <w:pPr>
        <w:pStyle w:val="AppendixHeading"/>
        <w:rPr>
          <w:lang w:val="en-US"/>
        </w:rPr>
      </w:pPr>
      <w:bookmarkStart w:id="54" w:name="_Toc179000897"/>
      <w:bookmarkEnd w:id="39"/>
      <w:r w:rsidRPr="00F951E7">
        <w:lastRenderedPageBreak/>
        <w:t>Appendix</w:t>
      </w:r>
      <w:r w:rsidRPr="007A318F">
        <w:rPr>
          <w:lang w:val="en-US"/>
        </w:rPr>
        <w:t xml:space="preserve"> A - </w:t>
      </w:r>
      <w:r w:rsidR="008B44B5" w:rsidRPr="007A318F">
        <w:rPr>
          <w:lang w:val="en-US"/>
        </w:rPr>
        <w:t>References</w:t>
      </w:r>
      <w:bookmarkEnd w:id="54"/>
    </w:p>
    <w:p w14:paraId="6B267522" w14:textId="77777777" w:rsidR="00E40529" w:rsidRDefault="00E40529" w:rsidP="00E40529">
      <w:pPr>
        <w:rPr>
          <w:b/>
          <w:lang w:val="en-US"/>
        </w:rPr>
      </w:pPr>
      <w:r>
        <w:rPr>
          <w:lang w:val="en-US"/>
        </w:rPr>
        <w:t>Use this section to give full reference details for all documents, white papers and books that are referenced by this document.</w:t>
      </w:r>
    </w:p>
    <w:p w14:paraId="3D6878FF" w14:textId="77777777" w:rsidR="008B44B5" w:rsidRPr="007A318F" w:rsidRDefault="008B44B5" w:rsidP="00E40529">
      <w:pPr>
        <w:rPr>
          <w:lang w:val="en-US"/>
        </w:rPr>
      </w:pPr>
      <w:r w:rsidRPr="007A318F">
        <w:rPr>
          <w:b/>
          <w:lang w:val="en-US"/>
        </w:rPr>
        <w:t>[1]</w:t>
      </w:r>
      <w:r w:rsidRPr="007A318F">
        <w:rPr>
          <w:lang w:val="en-US"/>
        </w:rPr>
        <w:t xml:space="preserve"> </w:t>
      </w:r>
    </w:p>
    <w:sectPr w:rsidR="008B44B5" w:rsidRPr="007A318F" w:rsidSect="005864E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09" w:footer="709" w:gutter="0"/>
      <w:pgBorders w:offsetFrom="page">
        <w:bottom w:val="single" w:sz="8" w:space="24" w:color="00CC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AC187" w14:textId="77777777" w:rsidR="00697471" w:rsidRDefault="00697471">
      <w:r>
        <w:separator/>
      </w:r>
    </w:p>
  </w:endnote>
  <w:endnote w:type="continuationSeparator" w:id="0">
    <w:p w14:paraId="763F726D" w14:textId="77777777" w:rsidR="00697471" w:rsidRDefault="0069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4" w:space="0" w:color="00A5E7"/>
      </w:tblBorders>
      <w:tblLook w:val="01E0" w:firstRow="1" w:lastRow="1" w:firstColumn="1" w:lastColumn="1" w:noHBand="0" w:noVBand="0"/>
    </w:tblPr>
    <w:tblGrid>
      <w:gridCol w:w="6588"/>
      <w:gridCol w:w="1718"/>
    </w:tblGrid>
    <w:tr w:rsidR="00D32A65" w:rsidRPr="0015326A" w14:paraId="3C39E592" w14:textId="77777777" w:rsidTr="00CF3824">
      <w:tc>
        <w:tcPr>
          <w:tcW w:w="8306" w:type="dxa"/>
          <w:gridSpan w:val="2"/>
        </w:tcPr>
        <w:p w14:paraId="14C3F27A" w14:textId="77777777" w:rsidR="00D32A65" w:rsidRPr="0015326A" w:rsidRDefault="00D32A65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jc w:val="center"/>
          </w:pPr>
          <w:fldSimple w:instr=" DOCPROPERTY  Keywords  \* MERGEFORMAT ">
            <w:r w:rsidR="0053232E">
              <w:t>&lt;Confidentiality Statement&gt;</w:t>
            </w:r>
          </w:fldSimple>
        </w:p>
      </w:tc>
    </w:tr>
    <w:tr w:rsidR="00D32A65" w14:paraId="2C1527FA" w14:textId="77777777" w:rsidTr="00CF3824">
      <w:tc>
        <w:tcPr>
          <w:tcW w:w="6588" w:type="dxa"/>
        </w:tcPr>
        <w:p w14:paraId="1428F52C" w14:textId="77777777" w:rsidR="00D32A65" w:rsidRPr="0015326A" w:rsidRDefault="00813FBE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fldChar w:fldCharType="begin"/>
          </w:r>
          <w:r w:rsidRPr="003D404B">
            <w:instrText xml:space="preserve"> FILENAME   \* MERGEFORMAT </w:instrText>
          </w:r>
          <w:r>
            <w:fldChar w:fldCharType="separate"/>
          </w:r>
          <w:r w:rsidR="0053232E">
            <w:rPr>
              <w:noProof/>
            </w:rPr>
            <w:t>Document3</w:t>
          </w:r>
          <w:r>
            <w:fldChar w:fldCharType="end"/>
          </w:r>
        </w:p>
      </w:tc>
      <w:tc>
        <w:tcPr>
          <w:tcW w:w="1718" w:type="dxa"/>
        </w:tcPr>
        <w:p w14:paraId="02525861" w14:textId="77777777" w:rsidR="00D32A65" w:rsidRDefault="00D32A65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3232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3232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42AB7824" w14:textId="77777777" w:rsidR="00B471B2" w:rsidRDefault="00B471B2" w:rsidP="00D32A65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1E693" w14:textId="77777777" w:rsidR="00B471B2" w:rsidRDefault="00B471B2" w:rsidP="00813FBE">
    <w:pPr>
      <w:pStyle w:val="Footer"/>
      <w:pBdr>
        <w:top w:val="single" w:sz="24" w:space="1" w:color="00A5E7"/>
      </w:pBdr>
      <w:spacing w:before="0" w:after="40"/>
      <w:jc w:val="center"/>
    </w:pPr>
    <w:fldSimple w:instr=" DOCPROPERTY  Keywords  \* MERGEFORMAT ">
      <w:r w:rsidR="0053232E">
        <w:t>&lt;Confidentiality Statement&gt;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B27DC" w14:textId="77777777" w:rsidR="00697471" w:rsidRDefault="00697471">
      <w:r>
        <w:separator/>
      </w:r>
    </w:p>
  </w:footnote>
  <w:footnote w:type="continuationSeparator" w:id="0">
    <w:p w14:paraId="52FA978C" w14:textId="77777777" w:rsidR="00697471" w:rsidRDefault="00697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888"/>
      <w:gridCol w:w="4418"/>
    </w:tblGrid>
    <w:tr w:rsidR="00B471B2" w:rsidRPr="0015326A" w14:paraId="570095E7" w14:textId="77777777" w:rsidTr="00CF3824">
      <w:tc>
        <w:tcPr>
          <w:tcW w:w="3888" w:type="dxa"/>
        </w:tcPr>
        <w:p w14:paraId="1C6620DC" w14:textId="77777777" w:rsidR="00B471B2" w:rsidRPr="0015326A" w:rsidRDefault="0053232E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t>Portal Industries Ltd</w:t>
          </w:r>
        </w:p>
      </w:tc>
      <w:tc>
        <w:tcPr>
          <w:tcW w:w="4418" w:type="dxa"/>
        </w:tcPr>
        <w:p w14:paraId="15076028" w14:textId="77777777" w:rsidR="00B471B2" w:rsidRPr="0015326A" w:rsidRDefault="00D32A65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fldSimple w:instr=" DOCPROPERTY  Title  \* MERGEFORMAT ">
            <w:r w:rsidR="0053232E">
              <w:t>&lt;Use Case Name&gt; Use-Case Specification</w:t>
            </w:r>
          </w:fldSimple>
          <w:r w:rsidRPr="0015326A">
            <w:t xml:space="preserve"> </w:t>
          </w:r>
        </w:p>
      </w:tc>
    </w:tr>
    <w:tr w:rsidR="00B471B2" w14:paraId="1667F030" w14:textId="77777777" w:rsidTr="00CF3824">
      <w:tc>
        <w:tcPr>
          <w:tcW w:w="3888" w:type="dxa"/>
        </w:tcPr>
        <w:p w14:paraId="4C83A1AC" w14:textId="77777777" w:rsidR="00B471B2" w:rsidRPr="00CF3824" w:rsidRDefault="0053232E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rPr>
              <w:lang w:val="pt-BR"/>
            </w:rPr>
          </w:pPr>
          <w:r>
            <w:t>MyLot</w:t>
          </w:r>
        </w:p>
      </w:tc>
      <w:tc>
        <w:tcPr>
          <w:tcW w:w="4418" w:type="dxa"/>
        </w:tcPr>
        <w:p w14:paraId="70DE2CC2" w14:textId="77777777" w:rsidR="00B471B2" w:rsidRDefault="00B471B2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Version </w:t>
          </w:r>
          <w:fldSimple w:instr=" DOCPROPERTY  Category  \* MERGEFORMAT ">
            <w:r w:rsidR="0053232E">
              <w:t>&lt;Version&gt;</w:t>
            </w:r>
          </w:fldSimple>
        </w:p>
      </w:tc>
    </w:tr>
  </w:tbl>
  <w:p w14:paraId="2C760F85" w14:textId="77777777" w:rsidR="00B471B2" w:rsidRPr="00440222" w:rsidRDefault="00B471B2" w:rsidP="004466B0">
    <w:pPr>
      <w:pStyle w:val="Header"/>
      <w:pBdr>
        <w:top w:val="single" w:sz="24" w:space="1" w:color="00A5E7"/>
      </w:pBdr>
      <w:spacing w:before="0" w:after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7101" w14:textId="77777777" w:rsidR="00B471B2" w:rsidRPr="0053232E" w:rsidRDefault="0053232E" w:rsidP="004466B0">
    <w:pPr>
      <w:pStyle w:val="Front-Page"/>
      <w:pBdr>
        <w:bottom w:val="single" w:sz="24" w:space="1" w:color="00A5E7"/>
      </w:pBdr>
      <w:rPr>
        <w:lang w:val="sv-SE"/>
      </w:rPr>
    </w:pPr>
    <w:r>
      <w:rPr>
        <w:lang w:val="sv-SE"/>
      </w:rPr>
      <w:t>Portal Industries Ltd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C3C"/>
    <w:multiLevelType w:val="hybridMultilevel"/>
    <w:tmpl w:val="313C57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0E0A5B"/>
    <w:multiLevelType w:val="hybridMultilevel"/>
    <w:tmpl w:val="E57ED7B8"/>
    <w:lvl w:ilvl="0" w:tplc="4F0E4C4A">
      <w:start w:val="1"/>
      <w:numFmt w:val="bullet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246EED"/>
    <w:multiLevelType w:val="hybridMultilevel"/>
    <w:tmpl w:val="A0A0C1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54001E"/>
    <w:multiLevelType w:val="hybridMultilevel"/>
    <w:tmpl w:val="2DCA0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49350A"/>
    <w:multiLevelType w:val="multilevel"/>
    <w:tmpl w:val="DE9813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2E"/>
    <w:rsid w:val="00012EF0"/>
    <w:rsid w:val="00012F02"/>
    <w:rsid w:val="00024BC8"/>
    <w:rsid w:val="00027396"/>
    <w:rsid w:val="0004410F"/>
    <w:rsid w:val="00044243"/>
    <w:rsid w:val="000713A4"/>
    <w:rsid w:val="00086C59"/>
    <w:rsid w:val="000A2E3D"/>
    <w:rsid w:val="000B7F6B"/>
    <w:rsid w:val="000C229B"/>
    <w:rsid w:val="000D2BE7"/>
    <w:rsid w:val="000E34C2"/>
    <w:rsid w:val="000E5935"/>
    <w:rsid w:val="000F4356"/>
    <w:rsid w:val="001024B1"/>
    <w:rsid w:val="00127AB2"/>
    <w:rsid w:val="00127BC7"/>
    <w:rsid w:val="00132C54"/>
    <w:rsid w:val="00141F96"/>
    <w:rsid w:val="0015326A"/>
    <w:rsid w:val="00165933"/>
    <w:rsid w:val="00172012"/>
    <w:rsid w:val="0017432A"/>
    <w:rsid w:val="001857A4"/>
    <w:rsid w:val="00196215"/>
    <w:rsid w:val="00197273"/>
    <w:rsid w:val="001A440F"/>
    <w:rsid w:val="001C422C"/>
    <w:rsid w:val="001C6426"/>
    <w:rsid w:val="001E05D1"/>
    <w:rsid w:val="001E223E"/>
    <w:rsid w:val="001E7EF8"/>
    <w:rsid w:val="001F5CB0"/>
    <w:rsid w:val="00204507"/>
    <w:rsid w:val="00234390"/>
    <w:rsid w:val="00245177"/>
    <w:rsid w:val="0026256F"/>
    <w:rsid w:val="00265DA6"/>
    <w:rsid w:val="002729C6"/>
    <w:rsid w:val="0028105C"/>
    <w:rsid w:val="002879D0"/>
    <w:rsid w:val="00295263"/>
    <w:rsid w:val="00296898"/>
    <w:rsid w:val="002C2B15"/>
    <w:rsid w:val="002C5675"/>
    <w:rsid w:val="002C5A8C"/>
    <w:rsid w:val="002D1D32"/>
    <w:rsid w:val="002D41C5"/>
    <w:rsid w:val="002D573A"/>
    <w:rsid w:val="002D6349"/>
    <w:rsid w:val="002E2C1F"/>
    <w:rsid w:val="002E3754"/>
    <w:rsid w:val="002F3C64"/>
    <w:rsid w:val="002F72F4"/>
    <w:rsid w:val="0033326A"/>
    <w:rsid w:val="003403C7"/>
    <w:rsid w:val="003562D6"/>
    <w:rsid w:val="00357943"/>
    <w:rsid w:val="00362FE4"/>
    <w:rsid w:val="0036417B"/>
    <w:rsid w:val="00367933"/>
    <w:rsid w:val="00375FF1"/>
    <w:rsid w:val="00384FFE"/>
    <w:rsid w:val="00393200"/>
    <w:rsid w:val="0039440F"/>
    <w:rsid w:val="003A0559"/>
    <w:rsid w:val="003A07DE"/>
    <w:rsid w:val="003B43B1"/>
    <w:rsid w:val="003B7839"/>
    <w:rsid w:val="003C29C8"/>
    <w:rsid w:val="003C48E5"/>
    <w:rsid w:val="003D404B"/>
    <w:rsid w:val="003D7E07"/>
    <w:rsid w:val="003E019F"/>
    <w:rsid w:val="003E0401"/>
    <w:rsid w:val="003E3442"/>
    <w:rsid w:val="003E758C"/>
    <w:rsid w:val="003F7115"/>
    <w:rsid w:val="00403C0F"/>
    <w:rsid w:val="004059C8"/>
    <w:rsid w:val="00424963"/>
    <w:rsid w:val="004365FB"/>
    <w:rsid w:val="00440222"/>
    <w:rsid w:val="00440702"/>
    <w:rsid w:val="00443037"/>
    <w:rsid w:val="004460EE"/>
    <w:rsid w:val="004466B0"/>
    <w:rsid w:val="004552DA"/>
    <w:rsid w:val="0048083D"/>
    <w:rsid w:val="00481F7C"/>
    <w:rsid w:val="00483DB8"/>
    <w:rsid w:val="00486782"/>
    <w:rsid w:val="004961F5"/>
    <w:rsid w:val="004965CB"/>
    <w:rsid w:val="004A21FA"/>
    <w:rsid w:val="004A3394"/>
    <w:rsid w:val="004A6F60"/>
    <w:rsid w:val="004B0F66"/>
    <w:rsid w:val="004B5C29"/>
    <w:rsid w:val="004B6C41"/>
    <w:rsid w:val="004B6E44"/>
    <w:rsid w:val="004B7658"/>
    <w:rsid w:val="004C7296"/>
    <w:rsid w:val="004F0A50"/>
    <w:rsid w:val="00502155"/>
    <w:rsid w:val="00513EAE"/>
    <w:rsid w:val="0053232E"/>
    <w:rsid w:val="00576AA2"/>
    <w:rsid w:val="00583BF5"/>
    <w:rsid w:val="005864EA"/>
    <w:rsid w:val="005872AD"/>
    <w:rsid w:val="00595627"/>
    <w:rsid w:val="005A2E61"/>
    <w:rsid w:val="005A33C4"/>
    <w:rsid w:val="005A46F7"/>
    <w:rsid w:val="005B7199"/>
    <w:rsid w:val="005F45B3"/>
    <w:rsid w:val="00614FD1"/>
    <w:rsid w:val="00622D69"/>
    <w:rsid w:val="006356F3"/>
    <w:rsid w:val="00644ACA"/>
    <w:rsid w:val="00666D7A"/>
    <w:rsid w:val="0068380B"/>
    <w:rsid w:val="00697471"/>
    <w:rsid w:val="006A1DF3"/>
    <w:rsid w:val="006D1E2F"/>
    <w:rsid w:val="006E5E41"/>
    <w:rsid w:val="006E739E"/>
    <w:rsid w:val="007079F2"/>
    <w:rsid w:val="00735D09"/>
    <w:rsid w:val="007475F8"/>
    <w:rsid w:val="00753F2F"/>
    <w:rsid w:val="007648C7"/>
    <w:rsid w:val="00765041"/>
    <w:rsid w:val="007713AE"/>
    <w:rsid w:val="00772E1B"/>
    <w:rsid w:val="00785B26"/>
    <w:rsid w:val="00793186"/>
    <w:rsid w:val="00796253"/>
    <w:rsid w:val="007A318F"/>
    <w:rsid w:val="007A6D80"/>
    <w:rsid w:val="007A7AF7"/>
    <w:rsid w:val="007B075D"/>
    <w:rsid w:val="007C6F1B"/>
    <w:rsid w:val="007D511C"/>
    <w:rsid w:val="007F1BF8"/>
    <w:rsid w:val="007F4F23"/>
    <w:rsid w:val="007F6535"/>
    <w:rsid w:val="00804EE8"/>
    <w:rsid w:val="008109A0"/>
    <w:rsid w:val="00813FBE"/>
    <w:rsid w:val="0081772C"/>
    <w:rsid w:val="0082664C"/>
    <w:rsid w:val="00833E46"/>
    <w:rsid w:val="00836986"/>
    <w:rsid w:val="00840349"/>
    <w:rsid w:val="00862AFD"/>
    <w:rsid w:val="008724B5"/>
    <w:rsid w:val="00893E03"/>
    <w:rsid w:val="008976D1"/>
    <w:rsid w:val="00897CF5"/>
    <w:rsid w:val="008B44B5"/>
    <w:rsid w:val="008B7C1B"/>
    <w:rsid w:val="008C2C74"/>
    <w:rsid w:val="008D5369"/>
    <w:rsid w:val="008E4BAF"/>
    <w:rsid w:val="008F103B"/>
    <w:rsid w:val="008F4824"/>
    <w:rsid w:val="00923C79"/>
    <w:rsid w:val="00950F5B"/>
    <w:rsid w:val="00952D06"/>
    <w:rsid w:val="00960AFE"/>
    <w:rsid w:val="00961A9B"/>
    <w:rsid w:val="009738AD"/>
    <w:rsid w:val="00981776"/>
    <w:rsid w:val="00983878"/>
    <w:rsid w:val="00984F6E"/>
    <w:rsid w:val="00997A06"/>
    <w:rsid w:val="009A2D25"/>
    <w:rsid w:val="009A338E"/>
    <w:rsid w:val="009B535B"/>
    <w:rsid w:val="009C739D"/>
    <w:rsid w:val="009E2570"/>
    <w:rsid w:val="00A00BD1"/>
    <w:rsid w:val="00A07D0C"/>
    <w:rsid w:val="00A35B1F"/>
    <w:rsid w:val="00A374DE"/>
    <w:rsid w:val="00A5231C"/>
    <w:rsid w:val="00A524D8"/>
    <w:rsid w:val="00A55C0D"/>
    <w:rsid w:val="00A675F3"/>
    <w:rsid w:val="00A80EF3"/>
    <w:rsid w:val="00A81F5C"/>
    <w:rsid w:val="00AB2477"/>
    <w:rsid w:val="00AB3682"/>
    <w:rsid w:val="00AB4EB4"/>
    <w:rsid w:val="00AC02BC"/>
    <w:rsid w:val="00AC39BB"/>
    <w:rsid w:val="00AC41FE"/>
    <w:rsid w:val="00AD538A"/>
    <w:rsid w:val="00AE484F"/>
    <w:rsid w:val="00B06B5B"/>
    <w:rsid w:val="00B1724A"/>
    <w:rsid w:val="00B24A14"/>
    <w:rsid w:val="00B24F0B"/>
    <w:rsid w:val="00B25798"/>
    <w:rsid w:val="00B30FC2"/>
    <w:rsid w:val="00B471B2"/>
    <w:rsid w:val="00B50D0B"/>
    <w:rsid w:val="00B72A49"/>
    <w:rsid w:val="00B856BB"/>
    <w:rsid w:val="00B906BB"/>
    <w:rsid w:val="00BA0C06"/>
    <w:rsid w:val="00BC2B83"/>
    <w:rsid w:val="00BD0FE5"/>
    <w:rsid w:val="00BD6817"/>
    <w:rsid w:val="00BF1A3F"/>
    <w:rsid w:val="00C07982"/>
    <w:rsid w:val="00C22206"/>
    <w:rsid w:val="00C34703"/>
    <w:rsid w:val="00C5747D"/>
    <w:rsid w:val="00C82FAC"/>
    <w:rsid w:val="00C8522B"/>
    <w:rsid w:val="00C9237E"/>
    <w:rsid w:val="00C9429F"/>
    <w:rsid w:val="00CA3AC4"/>
    <w:rsid w:val="00CB4650"/>
    <w:rsid w:val="00CC6AAF"/>
    <w:rsid w:val="00CE2A83"/>
    <w:rsid w:val="00CF1D9E"/>
    <w:rsid w:val="00CF3824"/>
    <w:rsid w:val="00D00955"/>
    <w:rsid w:val="00D00F65"/>
    <w:rsid w:val="00D02CD4"/>
    <w:rsid w:val="00D3272E"/>
    <w:rsid w:val="00D32A65"/>
    <w:rsid w:val="00D55006"/>
    <w:rsid w:val="00D5696A"/>
    <w:rsid w:val="00D72D7B"/>
    <w:rsid w:val="00D85A7D"/>
    <w:rsid w:val="00D944A7"/>
    <w:rsid w:val="00DA44FF"/>
    <w:rsid w:val="00DB36BB"/>
    <w:rsid w:val="00DB39C5"/>
    <w:rsid w:val="00DC7415"/>
    <w:rsid w:val="00DD0685"/>
    <w:rsid w:val="00DE6301"/>
    <w:rsid w:val="00DF0EE8"/>
    <w:rsid w:val="00DF3EE7"/>
    <w:rsid w:val="00DF6146"/>
    <w:rsid w:val="00E12F89"/>
    <w:rsid w:val="00E13E51"/>
    <w:rsid w:val="00E15AEA"/>
    <w:rsid w:val="00E27085"/>
    <w:rsid w:val="00E350D0"/>
    <w:rsid w:val="00E40529"/>
    <w:rsid w:val="00E44269"/>
    <w:rsid w:val="00E4438F"/>
    <w:rsid w:val="00E67A09"/>
    <w:rsid w:val="00E73E89"/>
    <w:rsid w:val="00E775DB"/>
    <w:rsid w:val="00E80DBC"/>
    <w:rsid w:val="00E9503A"/>
    <w:rsid w:val="00EA1761"/>
    <w:rsid w:val="00EB0A16"/>
    <w:rsid w:val="00EB250C"/>
    <w:rsid w:val="00EE24CD"/>
    <w:rsid w:val="00EF22CD"/>
    <w:rsid w:val="00EF4B60"/>
    <w:rsid w:val="00F044BD"/>
    <w:rsid w:val="00F04EC0"/>
    <w:rsid w:val="00F26609"/>
    <w:rsid w:val="00F8137E"/>
    <w:rsid w:val="00F951E7"/>
    <w:rsid w:val="00FC7B3C"/>
    <w:rsid w:val="00FD2E08"/>
    <w:rsid w:val="00FD686C"/>
    <w:rsid w:val="00FE1B4D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624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5A7D"/>
    <w:pPr>
      <w:spacing w:before="120" w:after="120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E775DB"/>
    <w:pPr>
      <w:keepNext/>
      <w:numPr>
        <w:numId w:val="2"/>
      </w:numPr>
      <w:pBdr>
        <w:bottom w:val="single" w:sz="18" w:space="1" w:color="00A5E7"/>
      </w:pBdr>
      <w:spacing w:before="36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6146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61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56F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F61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1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1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1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1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720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2012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Heading1"/>
    <w:rsid w:val="00172012"/>
    <w:pPr>
      <w:ind w:left="432" w:hanging="432"/>
    </w:pPr>
  </w:style>
  <w:style w:type="paragraph" w:customStyle="1" w:styleId="Front-Page">
    <w:name w:val="Front-Page"/>
    <w:basedOn w:val="Normal"/>
    <w:rsid w:val="00D5696A"/>
    <w:rPr>
      <w:rFonts w:ascii="Arial" w:hAnsi="Arial"/>
      <w:b/>
      <w:sz w:val="40"/>
      <w:szCs w:val="40"/>
    </w:rPr>
  </w:style>
  <w:style w:type="table" w:styleId="TableGrid">
    <w:name w:val="Table Grid"/>
    <w:basedOn w:val="TableNormal"/>
    <w:rsid w:val="00D5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0222"/>
  </w:style>
  <w:style w:type="paragraph" w:customStyle="1" w:styleId="TableText">
    <w:name w:val="Table Text"/>
    <w:basedOn w:val="Normal"/>
    <w:rsid w:val="00AC02BC"/>
    <w:pPr>
      <w:spacing w:beforeLines="30" w:before="30" w:afterLines="30" w:after="3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8380B"/>
    <w:pPr>
      <w:tabs>
        <w:tab w:val="left" w:pos="480"/>
        <w:tab w:val="right" w:leader="dot" w:pos="8302"/>
      </w:tabs>
      <w:spacing w:after="60"/>
    </w:pPr>
  </w:style>
  <w:style w:type="paragraph" w:styleId="TOC2">
    <w:name w:val="toc 2"/>
    <w:basedOn w:val="Normal"/>
    <w:next w:val="Normal"/>
    <w:autoRedefine/>
    <w:semiHidden/>
    <w:rsid w:val="0068380B"/>
    <w:pPr>
      <w:spacing w:before="60" w:after="60"/>
      <w:ind w:left="238"/>
    </w:pPr>
  </w:style>
  <w:style w:type="paragraph" w:styleId="TOC3">
    <w:name w:val="toc 3"/>
    <w:basedOn w:val="Normal"/>
    <w:next w:val="Normal"/>
    <w:autoRedefine/>
    <w:semiHidden/>
    <w:rsid w:val="00F951E7"/>
    <w:pPr>
      <w:tabs>
        <w:tab w:val="left" w:pos="1440"/>
        <w:tab w:val="right" w:leader="dot" w:pos="8302"/>
      </w:tabs>
      <w:spacing w:before="0" w:after="60"/>
      <w:ind w:left="482"/>
    </w:pPr>
  </w:style>
  <w:style w:type="character" w:styleId="Hyperlink">
    <w:name w:val="Hyperlink"/>
    <w:basedOn w:val="DefaultParagraphFont"/>
    <w:rsid w:val="002C2B15"/>
    <w:rPr>
      <w:color w:val="0000FF"/>
      <w:u w:val="single"/>
    </w:rPr>
  </w:style>
  <w:style w:type="paragraph" w:styleId="BalloonText">
    <w:name w:val="Balloon Text"/>
    <w:basedOn w:val="Normal"/>
    <w:semiHidden/>
    <w:rsid w:val="00B06B5B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Heading1"/>
    <w:rsid w:val="00F951E7"/>
    <w:pPr>
      <w:pageBreakBefore/>
      <w:numPr>
        <w:numId w:val="0"/>
      </w:numPr>
    </w:pPr>
  </w:style>
  <w:style w:type="paragraph" w:customStyle="1" w:styleId="TableHeading">
    <w:name w:val="Table Heading"/>
    <w:basedOn w:val="Normal"/>
    <w:rsid w:val="00AC02BC"/>
    <w:pPr>
      <w:spacing w:beforeLines="30" w:before="30" w:afterLines="30" w:after="30"/>
    </w:pPr>
    <w:rPr>
      <w:rFonts w:ascii="Arial" w:hAnsi="Arial" w:cs="Arial"/>
      <w:b/>
      <w:sz w:val="20"/>
      <w:szCs w:val="20"/>
    </w:rPr>
  </w:style>
  <w:style w:type="paragraph" w:customStyle="1" w:styleId="StyleHeading412pt">
    <w:name w:val="Style Heading 4 + 12 pt"/>
    <w:basedOn w:val="Heading4"/>
    <w:link w:val="StyleHeading412ptChar"/>
    <w:rsid w:val="0026256F"/>
    <w:rPr>
      <w:b/>
    </w:rPr>
  </w:style>
  <w:style w:type="character" w:customStyle="1" w:styleId="Heading4Char">
    <w:name w:val="Heading 4 Char"/>
    <w:basedOn w:val="DefaultParagraphFont"/>
    <w:link w:val="Heading4"/>
    <w:rsid w:val="0026256F"/>
    <w:rPr>
      <w:rFonts w:ascii="Arial" w:eastAsia="Batang" w:hAnsi="Arial"/>
      <w:bCs/>
      <w:sz w:val="22"/>
      <w:szCs w:val="22"/>
      <w:lang w:val="en-GB" w:eastAsia="ko-KR" w:bidi="ar-SA"/>
    </w:rPr>
  </w:style>
  <w:style w:type="character" w:customStyle="1" w:styleId="StyleHeading412ptChar">
    <w:name w:val="Style Heading 4 + 12 pt Char"/>
    <w:basedOn w:val="Heading4Char"/>
    <w:link w:val="StyleHeading412pt"/>
    <w:rsid w:val="0026256F"/>
    <w:rPr>
      <w:rFonts w:ascii="Arial" w:eastAsia="Batang" w:hAnsi="Arial"/>
      <w:b/>
      <w:bCs/>
      <w:sz w:val="22"/>
      <w:szCs w:val="22"/>
      <w:lang w:val="en-GB" w:eastAsia="ko-KR" w:bidi="ar-SA"/>
    </w:rPr>
  </w:style>
  <w:style w:type="paragraph" w:styleId="BodyText">
    <w:name w:val="Body Text"/>
    <w:basedOn w:val="Normal"/>
    <w:rsid w:val="00EB250C"/>
    <w:pPr>
      <w:keepLines/>
      <w:widowControl w:val="0"/>
      <w:spacing w:before="0" w:line="240" w:lineRule="atLeast"/>
      <w:ind w:left="720"/>
    </w:pPr>
    <w:rPr>
      <w:rFonts w:eastAsia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EB250C"/>
    <w:pPr>
      <w:widowControl w:val="0"/>
      <w:spacing w:before="0" w:line="240" w:lineRule="atLeast"/>
      <w:ind w:left="720"/>
    </w:pPr>
    <w:rPr>
      <w:rFonts w:eastAsia="Times New Roman"/>
      <w:i/>
      <w:color w:val="0000FF"/>
      <w:sz w:val="20"/>
      <w:szCs w:val="20"/>
      <w:lang w:val="en-US" w:eastAsia="en-US"/>
    </w:rPr>
  </w:style>
  <w:style w:type="paragraph" w:customStyle="1" w:styleId="infoblue0">
    <w:name w:val="infoblue"/>
    <w:basedOn w:val="Normal"/>
    <w:rsid w:val="00EB250C"/>
    <w:pPr>
      <w:spacing w:before="0" w:line="240" w:lineRule="atLeast"/>
      <w:ind w:left="720"/>
    </w:pPr>
    <w:rPr>
      <w:rFonts w:eastAsia="Arial Unicode MS"/>
      <w:i/>
      <w:iCs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sperbergman/Downloads/essup_use_case_specificatio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essup_use_case_specification_template.dot</Template>
  <TotalTime>3</TotalTime>
  <Pages>6</Pages>
  <Words>952</Words>
  <Characters>5428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&lt;Use Case Name&gt; Use-Case Specification</vt:lpstr>
      <vt:lpstr>&lt;Use Case Name&gt; Use-Case Specification</vt:lpstr>
    </vt:vector>
  </TitlesOfParts>
  <Manager>&lt;Use-Case Name&gt;</Manager>
  <Company>&lt;Organization&gt;</Company>
  <LinksUpToDate>false</LinksUpToDate>
  <CharactersWithSpaces>6368</CharactersWithSpaces>
  <SharedDoc>false</SharedDoc>
  <HLinks>
    <vt:vector size="114" baseType="variant"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_Toc179000897</vt:lpwstr>
      </vt:variant>
      <vt:variant>
        <vt:i4>1638448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_Toc179000896</vt:lpwstr>
      </vt:variant>
      <vt:variant>
        <vt:i4>1638448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_Toc179000895</vt:lpwstr>
      </vt:variant>
      <vt:variant>
        <vt:i4>1638448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_Toc179000894</vt:lpwstr>
      </vt:variant>
      <vt:variant>
        <vt:i4>1638448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_Toc179000893</vt:lpwstr>
      </vt:variant>
      <vt:variant>
        <vt:i4>1638448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_Toc179000892</vt:lpwstr>
      </vt:variant>
      <vt:variant>
        <vt:i4>1638448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_Toc179000891</vt:lpwstr>
      </vt:variant>
      <vt:variant>
        <vt:i4>1638448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_Toc179000890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_Toc179000889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_Toc179000888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_Toc179000887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_Toc179000886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_Toc179000885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_Toc179000884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_Toc179000883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_Toc179000882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_Toc179000881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_Toc179000880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_Toc179000879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 Case Name&gt; Use-Case Specification</dc:title>
  <dc:subject>&lt;Project&gt;</dc:subject>
  <dc:creator>Jesper Bergman</dc:creator>
  <cp:keywords>&lt;Confidentiality Statement&gt;</cp:keywords>
  <dc:description>This template is © Copyright Ivar Jacobson International. It is the Essential Unified Process Use-Case Specification Template Version 1.2.</dc:description>
  <cp:lastModifiedBy>Jesper Bergman</cp:lastModifiedBy>
  <cp:revision>1</cp:revision>
  <cp:lastPrinted>2006-03-01T03:36:00Z</cp:lastPrinted>
  <dcterms:created xsi:type="dcterms:W3CDTF">2017-03-31T15:56:00Z</dcterms:created>
  <dcterms:modified xsi:type="dcterms:W3CDTF">2017-03-31T15:59:00Z</dcterms:modified>
  <cp:category>&lt;Version&gt;</cp:category>
</cp:coreProperties>
</file>