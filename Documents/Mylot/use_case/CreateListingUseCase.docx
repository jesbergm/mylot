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04DB5" w14:textId="77777777" w:rsidR="003C29C8" w:rsidRPr="00917AC8" w:rsidRDefault="003C29C8" w:rsidP="003C29C8">
      <w:pPr>
        <w:pStyle w:val="Front-Page"/>
        <w:rPr>
          <w:lang w:val="en-US"/>
        </w:rPr>
      </w:pPr>
    </w:p>
    <w:p w14:paraId="17A2009B" w14:textId="77777777" w:rsidR="003C29C8" w:rsidRPr="00917AC8" w:rsidRDefault="003C29C8" w:rsidP="003C29C8">
      <w:pPr>
        <w:pStyle w:val="Front-Page"/>
        <w:rPr>
          <w:lang w:val="en-US"/>
        </w:rPr>
      </w:pPr>
    </w:p>
    <w:p w14:paraId="3CFE0AB5" w14:textId="77777777" w:rsidR="003C29C8" w:rsidRPr="00917AC8" w:rsidRDefault="003C29C8" w:rsidP="003C29C8">
      <w:pPr>
        <w:pStyle w:val="Front-Page"/>
        <w:rPr>
          <w:lang w:val="en-US"/>
        </w:rPr>
      </w:pPr>
    </w:p>
    <w:p w14:paraId="78ED97C5" w14:textId="77777777" w:rsidR="003C29C8" w:rsidRPr="00917AC8" w:rsidRDefault="003C29C8" w:rsidP="003C29C8">
      <w:pPr>
        <w:pStyle w:val="Front-Page"/>
        <w:rPr>
          <w:lang w:val="en-US"/>
        </w:rPr>
      </w:pPr>
    </w:p>
    <w:p w14:paraId="4DE44E7C" w14:textId="77777777" w:rsidR="003C29C8" w:rsidRDefault="003C29C8" w:rsidP="003C29C8">
      <w:pPr>
        <w:pStyle w:val="Front-Page"/>
        <w:rPr>
          <w:lang w:val="en-US"/>
        </w:rPr>
      </w:pPr>
    </w:p>
    <w:p w14:paraId="4AA3D6DE" w14:textId="77777777" w:rsidR="003C29C8" w:rsidRPr="009A6CD8" w:rsidRDefault="00A27752" w:rsidP="003C29C8">
      <w:pPr>
        <w:pStyle w:val="Front-Page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MyLot</w:t>
      </w:r>
      <w:r w:rsidR="003C29C8" w:rsidRPr="009A6CD8">
        <w:rPr>
          <w:sz w:val="48"/>
          <w:szCs w:val="48"/>
          <w:lang w:val="en-US"/>
        </w:rPr>
        <w:t xml:space="preserve"> Project</w:t>
      </w:r>
    </w:p>
    <w:p w14:paraId="0A76EB1A" w14:textId="77777777" w:rsidR="003C29C8" w:rsidRPr="009A6CD8" w:rsidRDefault="003C29C8" w:rsidP="003C29C8">
      <w:pPr>
        <w:pStyle w:val="Front-Page"/>
        <w:jc w:val="center"/>
        <w:rPr>
          <w:lang w:val="en-US"/>
        </w:rPr>
      </w:pPr>
      <w:r w:rsidRPr="009A6CD8">
        <w:rPr>
          <w:lang w:val="en-US"/>
        </w:rPr>
        <w:fldChar w:fldCharType="begin"/>
      </w:r>
      <w:r w:rsidRPr="009A6CD8">
        <w:rPr>
          <w:lang w:val="en-US"/>
        </w:rPr>
        <w:instrText xml:space="preserve"> TITLE   \* MERGEFORMAT </w:instrText>
      </w:r>
      <w:r w:rsidRPr="009A6CD8">
        <w:rPr>
          <w:lang w:val="en-US"/>
        </w:rPr>
        <w:fldChar w:fldCharType="separate"/>
      </w:r>
      <w:r w:rsidR="00A27752">
        <w:rPr>
          <w:lang w:val="en-US"/>
        </w:rPr>
        <w:t>Create Listing Use-Case Specification</w:t>
      </w:r>
      <w:r w:rsidRPr="009A6CD8">
        <w:rPr>
          <w:lang w:val="en-US"/>
        </w:rPr>
        <w:fldChar w:fldCharType="end"/>
      </w:r>
    </w:p>
    <w:p w14:paraId="0F25FFDE" w14:textId="77777777" w:rsidR="00FE1B4D" w:rsidRPr="00917AC8" w:rsidRDefault="00FE1B4D" w:rsidP="00FE1B4D">
      <w:pPr>
        <w:pStyle w:val="Front-Page"/>
        <w:rPr>
          <w:lang w:val="en-US"/>
        </w:rPr>
      </w:pPr>
    </w:p>
    <w:p w14:paraId="3FD59CB3" w14:textId="77777777" w:rsidR="00FE1B4D" w:rsidRPr="00917AC8" w:rsidRDefault="00FE1B4D" w:rsidP="00FE1B4D">
      <w:pPr>
        <w:pStyle w:val="Front-Page"/>
        <w:rPr>
          <w:lang w:val="en-US"/>
        </w:rPr>
      </w:pPr>
    </w:p>
    <w:p w14:paraId="00E94996" w14:textId="77777777" w:rsidR="00FE1B4D" w:rsidRPr="00917AC8" w:rsidRDefault="00FE1B4D" w:rsidP="00FE1B4D">
      <w:pPr>
        <w:pStyle w:val="Front-Page"/>
        <w:rPr>
          <w:lang w:val="en-US"/>
        </w:rPr>
      </w:pPr>
    </w:p>
    <w:p w14:paraId="10B8A8B5" w14:textId="77777777" w:rsidR="00FE1B4D" w:rsidRPr="00917AC8" w:rsidRDefault="00FE1B4D" w:rsidP="00FE1B4D">
      <w:pPr>
        <w:pStyle w:val="Front-Page"/>
        <w:rPr>
          <w:lang w:val="en-US"/>
        </w:rPr>
      </w:pPr>
    </w:p>
    <w:p w14:paraId="172CD77D" w14:textId="77777777" w:rsidR="00FE1B4D" w:rsidRDefault="00FE1B4D" w:rsidP="00FE1B4D">
      <w:pPr>
        <w:pStyle w:val="Front-Page"/>
        <w:rPr>
          <w:lang w:val="en-US"/>
        </w:rPr>
      </w:pPr>
    </w:p>
    <w:p w14:paraId="2E538A13" w14:textId="77777777" w:rsidR="00EB0A16" w:rsidRPr="007A318F" w:rsidRDefault="00EB0A16" w:rsidP="00EB0A16">
      <w:pPr>
        <w:pStyle w:val="Front-Page"/>
        <w:rPr>
          <w:sz w:val="22"/>
          <w:szCs w:val="22"/>
          <w:lang w:val="en-US"/>
        </w:rPr>
      </w:pPr>
      <w:r w:rsidRPr="007A318F">
        <w:rPr>
          <w:sz w:val="22"/>
          <w:szCs w:val="22"/>
          <w:lang w:val="en-US"/>
        </w:rPr>
        <w:t>Abstract</w:t>
      </w:r>
    </w:p>
    <w:tbl>
      <w:tblPr>
        <w:tblW w:w="0" w:type="auto"/>
        <w:tblBorders>
          <w:top w:val="single" w:sz="18" w:space="0" w:color="00A5E7"/>
          <w:left w:val="single" w:sz="18" w:space="0" w:color="00A5E7"/>
          <w:bottom w:val="single" w:sz="18" w:space="0" w:color="00A5E7"/>
          <w:right w:val="single" w:sz="18" w:space="0" w:color="00A5E7"/>
          <w:insideH w:val="single" w:sz="18" w:space="0" w:color="00A5E7"/>
          <w:insideV w:val="single" w:sz="18" w:space="0" w:color="00A5E7"/>
        </w:tblBorders>
        <w:tblLook w:val="01E0" w:firstRow="1" w:lastRow="1" w:firstColumn="1" w:lastColumn="1" w:noHBand="0" w:noVBand="0"/>
      </w:tblPr>
      <w:tblGrid>
        <w:gridCol w:w="8266"/>
      </w:tblGrid>
      <w:tr w:rsidR="00EB0A16" w:rsidRPr="00CF3824" w14:paraId="45456FD5" w14:textId="77777777" w:rsidTr="00CF3824">
        <w:trPr>
          <w:trHeight w:val="1600"/>
        </w:trPr>
        <w:tc>
          <w:tcPr>
            <w:tcW w:w="8522" w:type="dxa"/>
          </w:tcPr>
          <w:p w14:paraId="55E4CAD0" w14:textId="4DBA3225" w:rsidR="00EB0A16" w:rsidRPr="00CF3824" w:rsidRDefault="0033326A" w:rsidP="004A1D3E">
            <w:pPr>
              <w:spacing w:before="0" w:after="0"/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</w:pPr>
            <w:r w:rsidRPr="00CF3824">
              <w:rPr>
                <w:b/>
                <w:i/>
                <w:lang w:val="en-US"/>
              </w:rPr>
              <w:t>The</w:t>
            </w:r>
            <w:r w:rsidR="00EB0A16" w:rsidRPr="00CF3824">
              <w:rPr>
                <w:b/>
                <w:i/>
                <w:lang w:val="en-US"/>
              </w:rPr>
              <w:t xml:space="preserve"> </w:t>
            </w:r>
            <w:r w:rsidRPr="00CF3824">
              <w:rPr>
                <w:b/>
                <w:i/>
                <w:lang w:val="en-US"/>
              </w:rPr>
              <w:fldChar w:fldCharType="begin"/>
            </w:r>
            <w:r w:rsidRPr="00CF3824">
              <w:rPr>
                <w:b/>
                <w:i/>
                <w:lang w:val="en-US"/>
              </w:rPr>
              <w:instrText xml:space="preserve"> DOCPROPERTY  Title  \* MERGEFORMAT </w:instrText>
            </w:r>
            <w:r w:rsidRPr="00CF3824">
              <w:rPr>
                <w:b/>
                <w:i/>
                <w:lang w:val="en-US"/>
              </w:rPr>
              <w:fldChar w:fldCharType="separate"/>
            </w:r>
            <w:r w:rsidR="004A1D3E">
              <w:rPr>
                <w:b/>
                <w:i/>
                <w:lang w:val="en-US"/>
              </w:rPr>
              <w:t>Create Listing</w:t>
            </w:r>
            <w:r w:rsidR="00A27752">
              <w:rPr>
                <w:b/>
                <w:i/>
                <w:lang w:val="en-US"/>
              </w:rPr>
              <w:t xml:space="preserve"> Use-Case Specification</w:t>
            </w:r>
            <w:r w:rsidRPr="00CF3824">
              <w:rPr>
                <w:b/>
                <w:i/>
                <w:lang w:val="en-US"/>
              </w:rPr>
              <w:fldChar w:fldCharType="end"/>
            </w:r>
            <w:r w:rsidRPr="00CF3824">
              <w:rPr>
                <w:b/>
                <w:i/>
                <w:lang w:val="en-US"/>
              </w:rPr>
              <w:t xml:space="preserve"> specifies all requirements relating to </w:t>
            </w:r>
            <w:r w:rsidR="004A1D3E">
              <w:rPr>
                <w:b/>
                <w:i/>
                <w:lang w:val="en-US"/>
              </w:rPr>
              <w:t>creating a new Listing, in order to market the property being sold.</w:t>
            </w:r>
            <w:bookmarkStart w:id="0" w:name="_GoBack"/>
            <w:bookmarkEnd w:id="0"/>
          </w:p>
        </w:tc>
      </w:tr>
    </w:tbl>
    <w:p w14:paraId="13E00D82" w14:textId="77777777" w:rsidR="004B0F66" w:rsidRPr="007A318F" w:rsidRDefault="004B0F66" w:rsidP="00D5696A">
      <w:pPr>
        <w:pStyle w:val="Front-Page"/>
        <w:rPr>
          <w:sz w:val="24"/>
          <w:szCs w:val="24"/>
          <w:lang w:val="en-US"/>
        </w:rPr>
      </w:pPr>
    </w:p>
    <w:p w14:paraId="1572E083" w14:textId="77777777" w:rsidR="00D5696A" w:rsidRPr="007A318F" w:rsidRDefault="00D5696A" w:rsidP="00D5696A">
      <w:pPr>
        <w:pStyle w:val="Front-Page"/>
        <w:rPr>
          <w:sz w:val="22"/>
          <w:szCs w:val="22"/>
          <w:lang w:val="en-US"/>
        </w:rPr>
      </w:pPr>
      <w:r w:rsidRPr="007A318F">
        <w:rPr>
          <w:sz w:val="22"/>
          <w:szCs w:val="22"/>
          <w:lang w:val="en-US"/>
        </w:rPr>
        <w:t>Version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60"/>
        <w:gridCol w:w="1246"/>
        <w:gridCol w:w="1925"/>
        <w:gridCol w:w="3771"/>
      </w:tblGrid>
      <w:tr w:rsidR="00D5696A" w:rsidRPr="00CF3824" w14:paraId="1329F985" w14:textId="77777777" w:rsidTr="00CF3824">
        <w:tc>
          <w:tcPr>
            <w:tcW w:w="1368" w:type="dxa"/>
            <w:shd w:val="clear" w:color="auto" w:fill="00A5E7"/>
          </w:tcPr>
          <w:p w14:paraId="731BC27A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F3824">
              <w:rPr>
                <w:rFonts w:ascii="Arial" w:hAnsi="Arial" w:cs="Arial"/>
                <w:b/>
                <w:sz w:val="22"/>
                <w:szCs w:val="22"/>
                <w:lang w:val="en-US"/>
              </w:rPr>
              <w:t>Date</w:t>
            </w:r>
          </w:p>
        </w:tc>
        <w:tc>
          <w:tcPr>
            <w:tcW w:w="1260" w:type="dxa"/>
            <w:shd w:val="clear" w:color="auto" w:fill="00A5E7"/>
          </w:tcPr>
          <w:p w14:paraId="0B00A7B4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F3824">
              <w:rPr>
                <w:rFonts w:ascii="Arial" w:hAnsi="Arial" w:cs="Arial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980" w:type="dxa"/>
            <w:shd w:val="clear" w:color="auto" w:fill="00A5E7"/>
          </w:tcPr>
          <w:p w14:paraId="332E4EBA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F3824">
              <w:rPr>
                <w:rFonts w:ascii="Arial" w:hAnsi="Arial" w:cs="Arial"/>
                <w:b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3914" w:type="dxa"/>
            <w:shd w:val="clear" w:color="auto" w:fill="00A5E7"/>
          </w:tcPr>
          <w:p w14:paraId="128F011A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F3824">
              <w:rPr>
                <w:rFonts w:ascii="Arial" w:hAnsi="Arial" w:cs="Arial"/>
                <w:b/>
                <w:sz w:val="22"/>
                <w:szCs w:val="22"/>
                <w:lang w:val="en-US"/>
              </w:rPr>
              <w:t>Description</w:t>
            </w:r>
          </w:p>
        </w:tc>
      </w:tr>
      <w:tr w:rsidR="00D5696A" w:rsidRPr="00CF3824" w14:paraId="11627C00" w14:textId="77777777" w:rsidTr="00CF3824">
        <w:tc>
          <w:tcPr>
            <w:tcW w:w="1368" w:type="dxa"/>
          </w:tcPr>
          <w:p w14:paraId="4C562A33" w14:textId="77777777" w:rsidR="00D5696A" w:rsidRPr="00CF3824" w:rsidRDefault="00A27752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31/03/2017</w:t>
            </w:r>
          </w:p>
        </w:tc>
        <w:tc>
          <w:tcPr>
            <w:tcW w:w="1260" w:type="dxa"/>
          </w:tcPr>
          <w:p w14:paraId="209DB9ED" w14:textId="77777777" w:rsidR="00D5696A" w:rsidRPr="00CF3824" w:rsidRDefault="001E223E" w:rsidP="00A27752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DOCPROPERTY  Category  \* MERGEFORMAT </w:instrText>
            </w: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A27752">
              <w:rPr>
                <w:rFonts w:ascii="Arial" w:hAnsi="Arial" w:cs="Arial"/>
                <w:sz w:val="20"/>
                <w:szCs w:val="20"/>
                <w:lang w:val="en-US"/>
              </w:rPr>
              <w:t>&lt;1.0&gt;</w:t>
            </w: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980" w:type="dxa"/>
          </w:tcPr>
          <w:p w14:paraId="5DF272F1" w14:textId="77777777" w:rsidR="00D5696A" w:rsidRPr="00CF3824" w:rsidRDefault="001E223E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AUTHOR   \* MERGEFORMAT </w:instrText>
            </w: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A277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Jesper Bergman</w:t>
            </w:r>
            <w:r w:rsidRPr="00CF3824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914" w:type="dxa"/>
          </w:tcPr>
          <w:p w14:paraId="39306A15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5696A" w:rsidRPr="00CF3824" w14:paraId="1F08DCEE" w14:textId="77777777" w:rsidTr="00CF3824">
        <w:tc>
          <w:tcPr>
            <w:tcW w:w="1368" w:type="dxa"/>
          </w:tcPr>
          <w:p w14:paraId="0A3BD3B6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34359A13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0764A425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4" w:type="dxa"/>
          </w:tcPr>
          <w:p w14:paraId="3AF9DFBB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5696A" w:rsidRPr="00CF3824" w14:paraId="788AEB9B" w14:textId="77777777" w:rsidTr="00CF3824">
        <w:tc>
          <w:tcPr>
            <w:tcW w:w="1368" w:type="dxa"/>
          </w:tcPr>
          <w:p w14:paraId="321061B1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398084DD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1275E9A8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4" w:type="dxa"/>
          </w:tcPr>
          <w:p w14:paraId="50917D90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5696A" w:rsidRPr="00CF3824" w14:paraId="47C171C5" w14:textId="77777777" w:rsidTr="00CF3824">
        <w:tc>
          <w:tcPr>
            <w:tcW w:w="1368" w:type="dxa"/>
          </w:tcPr>
          <w:p w14:paraId="047D818A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5DDF31B8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56834E96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4" w:type="dxa"/>
          </w:tcPr>
          <w:p w14:paraId="066ABC2B" w14:textId="77777777" w:rsidR="00D5696A" w:rsidRPr="00CF3824" w:rsidRDefault="00D5696A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F7115" w:rsidRPr="00CF3824" w14:paraId="1E165F4F" w14:textId="77777777" w:rsidTr="00CF3824">
        <w:tc>
          <w:tcPr>
            <w:tcW w:w="1368" w:type="dxa"/>
          </w:tcPr>
          <w:p w14:paraId="63367C97" w14:textId="77777777" w:rsidR="003F7115" w:rsidRPr="00CF3824" w:rsidRDefault="003F7115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</w:tcPr>
          <w:p w14:paraId="3C568785" w14:textId="77777777" w:rsidR="003F7115" w:rsidRPr="00CF3824" w:rsidRDefault="003F7115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14:paraId="5E99CAE9" w14:textId="77777777" w:rsidR="003F7115" w:rsidRPr="00CF3824" w:rsidRDefault="003F7115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14" w:type="dxa"/>
          </w:tcPr>
          <w:p w14:paraId="4D0A456E" w14:textId="77777777" w:rsidR="003F7115" w:rsidRPr="00CF3824" w:rsidRDefault="003F7115" w:rsidP="00CF3824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5B532513" w14:textId="7D9D932C" w:rsidR="00012EF0" w:rsidRDefault="00CA5B52" w:rsidP="00012EF0">
      <w:pPr>
        <w:pStyle w:val="Front-Page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8F56C7A" wp14:editId="167ABC7C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2575560" cy="1060450"/>
                <wp:effectExtent l="0" t="0" r="2540" b="0"/>
                <wp:wrapNone/>
                <wp:docPr id="1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5560" cy="1060450"/>
                          <a:chOff x="1797" y="14040"/>
                          <a:chExt cx="4056" cy="1670"/>
                        </a:xfrm>
                      </wpg:grpSpPr>
                      <pic:pic xmlns:pic="http://schemas.openxmlformats.org/drawingml/2006/picture">
                        <pic:nvPicPr>
                          <pic:cNvPr id="2" name="Picture 223" descr="IJI_outl_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20" r="98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7" y="14040"/>
                            <a:ext cx="1400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224" descr="IJ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85" t="14462" b="185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98" y="15230"/>
                            <a:ext cx="265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89621" id="Group 225" o:spid="_x0000_s1026" style="position:absolute;margin-left:0;margin-top:11.75pt;width:202.8pt;height:83.5pt;z-index:251657728" coordorigin="1797,14040" coordsize="4056,167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" o:spid="_x0000_s1027" type="#_x0000_t75" alt="IJI_outl_symbol" style="position:absolute;left:1797;top:14040;width:1400;height:16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qN&#10;tprCAAAA2gAAAA8AAABkcnMvZG93bnJldi54bWxEj0FrAjEUhO8F/0N4Qm81qwcpq1FEUcSb2yJ4&#10;e26eu4vJS9jEde2vN4VCj8PMfMPMl701oqM2NI4VjEcZCOLS6YYrBd9f249PECEiazSOScGTAiwX&#10;g7c55to9+EhdESuRIBxyVFDH6HMpQ1mTxTBynjh5V9dajEm2ldQtPhLcGjnJsqm02HBaqNHTuqby&#10;VtytguLiT+fT+IdM5/cxPG9mc9htlXof9qsZiEh9/A//tfdawQR+r6QbIBcv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qjbaawgAAANoAAAAPAAAAAAAAAAAAAAAAAJwCAABk&#10;cnMvZG93bnJldi54bWxQSwUGAAAAAAQABAD3AAAAiwMAAAAA&#10;">
                  <v:imagedata r:id="rId9" o:title="IJI_outl_symbol" cropleft="3093f" cropright="6480f"/>
                </v:shape>
                <v:shape id="Picture 224" o:spid="_x0000_s1028" type="#_x0000_t75" alt="IJC" style="position:absolute;left:3198;top:15230;width:2655;height:4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L9&#10;WzLCAAAA2gAAAA8AAABkcnMvZG93bnJldi54bWxEj09rAjEUxO+C3yE8oTfNakFkNUop+OdWai3o&#10;7ZE8d1c3L2sSdf32Rij0OMzMb5jZorW1uJEPlWMFw0EGglg7U3GhYPez7E9AhIhssHZMCh4UYDHv&#10;dmaYG3fnb7ptYyEShEOOCsoYm1zKoEuyGAauIU7e0XmLMUlfSOPxnuC2lqMsG0uLFaeFEhv6LEmf&#10;t1erYGJXh8d+fNmtl+j1Sf9+XQ58VOqt135MQURq43/4r70xCt7hdSXdADl/Ag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y/VsywgAAANoAAAAPAAAAAAAAAAAAAAAAAJwCAABk&#10;cnMvZG93bnJldi54bWxQSwUGAAAAAAQABAD3AAAAiwMAAAAA&#10;">
                  <v:imagedata r:id="rId10" o:title="IJC" croptop="9478f" cropbottom="12132f" cropleft="3136f"/>
                </v:shape>
              </v:group>
            </w:pict>
          </mc:Fallback>
        </mc:AlternateContent>
      </w:r>
    </w:p>
    <w:p w14:paraId="1FC23FC4" w14:textId="77777777" w:rsidR="0026256F" w:rsidRPr="002E3754" w:rsidRDefault="003C29C8" w:rsidP="00DF0EE8">
      <w:pPr>
        <w:pStyle w:val="Front-Page"/>
        <w:spacing w:before="600" w:after="0"/>
        <w:jc w:val="right"/>
        <w:rPr>
          <w:b w:val="0"/>
          <w:sz w:val="24"/>
          <w:szCs w:val="24"/>
          <w:lang w:val="en-US"/>
        </w:rPr>
      </w:pPr>
      <w:r w:rsidRPr="002E3754">
        <w:rPr>
          <w:b w:val="0"/>
          <w:sz w:val="24"/>
          <w:szCs w:val="24"/>
          <w:lang w:val="en-US"/>
        </w:rPr>
        <w:t>An Essential Unified Process Document</w:t>
      </w:r>
    </w:p>
    <w:p w14:paraId="7A151153" w14:textId="77777777" w:rsidR="002C2B15" w:rsidRPr="007A318F" w:rsidRDefault="008F103B" w:rsidP="0026256F">
      <w:pPr>
        <w:pStyle w:val="Front-Page"/>
        <w:jc w:val="center"/>
        <w:rPr>
          <w:rFonts w:ascii="Times New Roman" w:hAnsi="Times New Roman"/>
          <w:bCs/>
          <w:i/>
          <w:iCs/>
          <w:sz w:val="24"/>
          <w:lang w:val="en-US"/>
        </w:rPr>
      </w:pPr>
      <w:r w:rsidRPr="007A318F">
        <w:rPr>
          <w:rFonts w:ascii="Times New Roman" w:hAnsi="Times New Roman"/>
          <w:bCs/>
          <w:i/>
          <w:iCs/>
          <w:sz w:val="24"/>
          <w:lang w:val="en-US"/>
        </w:rPr>
        <w:br w:type="page"/>
      </w:r>
      <w:r w:rsidR="002C2B15" w:rsidRPr="007A318F">
        <w:rPr>
          <w:rFonts w:ascii="Times New Roman" w:hAnsi="Times New Roman"/>
          <w:bCs/>
          <w:i/>
          <w:iCs/>
          <w:sz w:val="24"/>
          <w:lang w:val="en-US"/>
        </w:rPr>
        <w:lastRenderedPageBreak/>
        <w:t>Table of Contents</w:t>
      </w:r>
    </w:p>
    <w:p w14:paraId="1546962A" w14:textId="77777777" w:rsidR="007B075D" w:rsidRDefault="002C2B15">
      <w:pPr>
        <w:pStyle w:val="TOC1"/>
        <w:rPr>
          <w:rFonts w:eastAsia="Times New Roman"/>
          <w:noProof/>
          <w:lang w:val="en-US" w:eastAsia="en-US"/>
        </w:rPr>
      </w:pPr>
      <w:r w:rsidRPr="007A318F">
        <w:rPr>
          <w:lang w:val="en-US"/>
        </w:rPr>
        <w:fldChar w:fldCharType="begin"/>
      </w:r>
      <w:r w:rsidRPr="007A318F">
        <w:rPr>
          <w:lang w:val="en-US"/>
        </w:rPr>
        <w:instrText xml:space="preserve"> TOC \o "1-3" \h \z \u </w:instrText>
      </w:r>
      <w:r w:rsidRPr="007A318F">
        <w:rPr>
          <w:lang w:val="en-US"/>
        </w:rPr>
        <w:fldChar w:fldCharType="separate"/>
      </w:r>
      <w:hyperlink w:anchor="_Toc179000879" w:history="1">
        <w:r w:rsidR="007B075D" w:rsidRPr="00247F1E">
          <w:rPr>
            <w:rStyle w:val="Hyperlink"/>
            <w:noProof/>
          </w:rPr>
          <w:t>1</w:t>
        </w:r>
        <w:r w:rsidR="007B075D">
          <w:rPr>
            <w:rFonts w:eastAsia="Times New Roman"/>
            <w:noProof/>
            <w:lang w:val="en-US" w:eastAsia="en-US"/>
          </w:rPr>
          <w:tab/>
        </w:r>
        <w:r w:rsidR="007B075D" w:rsidRPr="00247F1E">
          <w:rPr>
            <w:rStyle w:val="Hyperlink"/>
            <w:noProof/>
          </w:rPr>
          <w:t>Introduction</w:t>
        </w:r>
        <w:r w:rsidR="007B075D">
          <w:rPr>
            <w:noProof/>
            <w:webHidden/>
          </w:rPr>
          <w:tab/>
        </w:r>
        <w:r w:rsidR="007B075D">
          <w:rPr>
            <w:noProof/>
            <w:webHidden/>
          </w:rPr>
          <w:fldChar w:fldCharType="begin"/>
        </w:r>
        <w:r w:rsidR="007B075D">
          <w:rPr>
            <w:noProof/>
            <w:webHidden/>
          </w:rPr>
          <w:instrText xml:space="preserve"> PAGEREF _Toc179000879 \h </w:instrText>
        </w:r>
        <w:r w:rsidR="00265DA6">
          <w:rPr>
            <w:noProof/>
          </w:rPr>
        </w:r>
        <w:r w:rsidR="007B075D"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3</w:t>
        </w:r>
        <w:r w:rsidR="007B075D">
          <w:rPr>
            <w:noProof/>
            <w:webHidden/>
          </w:rPr>
          <w:fldChar w:fldCharType="end"/>
        </w:r>
      </w:hyperlink>
    </w:p>
    <w:p w14:paraId="4FFB8A38" w14:textId="77777777" w:rsidR="007B075D" w:rsidRDefault="007B075D">
      <w:pPr>
        <w:pStyle w:val="TOC2"/>
        <w:tabs>
          <w:tab w:val="left" w:pos="960"/>
          <w:tab w:val="right" w:leader="dot" w:pos="8302"/>
        </w:tabs>
        <w:rPr>
          <w:rFonts w:eastAsia="Times New Roman"/>
          <w:noProof/>
          <w:lang w:val="en-US" w:eastAsia="en-US"/>
        </w:rPr>
      </w:pPr>
      <w:hyperlink w:anchor="_Toc179000880" w:history="1">
        <w:r w:rsidRPr="00247F1E">
          <w:rPr>
            <w:rStyle w:val="Hyperlink"/>
            <w:noProof/>
            <w:lang w:val="en-US"/>
          </w:rPr>
          <w:t>1.1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  <w:lang w:val="en-US"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_Toc179000880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F272B0" w14:textId="77777777" w:rsidR="007B075D" w:rsidRDefault="007B075D">
      <w:pPr>
        <w:pStyle w:val="TOC2"/>
        <w:tabs>
          <w:tab w:val="left" w:pos="960"/>
          <w:tab w:val="right" w:leader="dot" w:pos="8302"/>
        </w:tabs>
        <w:rPr>
          <w:rFonts w:eastAsia="Times New Roman"/>
          <w:noProof/>
          <w:lang w:val="en-US" w:eastAsia="en-US"/>
        </w:rPr>
      </w:pPr>
      <w:hyperlink w:anchor="_Toc179000881" w:history="1">
        <w:r w:rsidRPr="00247F1E">
          <w:rPr>
            <w:rStyle w:val="Hyperlink"/>
            <w:noProof/>
            <w:lang w:val="en-US"/>
          </w:rPr>
          <w:t>1.2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  <w:lang w:val="en-US"/>
          </w:rPr>
          <w:t>Document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_Toc179000881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26BCCE" w14:textId="77777777" w:rsidR="007B075D" w:rsidRDefault="007B075D">
      <w:pPr>
        <w:pStyle w:val="TOC2"/>
        <w:tabs>
          <w:tab w:val="left" w:pos="960"/>
          <w:tab w:val="right" w:leader="dot" w:pos="8302"/>
        </w:tabs>
        <w:rPr>
          <w:rFonts w:eastAsia="Times New Roman"/>
          <w:noProof/>
          <w:lang w:val="en-US" w:eastAsia="en-US"/>
        </w:rPr>
      </w:pPr>
      <w:hyperlink w:anchor="_Toc179000882" w:history="1">
        <w:r w:rsidRPr="00247F1E">
          <w:rPr>
            <w:rStyle w:val="Hyperlink"/>
            <w:noProof/>
            <w:lang w:val="en-US"/>
          </w:rPr>
          <w:t>1.3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  <w:lang w:val="en-US"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_Toc179000882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25EFD8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83" w:history="1">
        <w:r w:rsidRPr="00247F1E">
          <w:rPr>
            <w:rStyle w:val="Hyperlink"/>
            <w:noProof/>
          </w:rPr>
          <w:t>2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Brief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_Toc179000883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6F1679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84" w:history="1">
        <w:r w:rsidRPr="00247F1E">
          <w:rPr>
            <w:rStyle w:val="Hyperlink"/>
            <w:noProof/>
          </w:rPr>
          <w:t>3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Preconditions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_Toc179000884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BDF419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85" w:history="1">
        <w:r w:rsidRPr="00247F1E">
          <w:rPr>
            <w:rStyle w:val="Hyperlink"/>
            <w:noProof/>
          </w:rPr>
          <w:t>4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Basic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_Toc179000885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4A629B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86" w:history="1">
        <w:r w:rsidRPr="00247F1E">
          <w:rPr>
            <w:rStyle w:val="Hyperlink"/>
            <w:noProof/>
          </w:rPr>
          <w:t>5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Alternative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_Toc179000886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B5DA81" w14:textId="77777777" w:rsidR="007B075D" w:rsidRDefault="007B075D">
      <w:pPr>
        <w:pStyle w:val="TOC2"/>
        <w:tabs>
          <w:tab w:val="left" w:pos="960"/>
          <w:tab w:val="right" w:leader="dot" w:pos="8302"/>
        </w:tabs>
        <w:rPr>
          <w:rFonts w:eastAsia="Times New Roman"/>
          <w:noProof/>
          <w:lang w:val="en-US" w:eastAsia="en-US"/>
        </w:rPr>
      </w:pPr>
      <w:hyperlink w:anchor="_Toc179000887" w:history="1">
        <w:r w:rsidRPr="00247F1E">
          <w:rPr>
            <w:rStyle w:val="Hyperlink"/>
            <w:noProof/>
          </w:rPr>
          <w:t>5.1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&lt;Area of Functionality&gt;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_Toc179000887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8C6CFD" w14:textId="77777777" w:rsidR="007B075D" w:rsidRDefault="007B075D">
      <w:pPr>
        <w:pStyle w:val="TOC3"/>
        <w:rPr>
          <w:rFonts w:eastAsia="Times New Roman"/>
          <w:noProof/>
          <w:lang w:val="en-US" w:eastAsia="en-US"/>
        </w:rPr>
      </w:pPr>
      <w:hyperlink w:anchor="_Toc179000888" w:history="1">
        <w:r w:rsidRPr="00247F1E">
          <w:rPr>
            <w:rStyle w:val="Hyperlink"/>
            <w:noProof/>
          </w:rPr>
          <w:t>5.1.1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&lt; A1 First Alternative Flow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_Toc179000888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3E15DA" w14:textId="77777777" w:rsidR="007B075D" w:rsidRDefault="007B075D">
      <w:pPr>
        <w:pStyle w:val="TOC3"/>
        <w:rPr>
          <w:rFonts w:eastAsia="Times New Roman"/>
          <w:noProof/>
          <w:lang w:val="en-US" w:eastAsia="en-US"/>
        </w:rPr>
      </w:pPr>
      <w:hyperlink w:anchor="_Toc179000889" w:history="1">
        <w:r w:rsidRPr="00247F1E">
          <w:rPr>
            <w:rStyle w:val="Hyperlink"/>
            <w:noProof/>
          </w:rPr>
          <w:t>5.1.2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&lt; A2 Second Alternative Flow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_Toc179000889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D9346C" w14:textId="77777777" w:rsidR="007B075D" w:rsidRDefault="007B075D">
      <w:pPr>
        <w:pStyle w:val="TOC2"/>
        <w:tabs>
          <w:tab w:val="left" w:pos="960"/>
          <w:tab w:val="right" w:leader="dot" w:pos="8302"/>
        </w:tabs>
        <w:rPr>
          <w:rFonts w:eastAsia="Times New Roman"/>
          <w:noProof/>
          <w:lang w:val="en-US" w:eastAsia="en-US"/>
        </w:rPr>
      </w:pPr>
      <w:hyperlink w:anchor="_Toc179000890" w:history="1">
        <w:r w:rsidRPr="00247F1E">
          <w:rPr>
            <w:rStyle w:val="Hyperlink"/>
            <w:noProof/>
          </w:rPr>
          <w:t>5.2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&lt;Area of Functionality&gt;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_Toc179000890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BCE01D" w14:textId="77777777" w:rsidR="007B075D" w:rsidRDefault="007B075D">
      <w:pPr>
        <w:pStyle w:val="TOC3"/>
        <w:rPr>
          <w:rFonts w:eastAsia="Times New Roman"/>
          <w:noProof/>
          <w:lang w:val="en-US" w:eastAsia="en-US"/>
        </w:rPr>
      </w:pPr>
      <w:hyperlink w:anchor="_Toc179000891" w:history="1">
        <w:r w:rsidRPr="00247F1E">
          <w:rPr>
            <w:rStyle w:val="Hyperlink"/>
            <w:noProof/>
          </w:rPr>
          <w:t>5.2.1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&lt; A3 Third Alternative Flow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_Toc179000891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EE79F3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92" w:history="1">
        <w:r w:rsidRPr="00247F1E">
          <w:rPr>
            <w:rStyle w:val="Hyperlink"/>
            <w:noProof/>
          </w:rPr>
          <w:t>6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Post-Conditions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_Toc179000892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C928B4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93" w:history="1">
        <w:r w:rsidRPr="00247F1E">
          <w:rPr>
            <w:rStyle w:val="Hyperlink"/>
            <w:noProof/>
          </w:rPr>
          <w:t>7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_Toc179000893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2B81E4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94" w:history="1">
        <w:r w:rsidRPr="00247F1E">
          <w:rPr>
            <w:rStyle w:val="Hyperlink"/>
            <w:noProof/>
          </w:rPr>
          <w:t>8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Extensibility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_Toc179000894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22F573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95" w:history="1">
        <w:r w:rsidRPr="00247F1E">
          <w:rPr>
            <w:rStyle w:val="Hyperlink"/>
            <w:noProof/>
          </w:rPr>
          <w:t>9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_Toc179000895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2F0CBB" w14:textId="77777777" w:rsidR="007B075D" w:rsidRDefault="007B075D">
      <w:pPr>
        <w:pStyle w:val="TOC2"/>
        <w:tabs>
          <w:tab w:val="left" w:pos="960"/>
          <w:tab w:val="right" w:leader="dot" w:pos="8302"/>
        </w:tabs>
        <w:rPr>
          <w:rFonts w:eastAsia="Times New Roman"/>
          <w:noProof/>
          <w:lang w:val="en-US" w:eastAsia="en-US"/>
        </w:rPr>
      </w:pPr>
      <w:hyperlink w:anchor="_Toc179000896" w:history="1">
        <w:r w:rsidRPr="00247F1E">
          <w:rPr>
            <w:rStyle w:val="Hyperlink"/>
            <w:noProof/>
          </w:rPr>
          <w:t>9.1</w:t>
        </w:r>
        <w:r>
          <w:rPr>
            <w:rFonts w:eastAsia="Times New Roman"/>
            <w:noProof/>
            <w:lang w:val="en-US" w:eastAsia="en-US"/>
          </w:rPr>
          <w:tab/>
        </w:r>
        <w:r w:rsidRPr="00247F1E">
          <w:rPr>
            <w:rStyle w:val="Hyperlink"/>
            <w:noProof/>
          </w:rPr>
          <w:t>Additional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_Toc179000896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080E25" w14:textId="77777777" w:rsidR="007B075D" w:rsidRDefault="007B075D">
      <w:pPr>
        <w:pStyle w:val="TOC1"/>
        <w:rPr>
          <w:rFonts w:eastAsia="Times New Roman"/>
          <w:noProof/>
          <w:lang w:val="en-US" w:eastAsia="en-US"/>
        </w:rPr>
      </w:pPr>
      <w:hyperlink w:anchor="_Toc179000897" w:history="1">
        <w:r w:rsidRPr="00247F1E">
          <w:rPr>
            <w:rStyle w:val="Hyperlink"/>
            <w:noProof/>
          </w:rPr>
          <w:t>Appendix</w:t>
        </w:r>
        <w:r w:rsidRPr="00247F1E">
          <w:rPr>
            <w:rStyle w:val="Hyperlink"/>
            <w:noProof/>
            <w:lang w:val="en-US"/>
          </w:rPr>
          <w:t xml:space="preserve"> A -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_Toc179000897 \h </w:instrText>
        </w:r>
        <w:r w:rsidR="00265DA6">
          <w:rPr>
            <w:noProof/>
          </w:rPr>
        </w:r>
        <w:r>
          <w:rPr>
            <w:noProof/>
            <w:webHidden/>
          </w:rPr>
          <w:fldChar w:fldCharType="separate"/>
        </w:r>
        <w:r w:rsidR="00A277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135B5C" w14:textId="77777777" w:rsidR="007B075D" w:rsidRDefault="002C2B15" w:rsidP="007B075D">
      <w:pPr>
        <w:rPr>
          <w:lang w:val="en-US"/>
        </w:rPr>
      </w:pPr>
      <w:r w:rsidRPr="007A318F">
        <w:rPr>
          <w:lang w:val="en-US"/>
        </w:rPr>
        <w:fldChar w:fldCharType="end"/>
      </w:r>
      <w:bookmarkStart w:id="1" w:name="_Toc128880751"/>
      <w:bookmarkStart w:id="2" w:name="_Toc128889215"/>
      <w:bookmarkStart w:id="3" w:name="_Toc178480390"/>
      <w:bookmarkStart w:id="4" w:name="_Toc178490131"/>
      <w:bookmarkStart w:id="5" w:name="_Toc179000879"/>
      <w:bookmarkEnd w:id="3"/>
      <w:bookmarkEnd w:id="4"/>
    </w:p>
    <w:p w14:paraId="30A4C1EC" w14:textId="77777777" w:rsidR="002D6349" w:rsidRPr="003C48E5" w:rsidRDefault="007B075D" w:rsidP="003C48E5">
      <w:pPr>
        <w:pStyle w:val="Heading"/>
        <w:ind w:left="431" w:hanging="431"/>
      </w:pPr>
      <w:r>
        <w:rPr>
          <w:lang w:val="en-US"/>
        </w:rPr>
        <w:br w:type="page"/>
      </w:r>
      <w:r w:rsidR="002D6349" w:rsidRPr="003C48E5">
        <w:lastRenderedPageBreak/>
        <w:t>Introduction</w:t>
      </w:r>
      <w:bookmarkEnd w:id="5"/>
    </w:p>
    <w:p w14:paraId="3BB04AFC" w14:textId="77777777" w:rsidR="003E0401" w:rsidRPr="009472B7" w:rsidRDefault="003E0401" w:rsidP="003E0401">
      <w:pPr>
        <w:pStyle w:val="Heading2"/>
        <w:rPr>
          <w:lang w:val="en-US"/>
        </w:rPr>
      </w:pPr>
      <w:bookmarkStart w:id="6" w:name="_Toc179000880"/>
      <w:r w:rsidRPr="009472B7">
        <w:rPr>
          <w:lang w:val="en-US"/>
        </w:rPr>
        <w:t>Document Purpose</w:t>
      </w:r>
      <w:bookmarkEnd w:id="1"/>
      <w:bookmarkEnd w:id="2"/>
      <w:bookmarkEnd w:id="6"/>
    </w:p>
    <w:p w14:paraId="75396DA0" w14:textId="77777777" w:rsidR="003E0401" w:rsidRPr="009472B7" w:rsidRDefault="003E0401" w:rsidP="003E0401">
      <w:pPr>
        <w:rPr>
          <w:lang w:val="en-US"/>
        </w:rPr>
      </w:pPr>
      <w:r w:rsidRPr="009472B7">
        <w:rPr>
          <w:lang w:val="en-US"/>
        </w:rPr>
        <w:t xml:space="preserve">The primary objectives of the </w:t>
      </w:r>
      <w:r w:rsidR="00B906BB">
        <w:rPr>
          <w:lang w:val="en-US"/>
        </w:rPr>
        <w:t xml:space="preserve">Use-Case Specification </w:t>
      </w:r>
      <w:r w:rsidRPr="009472B7">
        <w:rPr>
          <w:lang w:val="en-US"/>
        </w:rPr>
        <w:t>are to:</w:t>
      </w:r>
    </w:p>
    <w:p w14:paraId="372F894A" w14:textId="77777777" w:rsidR="003E0401" w:rsidRDefault="00B906BB" w:rsidP="003E0401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 complete set of requirements relating to the use case</w:t>
      </w:r>
      <w:r w:rsidR="00BD0FE5">
        <w:rPr>
          <w:lang w:val="en-US"/>
        </w:rPr>
        <w:t>,</w:t>
      </w:r>
      <w:r>
        <w:rPr>
          <w:lang w:val="en-US"/>
        </w:rPr>
        <w:t xml:space="preserve"> including </w:t>
      </w:r>
      <w:r w:rsidR="00BD0FE5">
        <w:rPr>
          <w:lang w:val="en-US"/>
        </w:rPr>
        <w:t>the</w:t>
      </w:r>
      <w:r>
        <w:rPr>
          <w:lang w:val="en-US"/>
        </w:rPr>
        <w:t xml:space="preserve"> </w:t>
      </w:r>
      <w:r w:rsidR="00BD0FE5">
        <w:rPr>
          <w:lang w:val="en-US"/>
        </w:rPr>
        <w:t xml:space="preserve">flows through the use case and all </w:t>
      </w:r>
      <w:r>
        <w:rPr>
          <w:lang w:val="en-US"/>
        </w:rPr>
        <w:t>significant external</w:t>
      </w:r>
      <w:r w:rsidR="00BD0FE5">
        <w:rPr>
          <w:lang w:val="en-US"/>
        </w:rPr>
        <w:t xml:space="preserve"> </w:t>
      </w:r>
      <w:r>
        <w:rPr>
          <w:lang w:val="en-US"/>
        </w:rPr>
        <w:t>behavior of the use case</w:t>
      </w:r>
    </w:p>
    <w:p w14:paraId="35B2A098" w14:textId="77777777" w:rsidR="003E0401" w:rsidRPr="009472B7" w:rsidRDefault="00B906BB" w:rsidP="003E0401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additional supporting information to support the communication of the purpose, requirements</w:t>
      </w:r>
      <w:r w:rsidR="00BD0FE5">
        <w:rPr>
          <w:lang w:val="en-US"/>
        </w:rPr>
        <w:t>, constraints</w:t>
      </w:r>
      <w:r>
        <w:rPr>
          <w:lang w:val="en-US"/>
        </w:rPr>
        <w:t xml:space="preserve"> and flows through the use case</w:t>
      </w:r>
      <w:r w:rsidR="00295263">
        <w:rPr>
          <w:lang w:val="en-US"/>
        </w:rPr>
        <w:t>.</w:t>
      </w:r>
    </w:p>
    <w:p w14:paraId="20C7B05A" w14:textId="77777777" w:rsidR="003E0401" w:rsidRPr="009472B7" w:rsidRDefault="003E0401" w:rsidP="003E0401">
      <w:pPr>
        <w:pStyle w:val="Heading2"/>
        <w:rPr>
          <w:lang w:val="en-US"/>
        </w:rPr>
      </w:pPr>
      <w:bookmarkStart w:id="7" w:name="_Toc128880752"/>
      <w:bookmarkStart w:id="8" w:name="_Toc128889216"/>
      <w:bookmarkStart w:id="9" w:name="_Toc179000881"/>
      <w:r w:rsidRPr="009472B7">
        <w:rPr>
          <w:lang w:val="en-US"/>
        </w:rPr>
        <w:t>Document Scope</w:t>
      </w:r>
      <w:bookmarkEnd w:id="7"/>
      <w:bookmarkEnd w:id="8"/>
      <w:bookmarkEnd w:id="9"/>
    </w:p>
    <w:p w14:paraId="27C52AF6" w14:textId="77777777" w:rsidR="003E0401" w:rsidRPr="009472B7" w:rsidRDefault="003E0401" w:rsidP="003E0401">
      <w:pPr>
        <w:rPr>
          <w:lang w:val="en-US"/>
        </w:rPr>
      </w:pPr>
      <w:r w:rsidRPr="009472B7">
        <w:rPr>
          <w:lang w:val="en-US"/>
        </w:rPr>
        <w:t>The scope of this document is limited to consideration of:</w:t>
      </w:r>
    </w:p>
    <w:p w14:paraId="520DF708" w14:textId="77777777" w:rsidR="003E0401" w:rsidRPr="009472B7" w:rsidRDefault="00B906BB" w:rsidP="003E040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The specification this specific use case, including any non-functional requirements and constraints that relate specifically to this use case</w:t>
      </w:r>
      <w:r w:rsidR="00295263">
        <w:rPr>
          <w:lang w:val="en-US"/>
        </w:rPr>
        <w:t>.</w:t>
      </w:r>
    </w:p>
    <w:p w14:paraId="7CCADBAC" w14:textId="77777777" w:rsidR="003E0401" w:rsidRPr="009472B7" w:rsidRDefault="003E0401" w:rsidP="003E0401">
      <w:pPr>
        <w:rPr>
          <w:lang w:val="en-US"/>
        </w:rPr>
      </w:pPr>
      <w:r w:rsidRPr="009472B7">
        <w:rPr>
          <w:lang w:val="en-US"/>
        </w:rPr>
        <w:t>This scope of this document does not include consideration of:</w:t>
      </w:r>
    </w:p>
    <w:p w14:paraId="0D5A59A9" w14:textId="77777777" w:rsidR="003E0401" w:rsidRDefault="00B906BB" w:rsidP="003E040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that relate specifically to any other use case – these  are described in separate specifications for the other use case</w:t>
      </w:r>
      <w:r w:rsidR="00A35B1F">
        <w:rPr>
          <w:lang w:val="en-US"/>
        </w:rPr>
        <w:t>s</w:t>
      </w:r>
    </w:p>
    <w:p w14:paraId="5E2E6BC1" w14:textId="77777777" w:rsidR="00B906BB" w:rsidRPr="009472B7" w:rsidRDefault="00B906BB" w:rsidP="003E0401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Requirements that do not relate to any specific use case – these are described in a separate Supplementary Requirements </w:t>
      </w:r>
      <w:r w:rsidR="006A1DF3">
        <w:rPr>
          <w:lang w:val="en-US"/>
        </w:rPr>
        <w:t>document</w:t>
      </w:r>
      <w:r w:rsidR="00295263">
        <w:rPr>
          <w:lang w:val="en-US"/>
        </w:rPr>
        <w:t>.</w:t>
      </w:r>
    </w:p>
    <w:p w14:paraId="35E8B044" w14:textId="77777777" w:rsidR="003E0401" w:rsidRPr="009472B7" w:rsidRDefault="003E0401" w:rsidP="003E0401">
      <w:pPr>
        <w:pStyle w:val="Heading2"/>
        <w:rPr>
          <w:lang w:val="en-US"/>
        </w:rPr>
      </w:pPr>
      <w:bookmarkStart w:id="10" w:name="_Toc121100142"/>
      <w:bookmarkStart w:id="11" w:name="_Toc121196198"/>
      <w:bookmarkStart w:id="12" w:name="_Toc121199452"/>
      <w:bookmarkStart w:id="13" w:name="_Toc128880753"/>
      <w:bookmarkStart w:id="14" w:name="_Toc128889217"/>
      <w:bookmarkStart w:id="15" w:name="_Toc179000882"/>
      <w:r w:rsidRPr="009472B7">
        <w:rPr>
          <w:lang w:val="en-US"/>
        </w:rPr>
        <w:t>Document Overview</w:t>
      </w:r>
      <w:bookmarkEnd w:id="10"/>
      <w:bookmarkEnd w:id="11"/>
      <w:bookmarkEnd w:id="12"/>
      <w:bookmarkEnd w:id="13"/>
      <w:bookmarkEnd w:id="14"/>
      <w:bookmarkEnd w:id="15"/>
    </w:p>
    <w:p w14:paraId="3ABF02C9" w14:textId="77777777" w:rsidR="003E0401" w:rsidRPr="009472B7" w:rsidRDefault="003E0401" w:rsidP="003E0401">
      <w:pPr>
        <w:rPr>
          <w:lang w:val="en-US"/>
        </w:rPr>
      </w:pPr>
      <w:r w:rsidRPr="009472B7">
        <w:rPr>
          <w:lang w:val="en-US"/>
        </w:rPr>
        <w:t>This document contains the following sections:</w:t>
      </w:r>
    </w:p>
    <w:p w14:paraId="4CDAA9F1" w14:textId="77777777" w:rsidR="003E0401" w:rsidRDefault="0082664C" w:rsidP="00E775DB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Brief Description</w:t>
      </w:r>
      <w:r w:rsidR="007F6535">
        <w:rPr>
          <w:lang w:val="en-US"/>
        </w:rPr>
        <w:t xml:space="preserve"> </w:t>
      </w:r>
      <w:r w:rsidR="00BD0FE5">
        <w:rPr>
          <w:lang w:val="en-US"/>
        </w:rPr>
        <w:t>–</w:t>
      </w:r>
      <w:r w:rsidR="007F6535">
        <w:rPr>
          <w:lang w:val="en-US"/>
        </w:rPr>
        <w:t xml:space="preserve"> </w:t>
      </w:r>
      <w:r w:rsidR="00BD0FE5">
        <w:rPr>
          <w:lang w:val="en-US"/>
        </w:rPr>
        <w:t>focusing on the purpose of the use case</w:t>
      </w:r>
    </w:p>
    <w:p w14:paraId="7BB662FB" w14:textId="77777777" w:rsidR="00E775DB" w:rsidRDefault="00E775DB" w:rsidP="00295263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Preconditions</w:t>
      </w:r>
      <w:r>
        <w:rPr>
          <w:lang w:val="en-US"/>
        </w:rPr>
        <w:t xml:space="preserve"> </w:t>
      </w:r>
      <w:r w:rsidR="00295263">
        <w:rPr>
          <w:lang w:val="en-US"/>
        </w:rPr>
        <w:t>–</w:t>
      </w:r>
      <w:r>
        <w:rPr>
          <w:lang w:val="en-US"/>
        </w:rPr>
        <w:t xml:space="preserve"> </w:t>
      </w:r>
      <w:r>
        <w:t>the state the system must be in before the use case can performed</w:t>
      </w:r>
    </w:p>
    <w:p w14:paraId="1F002E9F" w14:textId="77777777" w:rsidR="0082664C" w:rsidRDefault="004B6E44" w:rsidP="003E0401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Basic</w:t>
      </w:r>
      <w:r w:rsidR="0082664C" w:rsidRPr="00D3272E">
        <w:rPr>
          <w:b/>
          <w:lang w:val="en-US"/>
        </w:rPr>
        <w:t xml:space="preserve"> Flow</w:t>
      </w:r>
      <w:r w:rsidR="00BD0FE5">
        <w:rPr>
          <w:lang w:val="en-US"/>
        </w:rPr>
        <w:t xml:space="preserve"> – what normally happens when the use case is performed</w:t>
      </w:r>
    </w:p>
    <w:p w14:paraId="650951EA" w14:textId="77777777" w:rsidR="0082664C" w:rsidRDefault="0082664C" w:rsidP="003E0401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Alternative Flows</w:t>
      </w:r>
      <w:r w:rsidR="00BD0FE5">
        <w:rPr>
          <w:lang w:val="en-US"/>
        </w:rPr>
        <w:t xml:space="preserve"> –</w:t>
      </w:r>
      <w:r w:rsidR="003D7E07">
        <w:rPr>
          <w:lang w:val="en-US"/>
        </w:rPr>
        <w:t xml:space="preserve"> unusual, optional or exceptional</w:t>
      </w:r>
      <w:r w:rsidR="00BD0FE5">
        <w:rPr>
          <w:lang w:val="en-US"/>
        </w:rPr>
        <w:t xml:space="preserve"> </w:t>
      </w:r>
      <w:r w:rsidR="003D7E07">
        <w:rPr>
          <w:lang w:val="en-US"/>
        </w:rPr>
        <w:t>use case behavior</w:t>
      </w:r>
    </w:p>
    <w:p w14:paraId="31987B24" w14:textId="77777777" w:rsidR="00E775DB" w:rsidRDefault="00E775DB" w:rsidP="00E775DB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Post-Conditions</w:t>
      </w:r>
      <w:r>
        <w:rPr>
          <w:lang w:val="en-US"/>
        </w:rPr>
        <w:t xml:space="preserve"> –</w:t>
      </w:r>
      <w:r w:rsidR="001C6426">
        <w:rPr>
          <w:lang w:val="en-US"/>
        </w:rPr>
        <w:t>valid</w:t>
      </w:r>
      <w:r>
        <w:rPr>
          <w:lang w:val="en-US"/>
        </w:rPr>
        <w:t xml:space="preserve"> </w:t>
      </w:r>
      <w:r>
        <w:t>system states after the use case has finished</w:t>
      </w:r>
    </w:p>
    <w:p w14:paraId="41B8D497" w14:textId="77777777" w:rsidR="00E775DB" w:rsidRPr="009472B7" w:rsidRDefault="00E775DB" w:rsidP="00295263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Special Requirements</w:t>
      </w:r>
      <w:r>
        <w:rPr>
          <w:lang w:val="en-US"/>
        </w:rPr>
        <w:t xml:space="preserve"> </w:t>
      </w:r>
      <w:r w:rsidR="00295263">
        <w:rPr>
          <w:lang w:val="en-US"/>
        </w:rPr>
        <w:t xml:space="preserve">– </w:t>
      </w:r>
      <w:r>
        <w:t>non-functional requirements that relate specifically to this use case</w:t>
      </w:r>
    </w:p>
    <w:p w14:paraId="6AC08DC1" w14:textId="77777777" w:rsidR="00E775DB" w:rsidRDefault="00E775DB" w:rsidP="00E775DB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Extensibility</w:t>
      </w:r>
      <w:r>
        <w:rPr>
          <w:lang w:val="en-US"/>
        </w:rPr>
        <w:t xml:space="preserve"> – </w:t>
      </w:r>
      <w:r w:rsidR="00A35B1F">
        <w:rPr>
          <w:lang w:val="en-US"/>
        </w:rPr>
        <w:t>where</w:t>
      </w:r>
      <w:r>
        <w:rPr>
          <w:lang w:val="en-US"/>
        </w:rPr>
        <w:t xml:space="preserve"> the use case can be extended by other use cases</w:t>
      </w:r>
    </w:p>
    <w:p w14:paraId="780B0A57" w14:textId="77777777" w:rsidR="0082664C" w:rsidRPr="00E775DB" w:rsidRDefault="0082664C" w:rsidP="00E775DB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Scenarios</w:t>
      </w:r>
      <w:r w:rsidR="004B6E44">
        <w:rPr>
          <w:lang w:val="en-US"/>
        </w:rPr>
        <w:t xml:space="preserve"> </w:t>
      </w:r>
      <w:r w:rsidR="00BD0FE5">
        <w:rPr>
          <w:lang w:val="en-US"/>
        </w:rPr>
        <w:t>–</w:t>
      </w:r>
      <w:r w:rsidR="004B6E44">
        <w:rPr>
          <w:lang w:val="en-US"/>
        </w:rPr>
        <w:t xml:space="preserve"> </w:t>
      </w:r>
      <w:r w:rsidR="00BD0FE5">
        <w:t xml:space="preserve">lists the </w:t>
      </w:r>
      <w:r w:rsidR="004B6E44">
        <w:t>key representati</w:t>
      </w:r>
      <w:r w:rsidR="003D7E07">
        <w:t>ve scenarios for this use-case</w:t>
      </w:r>
    </w:p>
    <w:p w14:paraId="5A9894A7" w14:textId="77777777" w:rsidR="00E775DB" w:rsidRDefault="00E775DB" w:rsidP="00E775DB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Additional Information</w:t>
      </w:r>
      <w:r>
        <w:rPr>
          <w:lang w:val="en-US"/>
        </w:rPr>
        <w:t xml:space="preserve"> – any other useful supporting information</w:t>
      </w:r>
    </w:p>
    <w:p w14:paraId="2A8BBDFC" w14:textId="77777777" w:rsidR="003E0401" w:rsidRPr="009472B7" w:rsidRDefault="003E0401" w:rsidP="003E0401">
      <w:pPr>
        <w:numPr>
          <w:ilvl w:val="0"/>
          <w:numId w:val="1"/>
        </w:numPr>
        <w:rPr>
          <w:lang w:val="en-US"/>
        </w:rPr>
      </w:pPr>
      <w:r w:rsidRPr="00D3272E">
        <w:rPr>
          <w:b/>
          <w:lang w:val="en-US"/>
        </w:rPr>
        <w:t>References</w:t>
      </w:r>
      <w:r>
        <w:rPr>
          <w:lang w:val="en-US"/>
        </w:rPr>
        <w:t xml:space="preserve"> – provides full reference details for all documents, white papers and books that are referenced by this document</w:t>
      </w:r>
      <w:r w:rsidR="00295263">
        <w:rPr>
          <w:lang w:val="en-US"/>
        </w:rPr>
        <w:t>.</w:t>
      </w:r>
    </w:p>
    <w:p w14:paraId="4E0434ED" w14:textId="77777777" w:rsidR="007F6535" w:rsidRDefault="00E775DB" w:rsidP="00E775DB">
      <w:pPr>
        <w:pStyle w:val="Heading"/>
      </w:pPr>
      <w:bookmarkStart w:id="16" w:name="_Toc423410240"/>
      <w:bookmarkStart w:id="17" w:name="_Toc425054506"/>
      <w:bookmarkStart w:id="18" w:name="_Toc18988769"/>
      <w:r>
        <w:br w:type="page"/>
      </w:r>
      <w:bookmarkStart w:id="19" w:name="_Toc179000883"/>
      <w:r w:rsidR="007F6535">
        <w:lastRenderedPageBreak/>
        <w:t>Brief Description</w:t>
      </w:r>
      <w:bookmarkEnd w:id="19"/>
    </w:p>
    <w:p w14:paraId="126F53C6" w14:textId="77777777" w:rsidR="00A27752" w:rsidRDefault="00A27752" w:rsidP="00E775DB">
      <w:r>
        <w:t xml:space="preserve">This use case </w:t>
      </w:r>
      <w:r w:rsidR="00C0466C">
        <w:t xml:space="preserve">involves </w:t>
      </w:r>
      <w:r>
        <w:t xml:space="preserve">the scenario when a home agent </w:t>
      </w:r>
      <w:r w:rsidR="00C0466C">
        <w:t>is creating a new listing in order to market a property for sale.</w:t>
      </w:r>
    </w:p>
    <w:p w14:paraId="53ED8714" w14:textId="77777777" w:rsidR="007F6535" w:rsidRDefault="007F6535" w:rsidP="00E775DB">
      <w:pPr>
        <w:pStyle w:val="Heading1"/>
      </w:pPr>
      <w:bookmarkStart w:id="20" w:name="_Toc179000884"/>
      <w:r>
        <w:t>Preconditions</w:t>
      </w:r>
      <w:bookmarkEnd w:id="20"/>
    </w:p>
    <w:p w14:paraId="5A63F44A" w14:textId="77777777" w:rsidR="00E775DB" w:rsidRDefault="00C0466C" w:rsidP="00E775DB">
      <w:r>
        <w:t>The preconditions is that the home agent has most details about the property and is more or less ready to put a property on the market. Not every detail has to be provided at the initial creation</w:t>
      </w:r>
      <w:r w:rsidR="007C74C6">
        <w:t>.</w:t>
      </w:r>
    </w:p>
    <w:p w14:paraId="479F958C" w14:textId="77777777" w:rsidR="00EB250C" w:rsidRDefault="000C229B" w:rsidP="00EB250C">
      <w:pPr>
        <w:pStyle w:val="Heading1"/>
      </w:pPr>
      <w:bookmarkStart w:id="21" w:name="_Toc179000885"/>
      <w:r>
        <w:t>Basic</w:t>
      </w:r>
      <w:r w:rsidR="00EB250C">
        <w:t xml:space="preserve"> Flow</w:t>
      </w:r>
      <w:bookmarkEnd w:id="16"/>
      <w:bookmarkEnd w:id="17"/>
      <w:bookmarkEnd w:id="18"/>
      <w:bookmarkEnd w:id="21"/>
    </w:p>
    <w:p w14:paraId="5038ED75" w14:textId="77777777" w:rsidR="00EB250C" w:rsidRDefault="003D7E07" w:rsidP="004B6E44">
      <w:r>
        <w:t xml:space="preserve">This section </w:t>
      </w:r>
      <w:r w:rsidR="00EB250C">
        <w:t xml:space="preserve">describes </w:t>
      </w:r>
      <w:r>
        <w:t xml:space="preserve">the normal flow through the use case in terms of </w:t>
      </w:r>
      <w:r w:rsidR="00EB250C">
        <w:t>what the actor does and what the system does in response</w:t>
      </w:r>
      <w:r>
        <w:t xml:space="preserve">, structured as a </w:t>
      </w:r>
      <w:r w:rsidR="00EB250C">
        <w:t>dialog between the actor and the system.</w:t>
      </w:r>
    </w:p>
    <w:p w14:paraId="32FA73ED" w14:textId="77777777" w:rsidR="007C74C6" w:rsidRDefault="007C74C6" w:rsidP="007C74C6">
      <w:pPr>
        <w:numPr>
          <w:ilvl w:val="0"/>
          <w:numId w:val="7"/>
        </w:numPr>
      </w:pPr>
      <w:r>
        <w:t>Agent browses to website</w:t>
      </w:r>
    </w:p>
    <w:p w14:paraId="4D3E1D72" w14:textId="77777777" w:rsidR="007C74C6" w:rsidRDefault="007C74C6" w:rsidP="007C74C6">
      <w:pPr>
        <w:numPr>
          <w:ilvl w:val="0"/>
          <w:numId w:val="7"/>
        </w:numPr>
      </w:pPr>
      <w:r>
        <w:t>Agent logs in</w:t>
      </w:r>
    </w:p>
    <w:p w14:paraId="62FC69CA" w14:textId="77777777" w:rsidR="007C74C6" w:rsidRDefault="007C74C6" w:rsidP="007C74C6">
      <w:pPr>
        <w:numPr>
          <w:ilvl w:val="0"/>
          <w:numId w:val="7"/>
        </w:numPr>
      </w:pPr>
      <w:r>
        <w:t>Agent interacts to ‘Create New Listing’</w:t>
      </w:r>
    </w:p>
    <w:p w14:paraId="08736040" w14:textId="77777777" w:rsidR="007C74C6" w:rsidRDefault="007C74C6" w:rsidP="007C74C6">
      <w:pPr>
        <w:numPr>
          <w:ilvl w:val="0"/>
          <w:numId w:val="7"/>
        </w:numPr>
      </w:pPr>
      <w:r>
        <w:t>Agent fills out listing details</w:t>
      </w:r>
    </w:p>
    <w:p w14:paraId="4D402003" w14:textId="77777777" w:rsidR="007C74C6" w:rsidRDefault="007C74C6" w:rsidP="007C74C6">
      <w:pPr>
        <w:numPr>
          <w:ilvl w:val="1"/>
          <w:numId w:val="7"/>
        </w:numPr>
      </w:pPr>
      <w:r>
        <w:t>This includes size, number of rooms address etc.</w:t>
      </w:r>
    </w:p>
    <w:p w14:paraId="3018E5BD" w14:textId="77777777" w:rsidR="007C74C6" w:rsidRDefault="007C74C6" w:rsidP="007C74C6">
      <w:pPr>
        <w:numPr>
          <w:ilvl w:val="0"/>
          <w:numId w:val="7"/>
        </w:numPr>
      </w:pPr>
      <w:r>
        <w:t>Agent presses publish button</w:t>
      </w:r>
    </w:p>
    <w:p w14:paraId="4632448C" w14:textId="77777777" w:rsidR="007C74C6" w:rsidRDefault="007C74C6" w:rsidP="007C74C6">
      <w:pPr>
        <w:numPr>
          <w:ilvl w:val="0"/>
          <w:numId w:val="7"/>
        </w:numPr>
      </w:pPr>
      <w:r>
        <w:t>Listing gets public.</w:t>
      </w:r>
    </w:p>
    <w:p w14:paraId="117C943E" w14:textId="77777777" w:rsidR="00EB250C" w:rsidRDefault="00EB250C" w:rsidP="00EB250C">
      <w:pPr>
        <w:pStyle w:val="Heading1"/>
      </w:pPr>
      <w:bookmarkStart w:id="22" w:name="_Toc423410241"/>
      <w:bookmarkStart w:id="23" w:name="_Toc425054507"/>
      <w:bookmarkStart w:id="24" w:name="_Toc18988770"/>
      <w:bookmarkStart w:id="25" w:name="_Toc179000886"/>
      <w:r>
        <w:t>Alternative Flows</w:t>
      </w:r>
      <w:bookmarkEnd w:id="24"/>
      <w:bookmarkEnd w:id="25"/>
    </w:p>
    <w:p w14:paraId="734FB8C8" w14:textId="77777777" w:rsidR="003D7E07" w:rsidRDefault="003D7E07" w:rsidP="004B6E44">
      <w:r>
        <w:t>This section describes the alternative flows for the use case, grouped into named subsections reflecting the area of functionality to which to the alternative flow relate</w:t>
      </w:r>
      <w:r w:rsidR="00772E1B">
        <w:t>s</w:t>
      </w:r>
      <w:r>
        <w:t>. Each alternative flow is described in terms of:</w:t>
      </w:r>
    </w:p>
    <w:p w14:paraId="5470BB94" w14:textId="77777777" w:rsidR="00197273" w:rsidRDefault="00197273" w:rsidP="00197273">
      <w:pPr>
        <w:numPr>
          <w:ilvl w:val="0"/>
          <w:numId w:val="5"/>
        </w:numPr>
      </w:pPr>
      <w:r>
        <w:t>The point in the use case at which the alternative flow might begin</w:t>
      </w:r>
    </w:p>
    <w:p w14:paraId="03D8FE67" w14:textId="77777777" w:rsidR="00197273" w:rsidRDefault="00197273" w:rsidP="00197273">
      <w:pPr>
        <w:numPr>
          <w:ilvl w:val="0"/>
          <w:numId w:val="5"/>
        </w:numPr>
      </w:pPr>
      <w:r>
        <w:t>The conditions under which the alternative flow will begin</w:t>
      </w:r>
    </w:p>
    <w:p w14:paraId="36A45C88" w14:textId="77777777" w:rsidR="00197273" w:rsidRDefault="00197273" w:rsidP="00197273">
      <w:pPr>
        <w:numPr>
          <w:ilvl w:val="0"/>
          <w:numId w:val="5"/>
        </w:numPr>
      </w:pPr>
      <w:r>
        <w:t>The flow of events within the alternative flow</w:t>
      </w:r>
    </w:p>
    <w:p w14:paraId="5A7EA033" w14:textId="77777777" w:rsidR="00197273" w:rsidRDefault="00197273" w:rsidP="00197273">
      <w:pPr>
        <w:numPr>
          <w:ilvl w:val="0"/>
          <w:numId w:val="5"/>
        </w:numPr>
      </w:pPr>
      <w:r>
        <w:t>The point at which the use case resumes on completion of the alternative flow</w:t>
      </w:r>
      <w:r w:rsidR="00295263">
        <w:t>.</w:t>
      </w:r>
    </w:p>
    <w:p w14:paraId="46D4B9B7" w14:textId="77777777" w:rsidR="00EB250C" w:rsidRDefault="007C74C6" w:rsidP="00EB250C">
      <w:pPr>
        <w:pStyle w:val="Heading2"/>
      </w:pPr>
      <w:r>
        <w:t>Automatic form-fill</w:t>
      </w:r>
    </w:p>
    <w:p w14:paraId="69E57E9D" w14:textId="77777777" w:rsidR="00EB250C" w:rsidRDefault="007C74C6" w:rsidP="00EB250C">
      <w:pPr>
        <w:pStyle w:val="Heading3"/>
      </w:pPr>
      <w:r>
        <w:t>Agent website scraping</w:t>
      </w:r>
    </w:p>
    <w:p w14:paraId="243744C6" w14:textId="77777777" w:rsidR="007C74C6" w:rsidRDefault="007C74C6" w:rsidP="007C74C6">
      <w:pPr>
        <w:numPr>
          <w:ilvl w:val="0"/>
          <w:numId w:val="8"/>
        </w:numPr>
      </w:pPr>
      <w:r>
        <w:t>Instead of filling out the form manually the data gets scraped from the ad that’s on agent’s website.</w:t>
      </w:r>
    </w:p>
    <w:p w14:paraId="77561D71" w14:textId="77777777" w:rsidR="007C74C6" w:rsidRPr="007C74C6" w:rsidRDefault="007C74C6" w:rsidP="007C74C6">
      <w:pPr>
        <w:numPr>
          <w:ilvl w:val="0"/>
          <w:numId w:val="8"/>
        </w:numPr>
      </w:pPr>
      <w:r>
        <w:t>This would be done by providing a URL to the site and a script runs to gather data.</w:t>
      </w:r>
    </w:p>
    <w:p w14:paraId="3DB47D20" w14:textId="77777777" w:rsidR="00197273" w:rsidRPr="00197273" w:rsidRDefault="00197273" w:rsidP="00197273"/>
    <w:p w14:paraId="5030FEE1" w14:textId="77777777" w:rsidR="00EB250C" w:rsidRDefault="007C74C6" w:rsidP="00EB250C">
      <w:pPr>
        <w:pStyle w:val="Heading3"/>
      </w:pPr>
      <w:r>
        <w:lastRenderedPageBreak/>
        <w:t>Property already in database</w:t>
      </w:r>
    </w:p>
    <w:p w14:paraId="02AED7CE" w14:textId="77777777" w:rsidR="00197273" w:rsidRPr="00197273" w:rsidRDefault="007C74C6" w:rsidP="00197273">
      <w:pPr>
        <w:numPr>
          <w:ilvl w:val="0"/>
          <w:numId w:val="8"/>
        </w:numPr>
      </w:pPr>
      <w:r>
        <w:t>In this case the property already existed in database and can be pre-filled in order to save time</w:t>
      </w:r>
    </w:p>
    <w:p w14:paraId="0899BA0E" w14:textId="77777777" w:rsidR="003D7E07" w:rsidRDefault="007C74C6" w:rsidP="003D7E07">
      <w:pPr>
        <w:pStyle w:val="Heading2"/>
      </w:pPr>
      <w:bookmarkStart w:id="26" w:name="_Toc18988781"/>
      <w:bookmarkStart w:id="27" w:name="_Toc18988783"/>
      <w:bookmarkEnd w:id="22"/>
      <w:bookmarkEnd w:id="23"/>
      <w:r>
        <w:t>Prepare and publish later</w:t>
      </w:r>
    </w:p>
    <w:p w14:paraId="0C8351C1" w14:textId="77777777" w:rsidR="003D7E07" w:rsidRDefault="007C74C6" w:rsidP="003D7E07">
      <w:pPr>
        <w:pStyle w:val="Heading3"/>
      </w:pPr>
      <w:r>
        <w:t>Prepare an ad without listing it to the public</w:t>
      </w:r>
    </w:p>
    <w:p w14:paraId="24E41918" w14:textId="77777777" w:rsidR="007C74C6" w:rsidRDefault="007C74C6" w:rsidP="007C74C6">
      <w:pPr>
        <w:numPr>
          <w:ilvl w:val="0"/>
          <w:numId w:val="8"/>
        </w:numPr>
      </w:pPr>
      <w:r>
        <w:t>The user has an option of creating an ad without filling out every detail</w:t>
      </w:r>
    </w:p>
    <w:p w14:paraId="5DA37CF2" w14:textId="77777777" w:rsidR="007C74C6" w:rsidRDefault="007C74C6" w:rsidP="007C74C6">
      <w:pPr>
        <w:numPr>
          <w:ilvl w:val="0"/>
          <w:numId w:val="8"/>
        </w:numPr>
      </w:pPr>
      <w:r>
        <w:t>This way an ad can be created and published when ready</w:t>
      </w:r>
    </w:p>
    <w:p w14:paraId="63FD30F2" w14:textId="77777777" w:rsidR="007C74C6" w:rsidRDefault="007C74C6" w:rsidP="007C74C6">
      <w:pPr>
        <w:numPr>
          <w:ilvl w:val="1"/>
          <w:numId w:val="8"/>
        </w:numPr>
      </w:pPr>
      <w:r>
        <w:t>Relevant when an agent wants to be ready and monitor market</w:t>
      </w:r>
    </w:p>
    <w:p w14:paraId="034B9660" w14:textId="77777777" w:rsidR="007C74C6" w:rsidRDefault="007C74C6" w:rsidP="007C74C6">
      <w:pPr>
        <w:numPr>
          <w:ilvl w:val="1"/>
          <w:numId w:val="8"/>
        </w:numPr>
      </w:pPr>
      <w:r>
        <w:t>Relevant when all details not yet have been uncovered</w:t>
      </w:r>
    </w:p>
    <w:p w14:paraId="05D487EB" w14:textId="77777777" w:rsidR="00E775DB" w:rsidRDefault="007C74C6" w:rsidP="007C74C6">
      <w:pPr>
        <w:pStyle w:val="Heading3"/>
      </w:pPr>
      <w:r>
        <w:t>Publish a prepared ad</w:t>
      </w:r>
    </w:p>
    <w:p w14:paraId="456EE7D6" w14:textId="77777777" w:rsidR="007C74C6" w:rsidRPr="007C74C6" w:rsidRDefault="007C74C6" w:rsidP="007C74C6">
      <w:pPr>
        <w:numPr>
          <w:ilvl w:val="0"/>
          <w:numId w:val="8"/>
        </w:numPr>
      </w:pPr>
      <w:r>
        <w:t xml:space="preserve">The agent has an overview </w:t>
      </w:r>
      <w:r w:rsidR="00CA5B52">
        <w:t>over</w:t>
      </w:r>
      <w:r>
        <w:t xml:space="preserve"> all created listings and listings status is visible, so previously prepared ads can be published at will</w:t>
      </w:r>
    </w:p>
    <w:p w14:paraId="4AC0E6AE" w14:textId="77777777" w:rsidR="00E775DB" w:rsidRDefault="00E775DB" w:rsidP="00E775DB">
      <w:pPr>
        <w:pStyle w:val="Heading1"/>
      </w:pPr>
      <w:bookmarkStart w:id="28" w:name="_Toc179000892"/>
      <w:r>
        <w:t>Post-Conditions</w:t>
      </w:r>
      <w:bookmarkEnd w:id="28"/>
    </w:p>
    <w:p w14:paraId="655E8BFB" w14:textId="77777777" w:rsidR="00E775DB" w:rsidRDefault="00CA5B52" w:rsidP="00E775DB">
      <w:bookmarkStart w:id="29" w:name="_Toc423410239"/>
      <w:bookmarkStart w:id="30" w:name="_Toc425054505"/>
      <w:bookmarkStart w:id="31" w:name="_Toc18988784"/>
      <w:bookmarkStart w:id="32" w:name="_Toc423410251"/>
      <w:bookmarkStart w:id="33" w:name="_Toc425054510"/>
      <w:bookmarkStart w:id="34" w:name="_Toc18988782"/>
      <w:r>
        <w:t>The post condition is a published listing that home searchers can view and find via search from the main website.</w:t>
      </w:r>
    </w:p>
    <w:bookmarkEnd w:id="29"/>
    <w:bookmarkEnd w:id="30"/>
    <w:bookmarkEnd w:id="31"/>
    <w:bookmarkEnd w:id="32"/>
    <w:bookmarkEnd w:id="33"/>
    <w:bookmarkEnd w:id="34"/>
    <w:p w14:paraId="772D162A" w14:textId="77777777" w:rsidR="00E775DB" w:rsidRDefault="00295263" w:rsidP="00E775DB">
      <w:pPr>
        <w:pStyle w:val="Heading1"/>
      </w:pPr>
      <w:r>
        <w:br w:type="page"/>
      </w:r>
      <w:bookmarkStart w:id="35" w:name="_Toc179000893"/>
      <w:r w:rsidR="00E775DB">
        <w:lastRenderedPageBreak/>
        <w:t>Special Requirements</w:t>
      </w:r>
      <w:bookmarkEnd w:id="35"/>
    </w:p>
    <w:p w14:paraId="17B83E60" w14:textId="77777777" w:rsidR="00E775DB" w:rsidRPr="004B6E44" w:rsidRDefault="00E775DB" w:rsidP="00E775DB">
      <w:r>
        <w:t>This section lists any non-functional requirements that relate specifically to this use case</w:t>
      </w:r>
      <w:r w:rsidR="001C6426">
        <w:t>.</w:t>
      </w:r>
    </w:p>
    <w:p w14:paraId="123D98C2" w14:textId="77777777" w:rsidR="00E775DB" w:rsidRDefault="00E775DB" w:rsidP="00E775DB">
      <w:pPr>
        <w:pStyle w:val="Heading1"/>
      </w:pPr>
      <w:bookmarkStart w:id="36" w:name="_Toc179000894"/>
      <w:r>
        <w:t>Extensibility</w:t>
      </w:r>
      <w:bookmarkEnd w:id="36"/>
    </w:p>
    <w:p w14:paraId="601A0093" w14:textId="77777777" w:rsidR="00A35B1F" w:rsidRPr="00A35B1F" w:rsidRDefault="00A35B1F" w:rsidP="00A35B1F">
      <w:r>
        <w:t>This section lists any public extension points that the use case makes available for other use cases to extend.</w:t>
      </w:r>
    </w:p>
    <w:p w14:paraId="6094E6C9" w14:textId="77777777" w:rsidR="003D404B" w:rsidRDefault="003D404B" w:rsidP="00E775DB">
      <w:pPr>
        <w:pStyle w:val="Heading"/>
      </w:pPr>
      <w:bookmarkStart w:id="37" w:name="_Toc179000895"/>
      <w:r>
        <w:t>Scenarios</w:t>
      </w:r>
      <w:bookmarkEnd w:id="27"/>
      <w:bookmarkEnd w:id="37"/>
    </w:p>
    <w:p w14:paraId="4B668FA0" w14:textId="77777777" w:rsidR="003D404B" w:rsidRDefault="004B6E44" w:rsidP="00EB250C">
      <w:r>
        <w:t xml:space="preserve">A scenario is an instance or specific occurrence of a use case. </w:t>
      </w:r>
      <w:r w:rsidR="003D404B">
        <w:t>This section lists key representative scenarios for this use-case, listing for each scenario:</w:t>
      </w:r>
    </w:p>
    <w:p w14:paraId="38A0C877" w14:textId="77777777" w:rsidR="003D404B" w:rsidRDefault="003D404B" w:rsidP="00EB250C">
      <w:pPr>
        <w:numPr>
          <w:ilvl w:val="0"/>
          <w:numId w:val="1"/>
        </w:numPr>
      </w:pPr>
      <w:r>
        <w:t>Name</w:t>
      </w:r>
      <w:r w:rsidR="004B6E44">
        <w:t xml:space="preserve"> – a unique and meaningful name for the scenario</w:t>
      </w:r>
    </w:p>
    <w:p w14:paraId="0B3740D2" w14:textId="77777777" w:rsidR="003D404B" w:rsidRDefault="003D404B" w:rsidP="00EB250C">
      <w:pPr>
        <w:numPr>
          <w:ilvl w:val="0"/>
          <w:numId w:val="1"/>
        </w:numPr>
      </w:pPr>
      <w:r>
        <w:t xml:space="preserve">Flows </w:t>
      </w:r>
      <w:r w:rsidR="004B6E44">
        <w:t>E</w:t>
      </w:r>
      <w:r>
        <w:t>xercised</w:t>
      </w:r>
      <w:r w:rsidR="004B6E44">
        <w:t xml:space="preserve"> – List of the </w:t>
      </w:r>
      <w:r w:rsidR="00772E1B">
        <w:t xml:space="preserve">use case </w:t>
      </w:r>
      <w:r w:rsidR="004B6E44">
        <w:t>flows exercised</w:t>
      </w:r>
      <w:r w:rsidR="00772E1B">
        <w:t xml:space="preserve"> by the scenario</w:t>
      </w:r>
    </w:p>
    <w:p w14:paraId="61BE659E" w14:textId="77777777" w:rsidR="004B6E44" w:rsidRDefault="004B6E44" w:rsidP="00EB250C">
      <w:pPr>
        <w:numPr>
          <w:ilvl w:val="0"/>
          <w:numId w:val="1"/>
        </w:numPr>
      </w:pPr>
      <w:r>
        <w:t>Additional Notes – any supporting notes about the scenario or its purpose</w:t>
      </w:r>
      <w:r w:rsidR="00295263"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033"/>
        <w:gridCol w:w="2808"/>
        <w:gridCol w:w="3461"/>
      </w:tblGrid>
      <w:tr w:rsidR="004B6E44" w:rsidRPr="00CF3824" w14:paraId="25212975" w14:textId="77777777" w:rsidTr="00CF3824">
        <w:trPr>
          <w:cantSplit/>
          <w:tblHeader/>
        </w:trPr>
        <w:tc>
          <w:tcPr>
            <w:tcW w:w="2088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604D5A7A" w14:textId="77777777" w:rsidR="004B6E44" w:rsidRPr="00CF3824" w:rsidRDefault="004B6E44" w:rsidP="00CF3824">
            <w:pPr>
              <w:pStyle w:val="TableHeading"/>
              <w:spacing w:before="72" w:after="72"/>
              <w:rPr>
                <w:lang w:val="en-US"/>
              </w:rPr>
            </w:pPr>
            <w:r w:rsidRPr="00CF3824">
              <w:rPr>
                <w:lang w:val="en-US"/>
              </w:rPr>
              <w:t>Name</w:t>
            </w:r>
          </w:p>
        </w:tc>
        <w:tc>
          <w:tcPr>
            <w:tcW w:w="288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1294F2BC" w14:textId="77777777" w:rsidR="004B6E44" w:rsidRPr="00CF3824" w:rsidRDefault="004B6E44" w:rsidP="00CF3824">
            <w:pPr>
              <w:pStyle w:val="TableHeading"/>
              <w:spacing w:before="72" w:after="72"/>
              <w:rPr>
                <w:lang w:val="en-US"/>
              </w:rPr>
            </w:pPr>
            <w:r w:rsidRPr="00CF3824">
              <w:rPr>
                <w:lang w:val="en-US"/>
              </w:rPr>
              <w:t>Flows Exercised</w:t>
            </w:r>
          </w:p>
        </w:tc>
        <w:tc>
          <w:tcPr>
            <w:tcW w:w="3560" w:type="dxa"/>
            <w:tcBorders>
              <w:top w:val="single" w:sz="4" w:space="0" w:color="000000"/>
              <w:bottom w:val="single" w:sz="6" w:space="0" w:color="000000"/>
            </w:tcBorders>
            <w:shd w:val="clear" w:color="auto" w:fill="00A5E7"/>
          </w:tcPr>
          <w:p w14:paraId="7730C5CC" w14:textId="77777777" w:rsidR="004B6E44" w:rsidRPr="00CF3824" w:rsidRDefault="004B6E44" w:rsidP="00CF3824">
            <w:pPr>
              <w:pStyle w:val="TableHeading"/>
              <w:spacing w:before="72" w:after="72"/>
              <w:rPr>
                <w:lang w:val="en-US"/>
              </w:rPr>
            </w:pPr>
            <w:r w:rsidRPr="00CF3824">
              <w:rPr>
                <w:lang w:val="en-US"/>
              </w:rPr>
              <w:t>Additional Notes</w:t>
            </w:r>
          </w:p>
        </w:tc>
      </w:tr>
      <w:tr w:rsidR="004B6E44" w:rsidRPr="00CF3824" w14:paraId="7A689F78" w14:textId="77777777" w:rsidTr="00CF3824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04403B35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2F2C2198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4B1186AE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3B952BF9" w14:textId="77777777" w:rsidTr="00CF3824">
        <w:trPr>
          <w:cantSplit/>
        </w:trPr>
        <w:tc>
          <w:tcPr>
            <w:tcW w:w="2088" w:type="dxa"/>
          </w:tcPr>
          <w:p w14:paraId="1ABAABC4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065C4AB5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1DAAC6B1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3FA9F5D4" w14:textId="77777777" w:rsidTr="00CF3824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64C4C7B8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6C2EDCFF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5CE105D7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01ECD521" w14:textId="77777777" w:rsidTr="00CF3824">
        <w:trPr>
          <w:cantSplit/>
        </w:trPr>
        <w:tc>
          <w:tcPr>
            <w:tcW w:w="2088" w:type="dxa"/>
          </w:tcPr>
          <w:p w14:paraId="76488EFE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58A2A354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7260AD7F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4ACE7EBF" w14:textId="77777777" w:rsidTr="00CF3824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75B90D5B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57424901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24F7A054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7A4CD204" w14:textId="77777777" w:rsidTr="00CF3824">
        <w:trPr>
          <w:cantSplit/>
        </w:trPr>
        <w:tc>
          <w:tcPr>
            <w:tcW w:w="2088" w:type="dxa"/>
          </w:tcPr>
          <w:p w14:paraId="6EE1431F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52D8DF04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64F085E0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1A3232BE" w14:textId="77777777" w:rsidTr="00CF3824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7021D604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5D1C4D50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21CEEBA1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244EC53F" w14:textId="77777777" w:rsidTr="00CF3824">
        <w:trPr>
          <w:cantSplit/>
        </w:trPr>
        <w:tc>
          <w:tcPr>
            <w:tcW w:w="2088" w:type="dxa"/>
          </w:tcPr>
          <w:p w14:paraId="12D15FCB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0554AE24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1CA941D2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1A6B481D" w14:textId="77777777" w:rsidTr="00CF3824">
        <w:trPr>
          <w:cantSplit/>
        </w:trPr>
        <w:tc>
          <w:tcPr>
            <w:tcW w:w="2088" w:type="dxa"/>
            <w:tcBorders>
              <w:top w:val="single" w:sz="6" w:space="0" w:color="000000"/>
            </w:tcBorders>
          </w:tcPr>
          <w:p w14:paraId="7CF1BEF3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6" w:space="0" w:color="000000"/>
            </w:tcBorders>
          </w:tcPr>
          <w:p w14:paraId="613771E7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  <w:tcBorders>
              <w:top w:val="single" w:sz="6" w:space="0" w:color="000000"/>
            </w:tcBorders>
          </w:tcPr>
          <w:p w14:paraId="27198E0D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  <w:tr w:rsidR="004B6E44" w:rsidRPr="00CF3824" w14:paraId="5CDEBD01" w14:textId="77777777" w:rsidTr="00CF3824">
        <w:trPr>
          <w:cantSplit/>
        </w:trPr>
        <w:tc>
          <w:tcPr>
            <w:tcW w:w="2088" w:type="dxa"/>
          </w:tcPr>
          <w:p w14:paraId="20BA4DA3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2880" w:type="dxa"/>
          </w:tcPr>
          <w:p w14:paraId="26413C89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  <w:tc>
          <w:tcPr>
            <w:tcW w:w="3560" w:type="dxa"/>
          </w:tcPr>
          <w:p w14:paraId="2FBC10D6" w14:textId="77777777" w:rsidR="004B6E44" w:rsidRPr="00CF3824" w:rsidRDefault="004B6E44" w:rsidP="00CF3824">
            <w:pPr>
              <w:pStyle w:val="TableText"/>
              <w:spacing w:before="72" w:after="72"/>
              <w:rPr>
                <w:lang w:val="en-US"/>
              </w:rPr>
            </w:pPr>
          </w:p>
        </w:tc>
      </w:tr>
    </w:tbl>
    <w:p w14:paraId="6805B257" w14:textId="77777777" w:rsidR="00E775DB" w:rsidRDefault="00E775DB" w:rsidP="00EA1761">
      <w:pPr>
        <w:pStyle w:val="Heading1"/>
      </w:pPr>
      <w:bookmarkStart w:id="38" w:name="_Toc179000896"/>
      <w:r>
        <w:t>Additional Information</w:t>
      </w:r>
      <w:bookmarkEnd w:id="38"/>
    </w:p>
    <w:p w14:paraId="3D97B1C9" w14:textId="77777777" w:rsidR="00A35B1F" w:rsidRPr="00A35B1F" w:rsidRDefault="00A35B1F" w:rsidP="00A35B1F">
      <w:r>
        <w:t>This section provides any additional information required to make the use case more accessible to the stakeholders and the development team.</w:t>
      </w:r>
    </w:p>
    <w:p w14:paraId="7F8C415C" w14:textId="77777777" w:rsidR="008B44B5" w:rsidRPr="007A318F" w:rsidRDefault="005A46F7" w:rsidP="00F951E7">
      <w:pPr>
        <w:pStyle w:val="AppendixHeading"/>
        <w:rPr>
          <w:lang w:val="en-US"/>
        </w:rPr>
      </w:pPr>
      <w:bookmarkStart w:id="39" w:name="_Toc179000897"/>
      <w:bookmarkEnd w:id="26"/>
      <w:r w:rsidRPr="00F951E7">
        <w:lastRenderedPageBreak/>
        <w:t>Appendix</w:t>
      </w:r>
      <w:r w:rsidRPr="007A318F">
        <w:rPr>
          <w:lang w:val="en-US"/>
        </w:rPr>
        <w:t xml:space="preserve"> A - </w:t>
      </w:r>
      <w:r w:rsidR="008B44B5" w:rsidRPr="007A318F">
        <w:rPr>
          <w:lang w:val="en-US"/>
        </w:rPr>
        <w:t>References</w:t>
      </w:r>
      <w:bookmarkEnd w:id="39"/>
    </w:p>
    <w:p w14:paraId="42B4625A" w14:textId="77777777" w:rsidR="00E40529" w:rsidRDefault="00E40529" w:rsidP="00E40529">
      <w:pPr>
        <w:rPr>
          <w:b/>
          <w:lang w:val="en-US"/>
        </w:rPr>
      </w:pPr>
      <w:r>
        <w:rPr>
          <w:lang w:val="en-US"/>
        </w:rPr>
        <w:t>Use this section to give full reference details for all documents, white papers and books that are referenced by this document.</w:t>
      </w:r>
    </w:p>
    <w:p w14:paraId="1D2E0152" w14:textId="77777777" w:rsidR="008B44B5" w:rsidRPr="007A318F" w:rsidRDefault="008B44B5" w:rsidP="00E40529">
      <w:pPr>
        <w:rPr>
          <w:lang w:val="en-US"/>
        </w:rPr>
      </w:pPr>
      <w:r w:rsidRPr="007A318F">
        <w:rPr>
          <w:b/>
          <w:lang w:val="en-US"/>
        </w:rPr>
        <w:t>[1]</w:t>
      </w:r>
      <w:r w:rsidRPr="007A318F">
        <w:rPr>
          <w:lang w:val="en-US"/>
        </w:rPr>
        <w:t xml:space="preserve"> </w:t>
      </w:r>
    </w:p>
    <w:sectPr w:rsidR="008B44B5" w:rsidRPr="007A318F" w:rsidSect="005864E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709" w:footer="709" w:gutter="0"/>
      <w:pgBorders w:offsetFrom="page">
        <w:bottom w:val="single" w:sz="8" w:space="24" w:color="00CC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FE840C" w14:textId="77777777" w:rsidR="00E43908" w:rsidRDefault="00E43908">
      <w:r>
        <w:separator/>
      </w:r>
    </w:p>
  </w:endnote>
  <w:endnote w:type="continuationSeparator" w:id="0">
    <w:p w14:paraId="7417DF67" w14:textId="77777777" w:rsidR="00E43908" w:rsidRDefault="00E4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4" w:space="0" w:color="00A5E7"/>
      </w:tblBorders>
      <w:tblLook w:val="01E0" w:firstRow="1" w:lastRow="1" w:firstColumn="1" w:lastColumn="1" w:noHBand="0" w:noVBand="0"/>
    </w:tblPr>
    <w:tblGrid>
      <w:gridCol w:w="6588"/>
      <w:gridCol w:w="1718"/>
    </w:tblGrid>
    <w:tr w:rsidR="00D32A65" w:rsidRPr="0015326A" w14:paraId="763AD668" w14:textId="77777777" w:rsidTr="00CF3824">
      <w:tc>
        <w:tcPr>
          <w:tcW w:w="8306" w:type="dxa"/>
          <w:gridSpan w:val="2"/>
        </w:tcPr>
        <w:p w14:paraId="59463A63" w14:textId="77777777" w:rsidR="00D32A65" w:rsidRPr="0015326A" w:rsidRDefault="00D32A65" w:rsidP="00A27752">
          <w:pPr>
            <w:pStyle w:val="Header"/>
            <w:tabs>
              <w:tab w:val="clear" w:pos="4153"/>
              <w:tab w:val="clear" w:pos="8306"/>
            </w:tabs>
            <w:spacing w:before="0" w:after="0"/>
            <w:jc w:val="center"/>
          </w:pPr>
          <w:fldSimple w:instr=" DOCPROPERTY  Keywords  \* MERGEFORMAT ">
            <w:r w:rsidR="00A27752">
              <w:t>&lt;Confidential&gt;</w:t>
            </w:r>
          </w:fldSimple>
        </w:p>
      </w:tc>
    </w:tr>
    <w:tr w:rsidR="00D32A65" w14:paraId="7C82FC40" w14:textId="77777777" w:rsidTr="00CF3824">
      <w:tc>
        <w:tcPr>
          <w:tcW w:w="6588" w:type="dxa"/>
        </w:tcPr>
        <w:p w14:paraId="4A4049F1" w14:textId="77777777" w:rsidR="00D32A65" w:rsidRPr="0015326A" w:rsidRDefault="00A27752" w:rsidP="00CF3824">
          <w:pPr>
            <w:pStyle w:val="Header"/>
            <w:tabs>
              <w:tab w:val="clear" w:pos="4153"/>
              <w:tab w:val="clear" w:pos="8306"/>
            </w:tabs>
            <w:spacing w:before="0" w:after="0"/>
          </w:pPr>
          <w:r>
            <w:t>Use Case specification</w:t>
          </w:r>
        </w:p>
      </w:tc>
      <w:tc>
        <w:tcPr>
          <w:tcW w:w="1718" w:type="dxa"/>
        </w:tcPr>
        <w:p w14:paraId="1F618DA0" w14:textId="77777777" w:rsidR="00D32A65" w:rsidRDefault="00D32A65" w:rsidP="00CF3824">
          <w:pPr>
            <w:pStyle w:val="Header"/>
            <w:tabs>
              <w:tab w:val="clear" w:pos="4153"/>
              <w:tab w:val="clear" w:pos="8306"/>
            </w:tabs>
            <w:spacing w:before="0" w:after="0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A1D3E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A1D3E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48142E3E" w14:textId="77777777" w:rsidR="00B471B2" w:rsidRDefault="00B471B2" w:rsidP="00D32A65">
    <w:pPr>
      <w:pStyle w:val="Footer"/>
      <w:spacing w:before="0" w:after="0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61BD" w14:textId="77777777" w:rsidR="00B471B2" w:rsidRDefault="00B471B2" w:rsidP="00813FBE">
    <w:pPr>
      <w:pStyle w:val="Footer"/>
      <w:pBdr>
        <w:top w:val="single" w:sz="24" w:space="1" w:color="00A5E7"/>
      </w:pBdr>
      <w:spacing w:before="0" w:after="40"/>
      <w:jc w:val="center"/>
    </w:pPr>
    <w:fldSimple w:instr=" DOCPROPERTY  Keywords  \* MERGEFORMAT ">
      <w:r w:rsidR="00A27752">
        <w:t>&lt;Confidentiality Statement&gt;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082A8" w14:textId="77777777" w:rsidR="00E43908" w:rsidRDefault="00E43908">
      <w:r>
        <w:separator/>
      </w:r>
    </w:p>
  </w:footnote>
  <w:footnote w:type="continuationSeparator" w:id="0">
    <w:p w14:paraId="0FE29DCB" w14:textId="77777777" w:rsidR="00E43908" w:rsidRDefault="00E439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3888"/>
      <w:gridCol w:w="4418"/>
    </w:tblGrid>
    <w:tr w:rsidR="00B471B2" w:rsidRPr="0015326A" w14:paraId="76E5AA7B" w14:textId="77777777" w:rsidTr="00CF3824">
      <w:tc>
        <w:tcPr>
          <w:tcW w:w="3888" w:type="dxa"/>
        </w:tcPr>
        <w:p w14:paraId="45C956B3" w14:textId="77777777" w:rsidR="00B471B2" w:rsidRPr="0015326A" w:rsidRDefault="00A27752" w:rsidP="00CF3824">
          <w:pPr>
            <w:pStyle w:val="Header"/>
            <w:tabs>
              <w:tab w:val="clear" w:pos="4153"/>
              <w:tab w:val="clear" w:pos="8306"/>
            </w:tabs>
            <w:spacing w:before="0" w:after="0"/>
          </w:pPr>
          <w:r>
            <w:t>Portal Industries</w:t>
          </w:r>
        </w:p>
      </w:tc>
      <w:tc>
        <w:tcPr>
          <w:tcW w:w="4418" w:type="dxa"/>
        </w:tcPr>
        <w:p w14:paraId="580FF2E2" w14:textId="77777777" w:rsidR="00B471B2" w:rsidRPr="0015326A" w:rsidRDefault="00D32A65" w:rsidP="00A27752">
          <w:pPr>
            <w:pStyle w:val="Header"/>
            <w:tabs>
              <w:tab w:val="clear" w:pos="4153"/>
              <w:tab w:val="clear" w:pos="8306"/>
            </w:tabs>
            <w:spacing w:before="0" w:after="0"/>
            <w:jc w:val="right"/>
          </w:pPr>
          <w:fldSimple w:instr=" DOCPROPERTY  Title  \* MERGEFORMAT ">
            <w:r w:rsidR="00A27752">
              <w:t>Create Listing Use-Case Specification</w:t>
            </w:r>
          </w:fldSimple>
          <w:r w:rsidRPr="0015326A">
            <w:t xml:space="preserve"> </w:t>
          </w:r>
        </w:p>
      </w:tc>
    </w:tr>
    <w:tr w:rsidR="00B471B2" w14:paraId="4CCC646C" w14:textId="77777777" w:rsidTr="00CF3824">
      <w:tc>
        <w:tcPr>
          <w:tcW w:w="3888" w:type="dxa"/>
        </w:tcPr>
        <w:p w14:paraId="63CA1D7A" w14:textId="77777777" w:rsidR="00B471B2" w:rsidRPr="00CF3824" w:rsidRDefault="00A27752" w:rsidP="00CF3824">
          <w:pPr>
            <w:pStyle w:val="Header"/>
            <w:tabs>
              <w:tab w:val="clear" w:pos="4153"/>
              <w:tab w:val="clear" w:pos="8306"/>
            </w:tabs>
            <w:spacing w:before="0" w:after="0"/>
            <w:rPr>
              <w:lang w:val="pt-BR"/>
            </w:rPr>
          </w:pPr>
          <w:r>
            <w:t>MyLot</w:t>
          </w:r>
        </w:p>
      </w:tc>
      <w:tc>
        <w:tcPr>
          <w:tcW w:w="4418" w:type="dxa"/>
        </w:tcPr>
        <w:p w14:paraId="5BD9C7A1" w14:textId="77777777" w:rsidR="00B471B2" w:rsidRDefault="00B471B2" w:rsidP="00A27752">
          <w:pPr>
            <w:pStyle w:val="Header"/>
            <w:tabs>
              <w:tab w:val="clear" w:pos="4153"/>
              <w:tab w:val="clear" w:pos="8306"/>
            </w:tabs>
            <w:spacing w:before="0" w:after="0"/>
            <w:jc w:val="right"/>
          </w:pPr>
          <w:r>
            <w:t xml:space="preserve">Version </w:t>
          </w:r>
          <w:fldSimple w:instr=" DOCPROPERTY  Category  \* MERGEFORMAT ">
            <w:r w:rsidR="00A27752">
              <w:t>&lt;1.0&gt;</w:t>
            </w:r>
          </w:fldSimple>
        </w:p>
      </w:tc>
    </w:tr>
  </w:tbl>
  <w:p w14:paraId="58356384" w14:textId="77777777" w:rsidR="00B471B2" w:rsidRPr="00440222" w:rsidRDefault="00B471B2" w:rsidP="004466B0">
    <w:pPr>
      <w:pStyle w:val="Header"/>
      <w:pBdr>
        <w:top w:val="single" w:sz="24" w:space="1" w:color="00A5E7"/>
      </w:pBdr>
      <w:spacing w:before="0" w:after="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B7715" w14:textId="77777777" w:rsidR="00B471B2" w:rsidRPr="00A27752" w:rsidRDefault="00A27752" w:rsidP="004466B0">
    <w:pPr>
      <w:pStyle w:val="Front-Page"/>
      <w:pBdr>
        <w:bottom w:val="single" w:sz="24" w:space="1" w:color="00A5E7"/>
      </w:pBdr>
      <w:rPr>
        <w:lang w:val="sv-SE"/>
      </w:rPr>
    </w:pPr>
    <w:r>
      <w:rPr>
        <w:lang w:val="sv-SE"/>
      </w:rPr>
      <w:t>Portal Industries Ltd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26C3C"/>
    <w:multiLevelType w:val="hybridMultilevel"/>
    <w:tmpl w:val="313C577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0E0A5B"/>
    <w:multiLevelType w:val="hybridMultilevel"/>
    <w:tmpl w:val="E57ED7B8"/>
    <w:lvl w:ilvl="0" w:tplc="4F0E4C4A">
      <w:start w:val="1"/>
      <w:numFmt w:val="bullet"/>
      <w:lvlText w:val="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246EED"/>
    <w:multiLevelType w:val="hybridMultilevel"/>
    <w:tmpl w:val="A0A0C1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2D7F48"/>
    <w:multiLevelType w:val="hybridMultilevel"/>
    <w:tmpl w:val="FA649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E3C8C"/>
    <w:multiLevelType w:val="hybridMultilevel"/>
    <w:tmpl w:val="D00871DE"/>
    <w:lvl w:ilvl="0" w:tplc="11D8E228">
      <w:start w:val="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4001E"/>
    <w:multiLevelType w:val="hybridMultilevel"/>
    <w:tmpl w:val="2DCA07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49350A"/>
    <w:multiLevelType w:val="multilevel"/>
    <w:tmpl w:val="DE98134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4"/>
  </w:num>
  <w:num w:numId="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52"/>
    <w:rsid w:val="00012EF0"/>
    <w:rsid w:val="00012F02"/>
    <w:rsid w:val="00024BC8"/>
    <w:rsid w:val="00027396"/>
    <w:rsid w:val="0004410F"/>
    <w:rsid w:val="00044243"/>
    <w:rsid w:val="000713A4"/>
    <w:rsid w:val="00086C59"/>
    <w:rsid w:val="000A2E3D"/>
    <w:rsid w:val="000B7F6B"/>
    <w:rsid w:val="000C229B"/>
    <w:rsid w:val="000D2BE7"/>
    <w:rsid w:val="000E34C2"/>
    <w:rsid w:val="000E5935"/>
    <w:rsid w:val="000F4356"/>
    <w:rsid w:val="001024B1"/>
    <w:rsid w:val="00127AB2"/>
    <w:rsid w:val="00127BC7"/>
    <w:rsid w:val="00132C54"/>
    <w:rsid w:val="00141F96"/>
    <w:rsid w:val="0015326A"/>
    <w:rsid w:val="00165933"/>
    <w:rsid w:val="00172012"/>
    <w:rsid w:val="0017432A"/>
    <w:rsid w:val="001857A4"/>
    <w:rsid w:val="00196215"/>
    <w:rsid w:val="00197273"/>
    <w:rsid w:val="001A440F"/>
    <w:rsid w:val="001C422C"/>
    <w:rsid w:val="001C6426"/>
    <w:rsid w:val="001E05D1"/>
    <w:rsid w:val="001E223E"/>
    <w:rsid w:val="001E7EF8"/>
    <w:rsid w:val="001F5CB0"/>
    <w:rsid w:val="00204507"/>
    <w:rsid w:val="00234390"/>
    <w:rsid w:val="00245177"/>
    <w:rsid w:val="0026256F"/>
    <w:rsid w:val="00265DA6"/>
    <w:rsid w:val="002729C6"/>
    <w:rsid w:val="0028105C"/>
    <w:rsid w:val="002879D0"/>
    <w:rsid w:val="00295263"/>
    <w:rsid w:val="00296898"/>
    <w:rsid w:val="002C2B15"/>
    <w:rsid w:val="002C5675"/>
    <w:rsid w:val="002C5A8C"/>
    <w:rsid w:val="002D1D32"/>
    <w:rsid w:val="002D41C5"/>
    <w:rsid w:val="002D573A"/>
    <w:rsid w:val="002D6349"/>
    <w:rsid w:val="002E2C1F"/>
    <w:rsid w:val="002E3754"/>
    <w:rsid w:val="002F3C64"/>
    <w:rsid w:val="002F72F4"/>
    <w:rsid w:val="0033326A"/>
    <w:rsid w:val="003403C7"/>
    <w:rsid w:val="003562D6"/>
    <w:rsid w:val="00357943"/>
    <w:rsid w:val="00362FE4"/>
    <w:rsid w:val="0036417B"/>
    <w:rsid w:val="00367933"/>
    <w:rsid w:val="00375FF1"/>
    <w:rsid w:val="00384FFE"/>
    <w:rsid w:val="00393200"/>
    <w:rsid w:val="0039440F"/>
    <w:rsid w:val="003A0559"/>
    <w:rsid w:val="003A07DE"/>
    <w:rsid w:val="003B43B1"/>
    <w:rsid w:val="003B7839"/>
    <w:rsid w:val="003C29C8"/>
    <w:rsid w:val="003C48E5"/>
    <w:rsid w:val="003D404B"/>
    <w:rsid w:val="003D7E07"/>
    <w:rsid w:val="003E019F"/>
    <w:rsid w:val="003E0401"/>
    <w:rsid w:val="003E3442"/>
    <w:rsid w:val="003E758C"/>
    <w:rsid w:val="003F7115"/>
    <w:rsid w:val="00403C0F"/>
    <w:rsid w:val="004059C8"/>
    <w:rsid w:val="00424963"/>
    <w:rsid w:val="004365FB"/>
    <w:rsid w:val="00440222"/>
    <w:rsid w:val="00440702"/>
    <w:rsid w:val="00443037"/>
    <w:rsid w:val="004460EE"/>
    <w:rsid w:val="004466B0"/>
    <w:rsid w:val="004552DA"/>
    <w:rsid w:val="0048083D"/>
    <w:rsid w:val="00481F7C"/>
    <w:rsid w:val="00483DB8"/>
    <w:rsid w:val="00486782"/>
    <w:rsid w:val="004961F5"/>
    <w:rsid w:val="004965CB"/>
    <w:rsid w:val="004A1D3E"/>
    <w:rsid w:val="004A21FA"/>
    <w:rsid w:val="004A3394"/>
    <w:rsid w:val="004A6F60"/>
    <w:rsid w:val="004B0F66"/>
    <w:rsid w:val="004B5C29"/>
    <w:rsid w:val="004B6C41"/>
    <w:rsid w:val="004B6E44"/>
    <w:rsid w:val="004B7658"/>
    <w:rsid w:val="004C7296"/>
    <w:rsid w:val="004F0A50"/>
    <w:rsid w:val="00502155"/>
    <w:rsid w:val="00513EAE"/>
    <w:rsid w:val="00576AA2"/>
    <w:rsid w:val="00583BF5"/>
    <w:rsid w:val="005864EA"/>
    <w:rsid w:val="005872AD"/>
    <w:rsid w:val="00595627"/>
    <w:rsid w:val="005A2E61"/>
    <w:rsid w:val="005A33C4"/>
    <w:rsid w:val="005A46F7"/>
    <w:rsid w:val="005B7199"/>
    <w:rsid w:val="005F45B3"/>
    <w:rsid w:val="00614FD1"/>
    <w:rsid w:val="00622D69"/>
    <w:rsid w:val="006356F3"/>
    <w:rsid w:val="00644ACA"/>
    <w:rsid w:val="00666D7A"/>
    <w:rsid w:val="0068380B"/>
    <w:rsid w:val="006A1DF3"/>
    <w:rsid w:val="006D1E2F"/>
    <w:rsid w:val="006E5E41"/>
    <w:rsid w:val="006E739E"/>
    <w:rsid w:val="007079F2"/>
    <w:rsid w:val="00735D09"/>
    <w:rsid w:val="007475F8"/>
    <w:rsid w:val="00753F2F"/>
    <w:rsid w:val="007648C7"/>
    <w:rsid w:val="00765041"/>
    <w:rsid w:val="007713AE"/>
    <w:rsid w:val="00772E1B"/>
    <w:rsid w:val="00785B26"/>
    <w:rsid w:val="00793186"/>
    <w:rsid w:val="00796253"/>
    <w:rsid w:val="007A318F"/>
    <w:rsid w:val="007A6D80"/>
    <w:rsid w:val="007A7AF7"/>
    <w:rsid w:val="007B075D"/>
    <w:rsid w:val="007C6F1B"/>
    <w:rsid w:val="007C74C6"/>
    <w:rsid w:val="007D511C"/>
    <w:rsid w:val="007F1BF8"/>
    <w:rsid w:val="007F4F23"/>
    <w:rsid w:val="007F6535"/>
    <w:rsid w:val="00804EE8"/>
    <w:rsid w:val="008109A0"/>
    <w:rsid w:val="00813FBE"/>
    <w:rsid w:val="0081772C"/>
    <w:rsid w:val="0082664C"/>
    <w:rsid w:val="00833E46"/>
    <w:rsid w:val="00836986"/>
    <w:rsid w:val="00840349"/>
    <w:rsid w:val="00862AFD"/>
    <w:rsid w:val="008724B5"/>
    <w:rsid w:val="00893E03"/>
    <w:rsid w:val="008976D1"/>
    <w:rsid w:val="00897CF5"/>
    <w:rsid w:val="008B44B5"/>
    <w:rsid w:val="008B7C1B"/>
    <w:rsid w:val="008C2C74"/>
    <w:rsid w:val="008D5369"/>
    <w:rsid w:val="008E4BAF"/>
    <w:rsid w:val="008F103B"/>
    <w:rsid w:val="008F4824"/>
    <w:rsid w:val="00923C79"/>
    <w:rsid w:val="00950F5B"/>
    <w:rsid w:val="00952D06"/>
    <w:rsid w:val="00960AFE"/>
    <w:rsid w:val="00961A9B"/>
    <w:rsid w:val="009738AD"/>
    <w:rsid w:val="00981776"/>
    <w:rsid w:val="00983878"/>
    <w:rsid w:val="00984F6E"/>
    <w:rsid w:val="00997A06"/>
    <w:rsid w:val="009A2D25"/>
    <w:rsid w:val="009A338E"/>
    <w:rsid w:val="009B535B"/>
    <w:rsid w:val="009C739D"/>
    <w:rsid w:val="009E2570"/>
    <w:rsid w:val="00A00BD1"/>
    <w:rsid w:val="00A07D0C"/>
    <w:rsid w:val="00A27752"/>
    <w:rsid w:val="00A35B1F"/>
    <w:rsid w:val="00A374DE"/>
    <w:rsid w:val="00A5231C"/>
    <w:rsid w:val="00A524D8"/>
    <w:rsid w:val="00A55C0D"/>
    <w:rsid w:val="00A675F3"/>
    <w:rsid w:val="00A80EF3"/>
    <w:rsid w:val="00A81F5C"/>
    <w:rsid w:val="00AB2477"/>
    <w:rsid w:val="00AB3682"/>
    <w:rsid w:val="00AB4EB4"/>
    <w:rsid w:val="00AC02BC"/>
    <w:rsid w:val="00AC39BB"/>
    <w:rsid w:val="00AC41FE"/>
    <w:rsid w:val="00AD538A"/>
    <w:rsid w:val="00AE484F"/>
    <w:rsid w:val="00B06B5B"/>
    <w:rsid w:val="00B1724A"/>
    <w:rsid w:val="00B24A14"/>
    <w:rsid w:val="00B24F0B"/>
    <w:rsid w:val="00B25798"/>
    <w:rsid w:val="00B30FC2"/>
    <w:rsid w:val="00B471B2"/>
    <w:rsid w:val="00B50D0B"/>
    <w:rsid w:val="00B72A49"/>
    <w:rsid w:val="00B856BB"/>
    <w:rsid w:val="00B906BB"/>
    <w:rsid w:val="00BA0C06"/>
    <w:rsid w:val="00BC2B83"/>
    <w:rsid w:val="00BD0FE5"/>
    <w:rsid w:val="00BD6817"/>
    <w:rsid w:val="00BF1A3F"/>
    <w:rsid w:val="00C0466C"/>
    <w:rsid w:val="00C07982"/>
    <w:rsid w:val="00C22206"/>
    <w:rsid w:val="00C34703"/>
    <w:rsid w:val="00C5747D"/>
    <w:rsid w:val="00C82FAC"/>
    <w:rsid w:val="00C8522B"/>
    <w:rsid w:val="00C9237E"/>
    <w:rsid w:val="00C9429F"/>
    <w:rsid w:val="00CA3AC4"/>
    <w:rsid w:val="00CA5B52"/>
    <w:rsid w:val="00CB4650"/>
    <w:rsid w:val="00CC6AAF"/>
    <w:rsid w:val="00CE2A83"/>
    <w:rsid w:val="00CF1D9E"/>
    <w:rsid w:val="00CF3824"/>
    <w:rsid w:val="00D00955"/>
    <w:rsid w:val="00D00F65"/>
    <w:rsid w:val="00D02CD4"/>
    <w:rsid w:val="00D3272E"/>
    <w:rsid w:val="00D32A65"/>
    <w:rsid w:val="00D55006"/>
    <w:rsid w:val="00D5696A"/>
    <w:rsid w:val="00D72D7B"/>
    <w:rsid w:val="00D85A7D"/>
    <w:rsid w:val="00D944A7"/>
    <w:rsid w:val="00DA44FF"/>
    <w:rsid w:val="00DB36BB"/>
    <w:rsid w:val="00DB39C5"/>
    <w:rsid w:val="00DC7415"/>
    <w:rsid w:val="00DD0685"/>
    <w:rsid w:val="00DE6301"/>
    <w:rsid w:val="00DF0EE8"/>
    <w:rsid w:val="00DF3EE7"/>
    <w:rsid w:val="00DF6146"/>
    <w:rsid w:val="00E12F89"/>
    <w:rsid w:val="00E13E51"/>
    <w:rsid w:val="00E15AEA"/>
    <w:rsid w:val="00E27085"/>
    <w:rsid w:val="00E350D0"/>
    <w:rsid w:val="00E40529"/>
    <w:rsid w:val="00E43908"/>
    <w:rsid w:val="00E44269"/>
    <w:rsid w:val="00E4438F"/>
    <w:rsid w:val="00E67A09"/>
    <w:rsid w:val="00E73E89"/>
    <w:rsid w:val="00E775DB"/>
    <w:rsid w:val="00E80DBC"/>
    <w:rsid w:val="00E9503A"/>
    <w:rsid w:val="00EA1761"/>
    <w:rsid w:val="00EB0A16"/>
    <w:rsid w:val="00EB250C"/>
    <w:rsid w:val="00EE24CD"/>
    <w:rsid w:val="00EF22CD"/>
    <w:rsid w:val="00EF4B60"/>
    <w:rsid w:val="00F044BD"/>
    <w:rsid w:val="00F04EC0"/>
    <w:rsid w:val="00F26609"/>
    <w:rsid w:val="00F8137E"/>
    <w:rsid w:val="00F951E7"/>
    <w:rsid w:val="00FC7B3C"/>
    <w:rsid w:val="00FD2E08"/>
    <w:rsid w:val="00FD686C"/>
    <w:rsid w:val="00FE1B4D"/>
    <w:rsid w:val="00FF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43E0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85A7D"/>
    <w:pPr>
      <w:spacing w:before="120" w:after="120"/>
    </w:pPr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E775DB"/>
    <w:pPr>
      <w:keepNext/>
      <w:numPr>
        <w:numId w:val="2"/>
      </w:numPr>
      <w:pBdr>
        <w:bottom w:val="single" w:sz="18" w:space="1" w:color="00A5E7"/>
      </w:pBdr>
      <w:spacing w:before="360" w:after="60"/>
      <w:ind w:left="431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F6146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F6146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6256F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Cs/>
      <w:sz w:val="22"/>
      <w:szCs w:val="22"/>
    </w:rPr>
  </w:style>
  <w:style w:type="paragraph" w:styleId="Heading5">
    <w:name w:val="heading 5"/>
    <w:basedOn w:val="Normal"/>
    <w:next w:val="Normal"/>
    <w:qFormat/>
    <w:rsid w:val="00DF61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F61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F61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F61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DF61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17201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72012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Heading1"/>
    <w:rsid w:val="00172012"/>
    <w:pPr>
      <w:ind w:left="432" w:hanging="432"/>
    </w:pPr>
  </w:style>
  <w:style w:type="paragraph" w:customStyle="1" w:styleId="Front-Page">
    <w:name w:val="Front-Page"/>
    <w:basedOn w:val="Normal"/>
    <w:rsid w:val="00D5696A"/>
    <w:rPr>
      <w:rFonts w:ascii="Arial" w:hAnsi="Arial"/>
      <w:b/>
      <w:sz w:val="40"/>
      <w:szCs w:val="40"/>
    </w:rPr>
  </w:style>
  <w:style w:type="table" w:styleId="TableGrid">
    <w:name w:val="Table Grid"/>
    <w:basedOn w:val="TableNormal"/>
    <w:rsid w:val="00D569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40222"/>
  </w:style>
  <w:style w:type="paragraph" w:customStyle="1" w:styleId="TableText">
    <w:name w:val="Table Text"/>
    <w:basedOn w:val="Normal"/>
    <w:rsid w:val="00AC02BC"/>
    <w:pPr>
      <w:spacing w:beforeLines="30" w:before="30" w:afterLines="30" w:after="30"/>
    </w:pPr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68380B"/>
    <w:pPr>
      <w:tabs>
        <w:tab w:val="left" w:pos="480"/>
        <w:tab w:val="right" w:leader="dot" w:pos="8302"/>
      </w:tabs>
      <w:spacing w:after="60"/>
    </w:pPr>
  </w:style>
  <w:style w:type="paragraph" w:styleId="TOC2">
    <w:name w:val="toc 2"/>
    <w:basedOn w:val="Normal"/>
    <w:next w:val="Normal"/>
    <w:autoRedefine/>
    <w:semiHidden/>
    <w:rsid w:val="0068380B"/>
    <w:pPr>
      <w:spacing w:before="60" w:after="60"/>
      <w:ind w:left="238"/>
    </w:pPr>
  </w:style>
  <w:style w:type="paragraph" w:styleId="TOC3">
    <w:name w:val="toc 3"/>
    <w:basedOn w:val="Normal"/>
    <w:next w:val="Normal"/>
    <w:autoRedefine/>
    <w:semiHidden/>
    <w:rsid w:val="00F951E7"/>
    <w:pPr>
      <w:tabs>
        <w:tab w:val="left" w:pos="1440"/>
        <w:tab w:val="right" w:leader="dot" w:pos="8302"/>
      </w:tabs>
      <w:spacing w:before="0" w:after="60"/>
      <w:ind w:left="482"/>
    </w:pPr>
  </w:style>
  <w:style w:type="character" w:styleId="Hyperlink">
    <w:name w:val="Hyperlink"/>
    <w:basedOn w:val="DefaultParagraphFont"/>
    <w:rsid w:val="002C2B15"/>
    <w:rPr>
      <w:color w:val="0000FF"/>
      <w:u w:val="single"/>
    </w:rPr>
  </w:style>
  <w:style w:type="paragraph" w:styleId="BalloonText">
    <w:name w:val="Balloon Text"/>
    <w:basedOn w:val="Normal"/>
    <w:semiHidden/>
    <w:rsid w:val="00B06B5B"/>
    <w:rPr>
      <w:rFonts w:ascii="Tahoma" w:hAnsi="Tahoma" w:cs="Tahoma"/>
      <w:sz w:val="16"/>
      <w:szCs w:val="16"/>
    </w:rPr>
  </w:style>
  <w:style w:type="paragraph" w:customStyle="1" w:styleId="AppendixHeading">
    <w:name w:val="Appendix Heading"/>
    <w:basedOn w:val="Heading1"/>
    <w:rsid w:val="00F951E7"/>
    <w:pPr>
      <w:pageBreakBefore/>
      <w:numPr>
        <w:numId w:val="0"/>
      </w:numPr>
    </w:pPr>
  </w:style>
  <w:style w:type="paragraph" w:customStyle="1" w:styleId="TableHeading">
    <w:name w:val="Table Heading"/>
    <w:basedOn w:val="Normal"/>
    <w:rsid w:val="00AC02BC"/>
    <w:pPr>
      <w:spacing w:beforeLines="30" w:before="30" w:afterLines="30" w:after="30"/>
    </w:pPr>
    <w:rPr>
      <w:rFonts w:ascii="Arial" w:hAnsi="Arial" w:cs="Arial"/>
      <w:b/>
      <w:sz w:val="20"/>
      <w:szCs w:val="20"/>
    </w:rPr>
  </w:style>
  <w:style w:type="paragraph" w:customStyle="1" w:styleId="StyleHeading412pt">
    <w:name w:val="Style Heading 4 + 12 pt"/>
    <w:basedOn w:val="Heading4"/>
    <w:link w:val="StyleHeading412ptChar"/>
    <w:rsid w:val="0026256F"/>
    <w:rPr>
      <w:b/>
    </w:rPr>
  </w:style>
  <w:style w:type="character" w:customStyle="1" w:styleId="Heading4Char">
    <w:name w:val="Heading 4 Char"/>
    <w:basedOn w:val="DefaultParagraphFont"/>
    <w:link w:val="Heading4"/>
    <w:rsid w:val="0026256F"/>
    <w:rPr>
      <w:rFonts w:ascii="Arial" w:eastAsia="Batang" w:hAnsi="Arial"/>
      <w:bCs/>
      <w:sz w:val="22"/>
      <w:szCs w:val="22"/>
      <w:lang w:val="en-GB" w:eastAsia="ko-KR" w:bidi="ar-SA"/>
    </w:rPr>
  </w:style>
  <w:style w:type="character" w:customStyle="1" w:styleId="StyleHeading412ptChar">
    <w:name w:val="Style Heading 4 + 12 pt Char"/>
    <w:basedOn w:val="Heading4Char"/>
    <w:link w:val="StyleHeading412pt"/>
    <w:rsid w:val="0026256F"/>
    <w:rPr>
      <w:rFonts w:ascii="Arial" w:eastAsia="Batang" w:hAnsi="Arial"/>
      <w:b/>
      <w:bCs/>
      <w:sz w:val="22"/>
      <w:szCs w:val="22"/>
      <w:lang w:val="en-GB" w:eastAsia="ko-KR" w:bidi="ar-SA"/>
    </w:rPr>
  </w:style>
  <w:style w:type="paragraph" w:styleId="BodyText">
    <w:name w:val="Body Text"/>
    <w:basedOn w:val="Normal"/>
    <w:rsid w:val="00EB250C"/>
    <w:pPr>
      <w:keepLines/>
      <w:widowControl w:val="0"/>
      <w:spacing w:before="0" w:line="240" w:lineRule="atLeast"/>
      <w:ind w:left="720"/>
    </w:pPr>
    <w:rPr>
      <w:rFonts w:eastAsia="Times New Roman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BodyText"/>
    <w:autoRedefine/>
    <w:rsid w:val="00EB250C"/>
    <w:pPr>
      <w:widowControl w:val="0"/>
      <w:spacing w:before="0" w:line="240" w:lineRule="atLeast"/>
      <w:ind w:left="720"/>
    </w:pPr>
    <w:rPr>
      <w:rFonts w:eastAsia="Times New Roman"/>
      <w:i/>
      <w:color w:val="0000FF"/>
      <w:sz w:val="20"/>
      <w:szCs w:val="20"/>
      <w:lang w:val="en-US" w:eastAsia="en-US"/>
    </w:rPr>
  </w:style>
  <w:style w:type="paragraph" w:customStyle="1" w:styleId="infoblue0">
    <w:name w:val="infoblue"/>
    <w:basedOn w:val="Normal"/>
    <w:rsid w:val="00EB250C"/>
    <w:pPr>
      <w:spacing w:before="0" w:line="240" w:lineRule="atLeast"/>
      <w:ind w:left="720"/>
    </w:pPr>
    <w:rPr>
      <w:rFonts w:eastAsia="Arial Unicode MS"/>
      <w:i/>
      <w:iCs/>
      <w:color w:val="00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esperbergman/Downloads/essup_use_case_specification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essup_use_case_specification_template.dot</Template>
  <TotalTime>19</TotalTime>
  <Pages>7</Pages>
  <Words>1078</Words>
  <Characters>6150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&lt;Use Case Name&gt; Use-Case Specification</vt:lpstr>
    </vt:vector>
  </TitlesOfParts>
  <Manager>&lt;Use-Case Name&gt;</Manager>
  <Company>&lt;Organization&gt;</Company>
  <LinksUpToDate>false</LinksUpToDate>
  <CharactersWithSpaces>7214</CharactersWithSpaces>
  <SharedDoc>false</SharedDoc>
  <HLinks>
    <vt:vector size="114" baseType="variant"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_Toc179000897</vt:lpwstr>
      </vt:variant>
      <vt:variant>
        <vt:i4>1638448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_Toc179000896</vt:lpwstr>
      </vt:variant>
      <vt:variant>
        <vt:i4>1638448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_Toc179000895</vt:lpwstr>
      </vt:variant>
      <vt:variant>
        <vt:i4>1638448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_Toc179000894</vt:lpwstr>
      </vt:variant>
      <vt:variant>
        <vt:i4>1638448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_Toc179000893</vt:lpwstr>
      </vt:variant>
      <vt:variant>
        <vt:i4>1638448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_Toc179000892</vt:lpwstr>
      </vt:variant>
      <vt:variant>
        <vt:i4>1638448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_Toc179000891</vt:lpwstr>
      </vt:variant>
      <vt:variant>
        <vt:i4>1638448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_Toc179000890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_Toc179000889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_Toc179000888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_Toc179000887</vt:lpwstr>
      </vt:variant>
      <vt:variant>
        <vt:i4>1572912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_Toc179000886</vt:lpwstr>
      </vt:variant>
      <vt:variant>
        <vt:i4>1572912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_Toc179000885</vt:lpwstr>
      </vt:variant>
      <vt:variant>
        <vt:i4>1572912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_Toc179000884</vt:lpwstr>
      </vt:variant>
      <vt:variant>
        <vt:i4>1572912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_Toc179000883</vt:lpwstr>
      </vt:variant>
      <vt:variant>
        <vt:i4>1572912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_Toc179000882</vt:lpwstr>
      </vt:variant>
      <vt:variant>
        <vt:i4>1572912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_Toc179000881</vt:lpwstr>
      </vt:variant>
      <vt:variant>
        <vt:i4>1572912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_Toc179000880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_Toc179000879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 Case Name&gt; Use-Case Specification</dc:title>
  <dc:subject>&lt;Project&gt;</dc:subject>
  <dc:creator>Jesper Bergman</dc:creator>
  <cp:keywords>&lt;Confidentiality Statement&gt;</cp:keywords>
  <dc:description>This template is © Copyright Ivar Jacobson International. It is the Essential Unified Process Use-Case Specification Template Version 1.2.</dc:description>
  <cp:lastModifiedBy>Jesper Bergman</cp:lastModifiedBy>
  <cp:revision>2</cp:revision>
  <cp:lastPrinted>2006-03-01T03:36:00Z</cp:lastPrinted>
  <dcterms:created xsi:type="dcterms:W3CDTF">2017-03-31T15:37:00Z</dcterms:created>
  <dcterms:modified xsi:type="dcterms:W3CDTF">2017-03-31T15:56:00Z</dcterms:modified>
  <cp:category>&lt;Version&gt;</cp:category>
</cp:coreProperties>
</file>