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8FDFA" w14:textId="77777777" w:rsidR="003C29C8" w:rsidRPr="00917AC8" w:rsidRDefault="003C29C8" w:rsidP="003C29C8">
      <w:pPr>
        <w:pStyle w:val="Front-Page"/>
        <w:rPr>
          <w:lang w:val="en-US"/>
        </w:rPr>
      </w:pPr>
    </w:p>
    <w:p w14:paraId="4A240822" w14:textId="77777777" w:rsidR="003C29C8" w:rsidRPr="00917AC8" w:rsidRDefault="003C29C8" w:rsidP="003C29C8">
      <w:pPr>
        <w:pStyle w:val="Front-Page"/>
        <w:rPr>
          <w:lang w:val="en-US"/>
        </w:rPr>
      </w:pPr>
    </w:p>
    <w:p w14:paraId="6358CF8D" w14:textId="77777777" w:rsidR="003C29C8" w:rsidRPr="00917AC8" w:rsidRDefault="003C29C8" w:rsidP="003C29C8">
      <w:pPr>
        <w:pStyle w:val="Front-Page"/>
        <w:rPr>
          <w:lang w:val="en-US"/>
        </w:rPr>
      </w:pPr>
    </w:p>
    <w:p w14:paraId="611F2DD6" w14:textId="77777777" w:rsidR="003C29C8" w:rsidRPr="00917AC8" w:rsidRDefault="003C29C8" w:rsidP="003C29C8">
      <w:pPr>
        <w:pStyle w:val="Front-Page"/>
        <w:rPr>
          <w:lang w:val="en-US"/>
        </w:rPr>
      </w:pPr>
    </w:p>
    <w:p w14:paraId="042E4DE0" w14:textId="77777777" w:rsidR="003C29C8" w:rsidRDefault="003C29C8" w:rsidP="003C29C8">
      <w:pPr>
        <w:pStyle w:val="Front-Page"/>
        <w:rPr>
          <w:lang w:val="en-US"/>
        </w:rPr>
      </w:pPr>
    </w:p>
    <w:p w14:paraId="7F6E49C3" w14:textId="77777777" w:rsidR="003C29C8" w:rsidRPr="009A6CD8" w:rsidRDefault="00D2213E" w:rsidP="003C29C8">
      <w:pPr>
        <w:pStyle w:val="Front-Page"/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MyLot</w:t>
      </w:r>
      <w:proofErr w:type="spellEnd"/>
      <w:r w:rsidR="003C29C8" w:rsidRPr="009A6CD8">
        <w:rPr>
          <w:sz w:val="48"/>
          <w:szCs w:val="48"/>
          <w:lang w:val="en-US"/>
        </w:rPr>
        <w:t xml:space="preserve"> Project</w:t>
      </w:r>
    </w:p>
    <w:p w14:paraId="4510B14E" w14:textId="77777777" w:rsidR="003C29C8" w:rsidRPr="009A6CD8" w:rsidRDefault="003C29C8" w:rsidP="003C29C8">
      <w:pPr>
        <w:pStyle w:val="Front-Page"/>
        <w:jc w:val="center"/>
        <w:rPr>
          <w:lang w:val="en-US"/>
        </w:rPr>
      </w:pPr>
      <w:r w:rsidRPr="009A6CD8">
        <w:rPr>
          <w:lang w:val="en-US"/>
        </w:rPr>
        <w:fldChar w:fldCharType="begin"/>
      </w:r>
      <w:r w:rsidRPr="009A6CD8">
        <w:rPr>
          <w:lang w:val="en-US"/>
        </w:rPr>
        <w:instrText xml:space="preserve"> TITLE   \* MERGEFORMAT </w:instrText>
      </w:r>
      <w:r w:rsidRPr="009A6CD8">
        <w:rPr>
          <w:lang w:val="en-US"/>
        </w:rPr>
        <w:fldChar w:fldCharType="separate"/>
      </w:r>
      <w:r w:rsidR="00D2213E">
        <w:rPr>
          <w:lang w:val="en-US"/>
        </w:rPr>
        <w:t>Use-Case Model Survey</w:t>
      </w:r>
      <w:r w:rsidRPr="009A6CD8">
        <w:rPr>
          <w:lang w:val="en-US"/>
        </w:rPr>
        <w:fldChar w:fldCharType="end"/>
      </w:r>
    </w:p>
    <w:p w14:paraId="2C6ED3BB" w14:textId="77777777" w:rsidR="00FE1B4D" w:rsidRPr="00917AC8" w:rsidRDefault="00FE1B4D" w:rsidP="00FE1B4D">
      <w:pPr>
        <w:pStyle w:val="Front-Page"/>
        <w:rPr>
          <w:lang w:val="en-US"/>
        </w:rPr>
      </w:pPr>
    </w:p>
    <w:p w14:paraId="32BD70F8" w14:textId="77777777" w:rsidR="00FE1B4D" w:rsidRPr="00917AC8" w:rsidRDefault="00FE1B4D" w:rsidP="00FE1B4D">
      <w:pPr>
        <w:pStyle w:val="Front-Page"/>
        <w:rPr>
          <w:lang w:val="en-US"/>
        </w:rPr>
      </w:pPr>
    </w:p>
    <w:p w14:paraId="28A3B13D" w14:textId="77777777" w:rsidR="00FE1B4D" w:rsidRPr="00917AC8" w:rsidRDefault="00FE1B4D" w:rsidP="00FE1B4D">
      <w:pPr>
        <w:pStyle w:val="Front-Page"/>
        <w:rPr>
          <w:lang w:val="en-US"/>
        </w:rPr>
      </w:pPr>
    </w:p>
    <w:p w14:paraId="2AD32E27" w14:textId="77777777" w:rsidR="00FE1B4D" w:rsidRPr="00917AC8" w:rsidRDefault="00FE1B4D" w:rsidP="00FE1B4D">
      <w:pPr>
        <w:pStyle w:val="Front-Page"/>
        <w:rPr>
          <w:lang w:val="en-US"/>
        </w:rPr>
      </w:pPr>
    </w:p>
    <w:p w14:paraId="029E6277" w14:textId="77777777" w:rsidR="00FE1B4D" w:rsidRDefault="00FE1B4D" w:rsidP="00FE1B4D">
      <w:pPr>
        <w:pStyle w:val="Front-Page"/>
        <w:rPr>
          <w:lang w:val="en-US"/>
        </w:rPr>
      </w:pPr>
    </w:p>
    <w:p w14:paraId="11342FF9" w14:textId="77777777" w:rsidR="00EB0A16" w:rsidRPr="007A318F" w:rsidRDefault="00EB0A16" w:rsidP="00EB0A16">
      <w:pPr>
        <w:pStyle w:val="Front-Page"/>
        <w:rPr>
          <w:sz w:val="22"/>
          <w:szCs w:val="22"/>
          <w:lang w:val="en-US"/>
        </w:rPr>
      </w:pPr>
      <w:r w:rsidRPr="007A318F">
        <w:rPr>
          <w:sz w:val="22"/>
          <w:szCs w:val="22"/>
          <w:lang w:val="en-US"/>
        </w:rPr>
        <w:t>Abstract</w:t>
      </w:r>
    </w:p>
    <w:tbl>
      <w:tblPr>
        <w:tblStyle w:val="TableGrid"/>
        <w:tblW w:w="0" w:type="auto"/>
        <w:tblBorders>
          <w:top w:val="single" w:sz="18" w:space="0" w:color="00A5E7"/>
          <w:left w:val="single" w:sz="18" w:space="0" w:color="00A5E7"/>
          <w:bottom w:val="single" w:sz="18" w:space="0" w:color="00A5E7"/>
          <w:right w:val="single" w:sz="18" w:space="0" w:color="00A5E7"/>
          <w:insideH w:val="single" w:sz="18" w:space="0" w:color="00A5E7"/>
          <w:insideV w:val="single" w:sz="18" w:space="0" w:color="00A5E7"/>
        </w:tblBorders>
        <w:tblLook w:val="01E0" w:firstRow="1" w:lastRow="1" w:firstColumn="1" w:lastColumn="1" w:noHBand="0" w:noVBand="0"/>
      </w:tblPr>
      <w:tblGrid>
        <w:gridCol w:w="8266"/>
      </w:tblGrid>
      <w:tr w:rsidR="00EB0A16" w:rsidRPr="007A318F" w14:paraId="021DBBA4" w14:textId="77777777">
        <w:trPr>
          <w:trHeight w:val="1600"/>
        </w:trPr>
        <w:tc>
          <w:tcPr>
            <w:tcW w:w="8522" w:type="dxa"/>
          </w:tcPr>
          <w:p w14:paraId="1A21148A" w14:textId="77777777" w:rsidR="00EB0A16" w:rsidRPr="007A318F" w:rsidRDefault="00261196" w:rsidP="00E67A09">
            <w:pPr>
              <w:spacing w:before="0" w:after="0"/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</w:pPr>
            <w:r w:rsidRPr="00AE279E">
              <w:rPr>
                <w:b/>
                <w:i/>
                <w:lang w:val="en-US"/>
              </w:rPr>
              <w:t>This document provides a</w:t>
            </w:r>
            <w:r w:rsidR="00EF6C9D">
              <w:rPr>
                <w:b/>
                <w:i/>
                <w:lang w:val="en-US"/>
              </w:rPr>
              <w:t xml:space="preserve">n overview of the solution context, scope and high-level functional capabilities for </w:t>
            </w:r>
            <w:r w:rsidRPr="00AE279E">
              <w:rPr>
                <w:b/>
                <w:i/>
                <w:lang w:val="en-US"/>
              </w:rPr>
              <w:t xml:space="preserve">the </w:t>
            </w:r>
            <w:r w:rsidRPr="00AE279E">
              <w:rPr>
                <w:b/>
                <w:i/>
                <w:lang w:val="en-US"/>
              </w:rPr>
              <w:fldChar w:fldCharType="begin"/>
            </w:r>
            <w:r w:rsidRPr="00AE279E">
              <w:rPr>
                <w:b/>
                <w:i/>
                <w:lang w:val="en-US"/>
              </w:rPr>
              <w:instrText xml:space="preserve"> DOCPROPERTY  Subject  \* MERGEFORMAT </w:instrText>
            </w:r>
            <w:r w:rsidRPr="00AE279E">
              <w:rPr>
                <w:b/>
                <w:i/>
                <w:lang w:val="en-US"/>
              </w:rPr>
              <w:fldChar w:fldCharType="separate"/>
            </w:r>
            <w:r w:rsidR="00D2213E">
              <w:rPr>
                <w:b/>
                <w:i/>
                <w:lang w:val="en-US"/>
              </w:rPr>
              <w:t>&lt;Project&gt;</w:t>
            </w:r>
            <w:r w:rsidRPr="00AE279E">
              <w:rPr>
                <w:b/>
                <w:i/>
                <w:lang w:val="en-US"/>
              </w:rPr>
              <w:fldChar w:fldCharType="end"/>
            </w:r>
            <w:r w:rsidRPr="00AE279E">
              <w:rPr>
                <w:b/>
                <w:i/>
                <w:lang w:val="en-US"/>
              </w:rPr>
              <w:t xml:space="preserve"> project. It catalogs the actors</w:t>
            </w:r>
            <w:r w:rsidR="00EF6C9D">
              <w:rPr>
                <w:b/>
                <w:i/>
                <w:lang w:val="en-US"/>
              </w:rPr>
              <w:t xml:space="preserve"> that interact with the system</w:t>
            </w:r>
            <w:r w:rsidRPr="00AE279E">
              <w:rPr>
                <w:b/>
                <w:i/>
                <w:lang w:val="en-US"/>
              </w:rPr>
              <w:t xml:space="preserve"> and </w:t>
            </w:r>
            <w:r w:rsidR="00EF6C9D">
              <w:rPr>
                <w:b/>
                <w:i/>
                <w:lang w:val="en-US"/>
              </w:rPr>
              <w:t xml:space="preserve">the </w:t>
            </w:r>
            <w:r w:rsidRPr="00AE279E">
              <w:rPr>
                <w:b/>
                <w:i/>
                <w:lang w:val="en-US"/>
              </w:rPr>
              <w:t>use cases</w:t>
            </w:r>
            <w:r w:rsidR="00EF6C9D">
              <w:rPr>
                <w:b/>
                <w:i/>
                <w:lang w:val="en-US"/>
              </w:rPr>
              <w:t xml:space="preserve"> that together describe all the ways in which they interact with the system. It also documents the </w:t>
            </w:r>
            <w:r w:rsidR="00EF6C9D" w:rsidRPr="00AE279E">
              <w:rPr>
                <w:b/>
                <w:i/>
                <w:lang w:val="en-US"/>
              </w:rPr>
              <w:t xml:space="preserve">use-case diagrams </w:t>
            </w:r>
            <w:r w:rsidR="00EF6C9D">
              <w:rPr>
                <w:b/>
                <w:i/>
                <w:lang w:val="en-US"/>
              </w:rPr>
              <w:t>that show the relationships that exist between the actors and the use cases</w:t>
            </w:r>
            <w:r w:rsidRPr="00AE279E">
              <w:rPr>
                <w:b/>
                <w:i/>
                <w:lang w:val="en-US"/>
              </w:rPr>
              <w:t>.</w:t>
            </w:r>
          </w:p>
        </w:tc>
      </w:tr>
    </w:tbl>
    <w:p w14:paraId="49B43D52" w14:textId="77777777" w:rsidR="004B0F66" w:rsidRPr="007A318F" w:rsidRDefault="004B0F66" w:rsidP="00D5696A">
      <w:pPr>
        <w:pStyle w:val="Front-Page"/>
        <w:rPr>
          <w:sz w:val="24"/>
          <w:szCs w:val="24"/>
          <w:lang w:val="en-US"/>
        </w:rPr>
      </w:pPr>
    </w:p>
    <w:p w14:paraId="22A15C38" w14:textId="77777777" w:rsidR="00D5696A" w:rsidRPr="007A318F" w:rsidRDefault="00D5696A" w:rsidP="00D5696A">
      <w:pPr>
        <w:pStyle w:val="Front-Page"/>
        <w:rPr>
          <w:sz w:val="22"/>
          <w:szCs w:val="22"/>
          <w:lang w:val="en-US"/>
        </w:rPr>
      </w:pPr>
      <w:r w:rsidRPr="007A318F">
        <w:rPr>
          <w:sz w:val="22"/>
          <w:szCs w:val="22"/>
          <w:lang w:val="en-US"/>
        </w:rPr>
        <w:t>Version History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60"/>
        <w:gridCol w:w="1246"/>
        <w:gridCol w:w="1925"/>
        <w:gridCol w:w="3771"/>
      </w:tblGrid>
      <w:tr w:rsidR="00D5696A" w:rsidRPr="007A318F" w14:paraId="1D5CC4E1" w14:textId="77777777">
        <w:tc>
          <w:tcPr>
            <w:tcW w:w="1368" w:type="dxa"/>
            <w:shd w:val="clear" w:color="auto" w:fill="00A5E7"/>
          </w:tcPr>
          <w:p w14:paraId="235B8A44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A318F">
              <w:rPr>
                <w:rFonts w:ascii="Arial" w:hAnsi="Arial" w:cs="Arial"/>
                <w:b/>
                <w:sz w:val="22"/>
                <w:szCs w:val="22"/>
                <w:lang w:val="en-US"/>
              </w:rPr>
              <w:t>Date</w:t>
            </w:r>
          </w:p>
        </w:tc>
        <w:tc>
          <w:tcPr>
            <w:tcW w:w="1260" w:type="dxa"/>
            <w:shd w:val="clear" w:color="auto" w:fill="00A5E7"/>
          </w:tcPr>
          <w:p w14:paraId="09D415D8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A318F">
              <w:rPr>
                <w:rFonts w:ascii="Arial" w:hAnsi="Arial" w:cs="Arial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980" w:type="dxa"/>
            <w:shd w:val="clear" w:color="auto" w:fill="00A5E7"/>
          </w:tcPr>
          <w:p w14:paraId="2856A95B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A318F">
              <w:rPr>
                <w:rFonts w:ascii="Arial" w:hAnsi="Arial" w:cs="Arial"/>
                <w:b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3914" w:type="dxa"/>
            <w:shd w:val="clear" w:color="auto" w:fill="00A5E7"/>
          </w:tcPr>
          <w:p w14:paraId="1FABD024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A318F">
              <w:rPr>
                <w:rFonts w:ascii="Arial" w:hAnsi="Arial" w:cs="Arial"/>
                <w:b/>
                <w:sz w:val="22"/>
                <w:szCs w:val="22"/>
                <w:lang w:val="en-US"/>
              </w:rPr>
              <w:t>Description</w:t>
            </w:r>
          </w:p>
        </w:tc>
      </w:tr>
      <w:tr w:rsidR="00D5696A" w:rsidRPr="007A318F" w14:paraId="1D6F131A" w14:textId="77777777">
        <w:tc>
          <w:tcPr>
            <w:tcW w:w="1368" w:type="dxa"/>
          </w:tcPr>
          <w:p w14:paraId="0AF9B060" w14:textId="77777777" w:rsidR="00D5696A" w:rsidRPr="007A318F" w:rsidRDefault="00D2213E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31/03/2107</w:t>
            </w:r>
          </w:p>
        </w:tc>
        <w:tc>
          <w:tcPr>
            <w:tcW w:w="1260" w:type="dxa"/>
          </w:tcPr>
          <w:p w14:paraId="27F0150A" w14:textId="77777777" w:rsidR="00D5696A" w:rsidRPr="007A318F" w:rsidRDefault="001E223E" w:rsidP="00D2213E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318F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A318F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DOCPROPERTY  Category  \* MERGEFORMAT </w:instrText>
            </w:r>
            <w:r w:rsidRPr="007A318F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D2213E">
              <w:rPr>
                <w:rFonts w:ascii="Arial" w:hAnsi="Arial" w:cs="Arial"/>
                <w:sz w:val="20"/>
                <w:szCs w:val="20"/>
                <w:lang w:val="en-US"/>
              </w:rPr>
              <w:t>&lt;1.0&gt;</w:t>
            </w:r>
            <w:r w:rsidRPr="007A318F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0" w:type="dxa"/>
          </w:tcPr>
          <w:p w14:paraId="4063E305" w14:textId="77777777" w:rsidR="00D5696A" w:rsidRPr="007A318F" w:rsidRDefault="001E223E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318F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A318F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AUTHOR   \* MERGEFORMAT </w:instrText>
            </w:r>
            <w:r w:rsidRPr="007A318F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D2213E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Jesper Bergman</w:t>
            </w:r>
            <w:r w:rsidRPr="007A318F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914" w:type="dxa"/>
          </w:tcPr>
          <w:p w14:paraId="53090E1B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5696A" w:rsidRPr="007A318F" w14:paraId="53C4A366" w14:textId="77777777">
        <w:tc>
          <w:tcPr>
            <w:tcW w:w="1368" w:type="dxa"/>
          </w:tcPr>
          <w:p w14:paraId="493C987F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34B327FD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5811E54F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4" w:type="dxa"/>
          </w:tcPr>
          <w:p w14:paraId="4196DDB8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5696A" w:rsidRPr="007A318F" w14:paraId="4A5EE6EB" w14:textId="77777777" w:rsidTr="00D2213E">
        <w:trPr>
          <w:trHeight w:val="353"/>
        </w:trPr>
        <w:tc>
          <w:tcPr>
            <w:tcW w:w="1368" w:type="dxa"/>
          </w:tcPr>
          <w:p w14:paraId="39BD6BCD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32DD78F5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75760E8A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4" w:type="dxa"/>
          </w:tcPr>
          <w:p w14:paraId="4D18C589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5696A" w:rsidRPr="007A318F" w14:paraId="55245A05" w14:textId="77777777">
        <w:tc>
          <w:tcPr>
            <w:tcW w:w="1368" w:type="dxa"/>
          </w:tcPr>
          <w:p w14:paraId="35CDB085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2EF9AE6B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3BA4F904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4" w:type="dxa"/>
          </w:tcPr>
          <w:p w14:paraId="42F1E67E" w14:textId="77777777" w:rsidR="00D5696A" w:rsidRPr="007A318F" w:rsidRDefault="00D5696A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F7115" w:rsidRPr="007A318F" w14:paraId="2B34A3DD" w14:textId="77777777">
        <w:tc>
          <w:tcPr>
            <w:tcW w:w="1368" w:type="dxa"/>
          </w:tcPr>
          <w:p w14:paraId="6E9E6162" w14:textId="77777777" w:rsidR="003F7115" w:rsidRPr="007A318F" w:rsidRDefault="003F7115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4D0AD833" w14:textId="77777777" w:rsidR="003F7115" w:rsidRPr="007A318F" w:rsidRDefault="003F7115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3414F013" w14:textId="77777777" w:rsidR="003F7115" w:rsidRPr="007A318F" w:rsidRDefault="003F7115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4" w:type="dxa"/>
          </w:tcPr>
          <w:p w14:paraId="224AD0B0" w14:textId="77777777" w:rsidR="003F7115" w:rsidRPr="007A318F" w:rsidRDefault="003F7115" w:rsidP="00EB0A16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D7F2A68" w14:textId="3B583C66" w:rsidR="00012EF0" w:rsidRDefault="00364EF3" w:rsidP="00012EF0">
      <w:pPr>
        <w:pStyle w:val="Front-Page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716375B" wp14:editId="02DB8A60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2575560" cy="1060450"/>
                <wp:effectExtent l="0" t="0" r="2540" b="0"/>
                <wp:wrapNone/>
                <wp:docPr id="1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5560" cy="1060450"/>
                          <a:chOff x="1797" y="14040"/>
                          <a:chExt cx="4056" cy="1670"/>
                        </a:xfrm>
                      </wpg:grpSpPr>
                      <pic:pic xmlns:pic="http://schemas.openxmlformats.org/drawingml/2006/picture">
                        <pic:nvPicPr>
                          <pic:cNvPr id="2" name="Picture 223" descr="IJI_outl_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20" r="98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7" y="14040"/>
                            <a:ext cx="140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224" descr="IJ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85" t="14462" b="185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8" y="15230"/>
                            <a:ext cx="265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0E92B" id="Group 225" o:spid="_x0000_s1026" style="position:absolute;margin-left:0;margin-top:11.75pt;width:202.8pt;height:83.5pt;z-index:251657728" coordorigin="1797,14040" coordsize="4056,167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" o:spid="_x0000_s1027" type="#_x0000_t75" alt="IJI_outl_symbol" style="position:absolute;left:1797;top:14040;width:1400;height:16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qN&#10;tprCAAAA2gAAAA8AAABkcnMvZG93bnJldi54bWxEj0FrAjEUhO8F/0N4Qm81qwcpq1FEUcSb2yJ4&#10;e26eu4vJS9jEde2vN4VCj8PMfMPMl701oqM2NI4VjEcZCOLS6YYrBd9f249PECEiazSOScGTAiwX&#10;g7c55to9+EhdESuRIBxyVFDH6HMpQ1mTxTBynjh5V9dajEm2ldQtPhLcGjnJsqm02HBaqNHTuqby&#10;VtytguLiT+fT+IdM5/cxPG9mc9htlXof9qsZiEh9/A//tfdawQR+r6QbIBcv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qjbaawgAAANoAAAAPAAAAAAAAAAAAAAAAAJwCAABk&#10;cnMvZG93bnJldi54bWxQSwUGAAAAAAQABAD3AAAAiwMAAAAA&#10;">
                  <v:imagedata r:id="rId9" o:title="IJI_outl_symbol" cropleft="3093f" cropright="6480f"/>
                </v:shape>
                <v:shape id="Picture 224" o:spid="_x0000_s1028" type="#_x0000_t75" alt="IJC" style="position:absolute;left:3198;top:15230;width:2655;height:4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L9&#10;WzLCAAAA2gAAAA8AAABkcnMvZG93bnJldi54bWxEj09rAjEUxO+C3yE8oTfNakFkNUop+OdWai3o&#10;7ZE8d1c3L2sSdf32Rij0OMzMb5jZorW1uJEPlWMFw0EGglg7U3GhYPez7E9AhIhssHZMCh4UYDHv&#10;dmaYG3fnb7ptYyEShEOOCsoYm1zKoEuyGAauIU7e0XmLMUlfSOPxnuC2lqMsG0uLFaeFEhv6LEmf&#10;t1erYGJXh8d+fNmtl+j1Sf9+XQ58VOqt135MQURq43/4r70xCt7hdSXdADl/A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y/VsywgAAANoAAAAPAAAAAAAAAAAAAAAAAJwCAABk&#10;cnMvZG93bnJldi54bWxQSwUGAAAAAAQABAD3AAAAiwMAAAAA&#10;">
                  <v:imagedata r:id="rId10" o:title="IJC" croptop="9478f" cropbottom="12132f" cropleft="3136f"/>
                </v:shape>
              </v:group>
            </w:pict>
          </mc:Fallback>
        </mc:AlternateContent>
      </w:r>
    </w:p>
    <w:p w14:paraId="328A9872" w14:textId="77777777" w:rsidR="0026256F" w:rsidRPr="002E3754" w:rsidRDefault="003C29C8" w:rsidP="00DF0EE8">
      <w:pPr>
        <w:pStyle w:val="Front-Page"/>
        <w:spacing w:before="600" w:after="0"/>
        <w:jc w:val="right"/>
        <w:rPr>
          <w:b w:val="0"/>
          <w:sz w:val="24"/>
          <w:szCs w:val="24"/>
          <w:lang w:val="en-US"/>
        </w:rPr>
      </w:pPr>
      <w:r w:rsidRPr="002E3754">
        <w:rPr>
          <w:b w:val="0"/>
          <w:sz w:val="24"/>
          <w:szCs w:val="24"/>
          <w:lang w:val="en-US"/>
        </w:rPr>
        <w:t>An Essential Unified Process Document</w:t>
      </w:r>
    </w:p>
    <w:p w14:paraId="0A071DE4" w14:textId="77777777" w:rsidR="002C2B15" w:rsidRPr="007A318F" w:rsidRDefault="008F103B" w:rsidP="0026256F">
      <w:pPr>
        <w:pStyle w:val="Front-Page"/>
        <w:jc w:val="center"/>
        <w:rPr>
          <w:rFonts w:ascii="Times New Roman" w:hAnsi="Times New Roman"/>
          <w:bCs/>
          <w:i/>
          <w:iCs/>
          <w:sz w:val="24"/>
          <w:lang w:val="en-US"/>
        </w:rPr>
      </w:pPr>
      <w:r w:rsidRPr="007A318F">
        <w:rPr>
          <w:rFonts w:ascii="Times New Roman" w:hAnsi="Times New Roman"/>
          <w:bCs/>
          <w:i/>
          <w:iCs/>
          <w:sz w:val="24"/>
          <w:lang w:val="en-US"/>
        </w:rPr>
        <w:br w:type="page"/>
      </w:r>
      <w:r w:rsidR="002C2B15" w:rsidRPr="007A318F">
        <w:rPr>
          <w:rFonts w:ascii="Times New Roman" w:hAnsi="Times New Roman"/>
          <w:bCs/>
          <w:i/>
          <w:iCs/>
          <w:sz w:val="24"/>
          <w:lang w:val="en-US"/>
        </w:rPr>
        <w:lastRenderedPageBreak/>
        <w:t>Table of Contents</w:t>
      </w:r>
    </w:p>
    <w:p w14:paraId="7D568D03" w14:textId="77777777" w:rsidR="00121A81" w:rsidRDefault="002C2B15">
      <w:pPr>
        <w:pStyle w:val="TOC1"/>
        <w:rPr>
          <w:rFonts w:asciiTheme="minorHAnsi" w:eastAsiaTheme="minorEastAsia" w:hAnsiTheme="minorHAnsi" w:cstheme="minorBidi"/>
          <w:noProof/>
          <w:lang w:eastAsia="en-GB"/>
        </w:rPr>
      </w:pPr>
      <w:r w:rsidRPr="007A318F">
        <w:rPr>
          <w:lang w:val="en-US"/>
        </w:rPr>
        <w:fldChar w:fldCharType="begin"/>
      </w:r>
      <w:r w:rsidRPr="007A318F">
        <w:rPr>
          <w:lang w:val="en-US"/>
        </w:rPr>
        <w:instrText xml:space="preserve"> TOC \o "1-3" \h \z \u </w:instrText>
      </w:r>
      <w:r w:rsidRPr="007A318F">
        <w:rPr>
          <w:lang w:val="en-US"/>
        </w:rPr>
        <w:fldChar w:fldCharType="separate"/>
      </w:r>
      <w:hyperlink w:anchor="_Toc478745233" w:history="1">
        <w:r w:rsidR="00121A81" w:rsidRPr="00C87147">
          <w:rPr>
            <w:rStyle w:val="Hyperlink"/>
            <w:noProof/>
            <w:lang w:val="en-US"/>
          </w:rPr>
          <w:t>1</w:t>
        </w:r>
        <w:r w:rsidR="00121A81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121A81" w:rsidRPr="00C87147">
          <w:rPr>
            <w:rStyle w:val="Hyperlink"/>
            <w:noProof/>
            <w:lang w:val="en-US"/>
          </w:rPr>
          <w:t>Introduction</w:t>
        </w:r>
        <w:r w:rsidR="00121A81">
          <w:rPr>
            <w:noProof/>
            <w:webHidden/>
          </w:rPr>
          <w:tab/>
        </w:r>
        <w:r w:rsidR="00121A81">
          <w:rPr>
            <w:noProof/>
            <w:webHidden/>
          </w:rPr>
          <w:fldChar w:fldCharType="begin"/>
        </w:r>
        <w:r w:rsidR="00121A81">
          <w:rPr>
            <w:noProof/>
            <w:webHidden/>
          </w:rPr>
          <w:instrText xml:space="preserve"> PAGEREF _Toc478745233 \h </w:instrText>
        </w:r>
        <w:r w:rsidR="00121A81">
          <w:rPr>
            <w:noProof/>
            <w:webHidden/>
          </w:rPr>
        </w:r>
        <w:r w:rsidR="00121A81">
          <w:rPr>
            <w:noProof/>
            <w:webHidden/>
          </w:rPr>
          <w:fldChar w:fldCharType="separate"/>
        </w:r>
        <w:r w:rsidR="00121A81">
          <w:rPr>
            <w:noProof/>
            <w:webHidden/>
          </w:rPr>
          <w:t>3</w:t>
        </w:r>
        <w:r w:rsidR="00121A81">
          <w:rPr>
            <w:noProof/>
            <w:webHidden/>
          </w:rPr>
          <w:fldChar w:fldCharType="end"/>
        </w:r>
      </w:hyperlink>
    </w:p>
    <w:p w14:paraId="7C6CBA4D" w14:textId="77777777" w:rsidR="00121A81" w:rsidRDefault="00121A81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745234" w:history="1">
        <w:r w:rsidRPr="00C87147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Pr="00C87147">
          <w:rPr>
            <w:rStyle w:val="Hyperlink"/>
            <w:noProof/>
            <w:lang w:val="en-US"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_Toc478745234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3412E2" w14:textId="77777777" w:rsidR="00121A81" w:rsidRDefault="00121A81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745235" w:history="1">
        <w:r w:rsidRPr="00C87147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Pr="00C87147">
          <w:rPr>
            <w:rStyle w:val="Hyperlink"/>
            <w:noProof/>
            <w:lang w:val="en-US"/>
          </w:rPr>
          <w:t>Document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_Toc478745235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C54C21" w14:textId="77777777" w:rsidR="00121A81" w:rsidRDefault="00121A81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745236" w:history="1">
        <w:r w:rsidRPr="00C87147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Pr="00C87147">
          <w:rPr>
            <w:rStyle w:val="Hyperlink"/>
            <w:noProof/>
            <w:lang w:val="en-US"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_Toc478745236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067AB5" w14:textId="77777777" w:rsidR="00121A81" w:rsidRDefault="00121A81">
      <w:pPr>
        <w:pStyle w:val="TOC1"/>
        <w:rPr>
          <w:rFonts w:asciiTheme="minorHAnsi" w:eastAsiaTheme="minorEastAsia" w:hAnsiTheme="minorHAnsi" w:cstheme="minorBidi"/>
          <w:noProof/>
          <w:lang w:eastAsia="en-GB"/>
        </w:rPr>
      </w:pPr>
      <w:hyperlink w:anchor="_Toc478745237" w:history="1">
        <w:r w:rsidRPr="00C8714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Pr="00C87147">
          <w:rPr>
            <w:rStyle w:val="Hyperlink"/>
            <w:noProof/>
          </w:rPr>
          <w:t>Use-Case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_Toc478745237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9E6118" w14:textId="77777777" w:rsidR="00121A81" w:rsidRDefault="00121A81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745238" w:history="1">
        <w:r w:rsidRPr="00C87147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Pr="00C87147">
          <w:rPr>
            <w:rStyle w:val="Hyperlink"/>
            <w:noProof/>
            <w:lang w:val="en-US"/>
          </w:rPr>
          <w:t>&lt;Diagram Name&gt;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_Toc478745238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FFD2EC" w14:textId="77777777" w:rsidR="00121A81" w:rsidRDefault="00121A81">
      <w:pPr>
        <w:pStyle w:val="TOC1"/>
        <w:rPr>
          <w:rFonts w:asciiTheme="minorHAnsi" w:eastAsiaTheme="minorEastAsia" w:hAnsiTheme="minorHAnsi" w:cstheme="minorBidi"/>
          <w:noProof/>
          <w:lang w:eastAsia="en-GB"/>
        </w:rPr>
      </w:pPr>
      <w:hyperlink w:anchor="_Toc478745239" w:history="1">
        <w:r w:rsidRPr="00C8714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Pr="00C87147">
          <w:rPr>
            <w:rStyle w:val="Hyperlink"/>
            <w:noProof/>
          </w:rPr>
          <w:t>Actor Catalog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_Toc478745239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4B95A7" w14:textId="77777777" w:rsidR="00121A81" w:rsidRDefault="00121A81">
      <w:pPr>
        <w:pStyle w:val="TOC1"/>
        <w:rPr>
          <w:rFonts w:asciiTheme="minorHAnsi" w:eastAsiaTheme="minorEastAsia" w:hAnsiTheme="minorHAnsi" w:cstheme="minorBidi"/>
          <w:noProof/>
          <w:lang w:eastAsia="en-GB"/>
        </w:rPr>
      </w:pPr>
      <w:hyperlink w:anchor="_Toc478745240" w:history="1">
        <w:r w:rsidRPr="00C8714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Pr="00C87147">
          <w:rPr>
            <w:rStyle w:val="Hyperlink"/>
            <w:noProof/>
          </w:rPr>
          <w:t>Use-Case Catalog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_Toc478745240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B9136A" w14:textId="77777777" w:rsidR="00121A81" w:rsidRDefault="00121A81">
      <w:pPr>
        <w:pStyle w:val="TOC1"/>
        <w:rPr>
          <w:rFonts w:asciiTheme="minorHAnsi" w:eastAsiaTheme="minorEastAsia" w:hAnsiTheme="minorHAnsi" w:cstheme="minorBidi"/>
          <w:noProof/>
          <w:lang w:eastAsia="en-GB"/>
        </w:rPr>
      </w:pPr>
      <w:hyperlink w:anchor="_Toc478745241" w:history="1">
        <w:r w:rsidRPr="00C87147">
          <w:rPr>
            <w:rStyle w:val="Hyperlink"/>
            <w:noProof/>
            <w:lang w:val="en-US"/>
          </w:rPr>
          <w:t>Appendix A -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_Toc478745241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5AA1BA" w14:textId="77777777" w:rsidR="002C2B15" w:rsidRPr="007A318F" w:rsidRDefault="002C2B15" w:rsidP="002C2B15">
      <w:pPr>
        <w:spacing w:before="60" w:after="60"/>
        <w:rPr>
          <w:lang w:val="en-US"/>
        </w:rPr>
      </w:pPr>
      <w:r w:rsidRPr="007A318F">
        <w:rPr>
          <w:lang w:val="en-US"/>
        </w:rPr>
        <w:fldChar w:fldCharType="end"/>
      </w:r>
      <w:bookmarkStart w:id="0" w:name="_GoBack"/>
      <w:bookmarkEnd w:id="0"/>
    </w:p>
    <w:p w14:paraId="60FB4E16" w14:textId="77777777" w:rsidR="002D6349" w:rsidRDefault="002D6349" w:rsidP="002D6349">
      <w:pPr>
        <w:pStyle w:val="Heading1"/>
        <w:rPr>
          <w:lang w:val="en-US"/>
        </w:rPr>
      </w:pPr>
      <w:bookmarkStart w:id="1" w:name="_Toc128880751"/>
      <w:bookmarkStart w:id="2" w:name="_Toc128889215"/>
      <w:bookmarkStart w:id="3" w:name="_Toc478745233"/>
      <w:r>
        <w:rPr>
          <w:lang w:val="en-US"/>
        </w:rPr>
        <w:lastRenderedPageBreak/>
        <w:t>Introduction</w:t>
      </w:r>
      <w:bookmarkEnd w:id="3"/>
    </w:p>
    <w:p w14:paraId="23EF82F4" w14:textId="77777777" w:rsidR="00261196" w:rsidRPr="00AE279E" w:rsidRDefault="00261196" w:rsidP="00261196">
      <w:pPr>
        <w:pStyle w:val="Heading2"/>
        <w:rPr>
          <w:lang w:val="en-US"/>
        </w:rPr>
      </w:pPr>
      <w:bookmarkStart w:id="4" w:name="_Toc121100140"/>
      <w:bookmarkStart w:id="5" w:name="_Toc121739418"/>
      <w:bookmarkStart w:id="6" w:name="_Toc478745234"/>
      <w:bookmarkEnd w:id="1"/>
      <w:bookmarkEnd w:id="2"/>
      <w:r w:rsidRPr="00AE279E">
        <w:rPr>
          <w:lang w:val="en-US"/>
        </w:rPr>
        <w:t>Document Purpose</w:t>
      </w:r>
      <w:bookmarkEnd w:id="4"/>
      <w:bookmarkEnd w:id="5"/>
      <w:bookmarkEnd w:id="6"/>
    </w:p>
    <w:p w14:paraId="367F7FC4" w14:textId="77777777" w:rsidR="00261196" w:rsidRPr="00AE279E" w:rsidRDefault="00261196" w:rsidP="00261196">
      <w:pPr>
        <w:rPr>
          <w:lang w:val="en-US"/>
        </w:rPr>
      </w:pPr>
      <w:r w:rsidRPr="00AE279E">
        <w:rPr>
          <w:lang w:val="en-US"/>
        </w:rPr>
        <w:t xml:space="preserve">The purpose of this document is to provide an overview of the </w:t>
      </w:r>
      <w:r>
        <w:rPr>
          <w:lang w:val="en-US"/>
        </w:rPr>
        <w:t xml:space="preserve">system </w:t>
      </w:r>
      <w:r w:rsidRPr="00AE279E">
        <w:rPr>
          <w:lang w:val="en-US"/>
        </w:rPr>
        <w:t xml:space="preserve">use-case model in order to provide a </w:t>
      </w:r>
      <w:r>
        <w:rPr>
          <w:lang w:val="en-US"/>
        </w:rPr>
        <w:t>high-level understanding</w:t>
      </w:r>
      <w:r w:rsidRPr="00AE279E">
        <w:rPr>
          <w:lang w:val="en-US"/>
        </w:rPr>
        <w:t xml:space="preserve"> of:</w:t>
      </w:r>
    </w:p>
    <w:p w14:paraId="545553B9" w14:textId="77777777" w:rsidR="00261196" w:rsidRPr="00AE279E" w:rsidRDefault="00261196" w:rsidP="00261196">
      <w:pPr>
        <w:numPr>
          <w:ilvl w:val="0"/>
          <w:numId w:val="3"/>
        </w:numPr>
        <w:rPr>
          <w:lang w:val="en-US"/>
        </w:rPr>
      </w:pPr>
      <w:r w:rsidRPr="00AE279E">
        <w:rPr>
          <w:lang w:val="en-US"/>
        </w:rPr>
        <w:t>Context – the people or things that interact with the system (</w:t>
      </w:r>
      <w:r w:rsidR="00EF6C9D">
        <w:rPr>
          <w:lang w:val="en-US"/>
        </w:rPr>
        <w:t xml:space="preserve">the </w:t>
      </w:r>
      <w:r w:rsidRPr="00EF6C9D">
        <w:rPr>
          <w:i/>
          <w:lang w:val="en-US"/>
        </w:rPr>
        <w:t>Actors</w:t>
      </w:r>
      <w:r w:rsidRPr="00AE279E">
        <w:rPr>
          <w:lang w:val="en-US"/>
        </w:rPr>
        <w:t>)</w:t>
      </w:r>
    </w:p>
    <w:p w14:paraId="6879D205" w14:textId="77777777" w:rsidR="00261196" w:rsidRPr="00AE279E" w:rsidRDefault="00261196" w:rsidP="00261196">
      <w:pPr>
        <w:numPr>
          <w:ilvl w:val="0"/>
          <w:numId w:val="3"/>
        </w:numPr>
        <w:rPr>
          <w:lang w:val="en-US"/>
        </w:rPr>
      </w:pPr>
      <w:r w:rsidRPr="00AE279E">
        <w:rPr>
          <w:lang w:val="en-US"/>
        </w:rPr>
        <w:t>Scope – the things of value that the system performs for its Actors (</w:t>
      </w:r>
      <w:r w:rsidR="00EF6C9D">
        <w:rPr>
          <w:lang w:val="en-US"/>
        </w:rPr>
        <w:t xml:space="preserve">the </w:t>
      </w:r>
      <w:r w:rsidRPr="00EF6C9D">
        <w:rPr>
          <w:i/>
          <w:lang w:val="en-US"/>
        </w:rPr>
        <w:t>Use Cases</w:t>
      </w:r>
      <w:r w:rsidRPr="00AE279E">
        <w:rPr>
          <w:lang w:val="en-US"/>
        </w:rPr>
        <w:t>)</w:t>
      </w:r>
      <w:r w:rsidR="00AA6517">
        <w:rPr>
          <w:lang w:val="en-US"/>
        </w:rPr>
        <w:t>.</w:t>
      </w:r>
    </w:p>
    <w:p w14:paraId="247B06A6" w14:textId="77777777" w:rsidR="00261196" w:rsidRPr="00AE279E" w:rsidRDefault="00261196" w:rsidP="00261196">
      <w:pPr>
        <w:pStyle w:val="Heading2"/>
        <w:rPr>
          <w:lang w:val="en-US"/>
        </w:rPr>
      </w:pPr>
      <w:bookmarkStart w:id="7" w:name="_Toc121100141"/>
      <w:bookmarkStart w:id="8" w:name="_Toc121739419"/>
      <w:bookmarkStart w:id="9" w:name="_Toc478745235"/>
      <w:r w:rsidRPr="00AE279E">
        <w:rPr>
          <w:lang w:val="en-US"/>
        </w:rPr>
        <w:t>Document Scope</w:t>
      </w:r>
      <w:bookmarkEnd w:id="7"/>
      <w:bookmarkEnd w:id="8"/>
      <w:bookmarkEnd w:id="9"/>
    </w:p>
    <w:p w14:paraId="1EBAD94F" w14:textId="77777777" w:rsidR="00261196" w:rsidRPr="00AE279E" w:rsidRDefault="00261196" w:rsidP="00261196">
      <w:pPr>
        <w:rPr>
          <w:lang w:val="en-US"/>
        </w:rPr>
      </w:pPr>
      <w:r>
        <w:rPr>
          <w:lang w:val="en-US"/>
        </w:rPr>
        <w:t xml:space="preserve">The </w:t>
      </w:r>
      <w:r w:rsidRPr="00AE279E">
        <w:rPr>
          <w:lang w:val="en-US"/>
        </w:rPr>
        <w:t>scope</w:t>
      </w:r>
      <w:r>
        <w:rPr>
          <w:lang w:val="en-US"/>
        </w:rPr>
        <w:t xml:space="preserve"> of this document</w:t>
      </w:r>
      <w:r w:rsidRPr="00AE279E">
        <w:rPr>
          <w:lang w:val="en-US"/>
        </w:rPr>
        <w:t xml:space="preserve"> is limited to:</w:t>
      </w:r>
    </w:p>
    <w:p w14:paraId="012F7EB9" w14:textId="77777777" w:rsidR="00261196" w:rsidRPr="00AE279E" w:rsidRDefault="00261196" w:rsidP="00261196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Diagramming and cataloging the system actors and use cases for the </w:t>
      </w:r>
      <w:proofErr w:type="spellStart"/>
      <w:r w:rsidR="00364EF3">
        <w:rPr>
          <w:lang w:val="en-US"/>
        </w:rPr>
        <w:t>MyLot</w:t>
      </w:r>
      <w:proofErr w:type="spellEnd"/>
      <w:r w:rsidR="00364EF3">
        <w:rPr>
          <w:lang w:val="en-US"/>
        </w:rPr>
        <w:t xml:space="preserve"> </w:t>
      </w:r>
      <w:r>
        <w:rPr>
          <w:lang w:val="en-US"/>
        </w:rPr>
        <w:t>project</w:t>
      </w:r>
      <w:r w:rsidR="00AA6517">
        <w:rPr>
          <w:lang w:val="en-US"/>
        </w:rPr>
        <w:t>.</w:t>
      </w:r>
    </w:p>
    <w:p w14:paraId="161D3C94" w14:textId="77777777" w:rsidR="00261196" w:rsidRPr="00AE279E" w:rsidRDefault="00261196" w:rsidP="00261196">
      <w:pPr>
        <w:rPr>
          <w:lang w:val="en-US"/>
        </w:rPr>
      </w:pPr>
      <w:r w:rsidRPr="00AE279E">
        <w:rPr>
          <w:lang w:val="en-US"/>
        </w:rPr>
        <w:t xml:space="preserve">The scope of this document </w:t>
      </w:r>
      <w:r>
        <w:rPr>
          <w:lang w:val="en-US"/>
        </w:rPr>
        <w:t xml:space="preserve">does </w:t>
      </w:r>
      <w:r w:rsidRPr="00B73BEF">
        <w:rPr>
          <w:i/>
          <w:lang w:val="en-US"/>
        </w:rPr>
        <w:t>not</w:t>
      </w:r>
      <w:r>
        <w:rPr>
          <w:lang w:val="en-US"/>
        </w:rPr>
        <w:t xml:space="preserve"> include</w:t>
      </w:r>
      <w:r w:rsidRPr="00AE279E">
        <w:rPr>
          <w:lang w:val="en-US"/>
        </w:rPr>
        <w:t xml:space="preserve"> consideration of:</w:t>
      </w:r>
    </w:p>
    <w:p w14:paraId="7AA9A42C" w14:textId="77777777" w:rsidR="00261196" w:rsidRPr="00AE279E" w:rsidRDefault="00261196" w:rsidP="00261196">
      <w:pPr>
        <w:numPr>
          <w:ilvl w:val="0"/>
          <w:numId w:val="4"/>
        </w:numPr>
        <w:rPr>
          <w:lang w:val="en-US"/>
        </w:rPr>
      </w:pPr>
      <w:r w:rsidRPr="00AE279E">
        <w:rPr>
          <w:lang w:val="en-US"/>
        </w:rPr>
        <w:t>Detailed specification of each use case – this is provided separately in a Use-Case Specifica</w:t>
      </w:r>
      <w:r>
        <w:rPr>
          <w:lang w:val="en-US"/>
        </w:rPr>
        <w:t>tion document for each use case</w:t>
      </w:r>
      <w:r w:rsidR="00AA6517">
        <w:rPr>
          <w:lang w:val="en-US"/>
        </w:rPr>
        <w:t>.</w:t>
      </w:r>
    </w:p>
    <w:p w14:paraId="590C3058" w14:textId="77777777" w:rsidR="00261196" w:rsidRPr="00AE279E" w:rsidRDefault="00261196" w:rsidP="00261196">
      <w:pPr>
        <w:pStyle w:val="Heading2"/>
        <w:rPr>
          <w:lang w:val="en-US"/>
        </w:rPr>
      </w:pPr>
      <w:bookmarkStart w:id="10" w:name="_Toc121100142"/>
      <w:bookmarkStart w:id="11" w:name="_Toc121739420"/>
      <w:bookmarkStart w:id="12" w:name="_Toc478745236"/>
      <w:r w:rsidRPr="00AE279E">
        <w:rPr>
          <w:lang w:val="en-US"/>
        </w:rPr>
        <w:t>Document Overview</w:t>
      </w:r>
      <w:bookmarkEnd w:id="10"/>
      <w:bookmarkEnd w:id="11"/>
      <w:bookmarkEnd w:id="12"/>
    </w:p>
    <w:p w14:paraId="43A7880B" w14:textId="77777777" w:rsidR="00261196" w:rsidRPr="00AE279E" w:rsidRDefault="00261196" w:rsidP="00261196">
      <w:pPr>
        <w:rPr>
          <w:lang w:val="en-US"/>
        </w:rPr>
      </w:pPr>
      <w:r w:rsidRPr="00AE279E">
        <w:rPr>
          <w:lang w:val="en-US"/>
        </w:rPr>
        <w:t>This document contains the following sections:</w:t>
      </w:r>
    </w:p>
    <w:p w14:paraId="0D1AF34D" w14:textId="77777777" w:rsidR="00921670" w:rsidRDefault="001D0519" w:rsidP="00261196">
      <w:pPr>
        <w:numPr>
          <w:ilvl w:val="0"/>
          <w:numId w:val="4"/>
        </w:numPr>
        <w:rPr>
          <w:lang w:val="en-US"/>
        </w:rPr>
      </w:pPr>
      <w:r w:rsidRPr="00A843FD">
        <w:rPr>
          <w:b/>
          <w:lang w:val="en-US"/>
        </w:rPr>
        <w:t>Brief Description</w:t>
      </w:r>
      <w:r>
        <w:rPr>
          <w:lang w:val="en-US"/>
        </w:rPr>
        <w:t xml:space="preserve"> – reminder of why the use case is needed</w:t>
      </w:r>
    </w:p>
    <w:p w14:paraId="5DF49AA0" w14:textId="77777777" w:rsidR="00261196" w:rsidRPr="00AE279E" w:rsidRDefault="00261196" w:rsidP="00261196">
      <w:pPr>
        <w:numPr>
          <w:ilvl w:val="0"/>
          <w:numId w:val="4"/>
        </w:numPr>
        <w:rPr>
          <w:lang w:val="en-US"/>
        </w:rPr>
      </w:pPr>
      <w:r w:rsidRPr="00A843FD">
        <w:rPr>
          <w:b/>
          <w:lang w:val="en-US"/>
        </w:rPr>
        <w:t xml:space="preserve">Use-Case </w:t>
      </w:r>
      <w:r w:rsidR="00764A6C" w:rsidRPr="00A843FD">
        <w:rPr>
          <w:b/>
          <w:lang w:val="en-US"/>
        </w:rPr>
        <w:t>Model Overview</w:t>
      </w:r>
      <w:r w:rsidRPr="00AE279E">
        <w:rPr>
          <w:lang w:val="en-US"/>
        </w:rPr>
        <w:t xml:space="preserve"> </w:t>
      </w:r>
      <w:r>
        <w:rPr>
          <w:lang w:val="en-US"/>
        </w:rPr>
        <w:t>–</w:t>
      </w:r>
      <w:r w:rsidRPr="00AE279E">
        <w:rPr>
          <w:lang w:val="en-US"/>
        </w:rPr>
        <w:t xml:space="preserve"> </w:t>
      </w:r>
      <w:r w:rsidR="001D0519">
        <w:rPr>
          <w:lang w:val="en-US"/>
        </w:rPr>
        <w:t>o</w:t>
      </w:r>
      <w:r w:rsidR="00764A6C">
        <w:rPr>
          <w:lang w:val="en-US"/>
        </w:rPr>
        <w:t>verview</w:t>
      </w:r>
      <w:r>
        <w:rPr>
          <w:lang w:val="en-US"/>
        </w:rPr>
        <w:t xml:space="preserve"> of the </w:t>
      </w:r>
      <w:r w:rsidR="00764A6C">
        <w:rPr>
          <w:lang w:val="en-US"/>
        </w:rPr>
        <w:t xml:space="preserve">use-case model in the form of </w:t>
      </w:r>
      <w:r>
        <w:rPr>
          <w:lang w:val="en-US"/>
        </w:rPr>
        <w:t xml:space="preserve">one or more </w:t>
      </w:r>
      <w:r w:rsidR="00764A6C">
        <w:rPr>
          <w:lang w:val="en-US"/>
        </w:rPr>
        <w:t xml:space="preserve">use-case </w:t>
      </w:r>
      <w:r>
        <w:rPr>
          <w:lang w:val="en-US"/>
        </w:rPr>
        <w:t>diagrams</w:t>
      </w:r>
      <w:r w:rsidR="00764A6C">
        <w:rPr>
          <w:lang w:val="en-US"/>
        </w:rPr>
        <w:t xml:space="preserve"> with supporting explanatory text</w:t>
      </w:r>
    </w:p>
    <w:p w14:paraId="0BDCDB2C" w14:textId="77777777" w:rsidR="00261196" w:rsidRPr="00AE279E" w:rsidRDefault="00261196" w:rsidP="00261196">
      <w:pPr>
        <w:numPr>
          <w:ilvl w:val="0"/>
          <w:numId w:val="4"/>
        </w:numPr>
        <w:rPr>
          <w:lang w:val="en-US"/>
        </w:rPr>
      </w:pPr>
      <w:r w:rsidRPr="00A843FD">
        <w:rPr>
          <w:b/>
          <w:lang w:val="en-US"/>
        </w:rPr>
        <w:t>Actor Catalog</w:t>
      </w:r>
      <w:r w:rsidRPr="00AE279E">
        <w:rPr>
          <w:lang w:val="en-US"/>
        </w:rPr>
        <w:t xml:space="preserve"> </w:t>
      </w:r>
      <w:r>
        <w:rPr>
          <w:lang w:val="en-US"/>
        </w:rPr>
        <w:t>– catalog of all system actors</w:t>
      </w:r>
    </w:p>
    <w:p w14:paraId="32D0E1CE" w14:textId="77777777" w:rsidR="00261196" w:rsidRPr="00AE279E" w:rsidRDefault="00261196" w:rsidP="00261196">
      <w:pPr>
        <w:numPr>
          <w:ilvl w:val="0"/>
          <w:numId w:val="4"/>
        </w:numPr>
        <w:rPr>
          <w:lang w:val="en-US"/>
        </w:rPr>
      </w:pPr>
      <w:r w:rsidRPr="00A843FD">
        <w:rPr>
          <w:b/>
          <w:lang w:val="en-US"/>
        </w:rPr>
        <w:t>Use</w:t>
      </w:r>
      <w:r w:rsidR="00A843FD">
        <w:rPr>
          <w:b/>
          <w:lang w:val="en-US"/>
        </w:rPr>
        <w:t xml:space="preserve"> </w:t>
      </w:r>
      <w:r w:rsidRPr="00A843FD">
        <w:rPr>
          <w:b/>
          <w:lang w:val="en-US"/>
        </w:rPr>
        <w:t>Case Catalog</w:t>
      </w:r>
      <w:r>
        <w:rPr>
          <w:lang w:val="en-US"/>
        </w:rPr>
        <w:t xml:space="preserve"> – catalog of all system use-cases</w:t>
      </w:r>
    </w:p>
    <w:p w14:paraId="127365DE" w14:textId="77777777" w:rsidR="003E0401" w:rsidRPr="009472B7" w:rsidRDefault="003E0401" w:rsidP="003E0401">
      <w:pPr>
        <w:numPr>
          <w:ilvl w:val="0"/>
          <w:numId w:val="1"/>
        </w:numPr>
        <w:rPr>
          <w:lang w:val="en-US"/>
        </w:rPr>
      </w:pPr>
      <w:r w:rsidRPr="00A843FD">
        <w:rPr>
          <w:b/>
          <w:lang w:val="en-US"/>
        </w:rPr>
        <w:t>References</w:t>
      </w:r>
      <w:r>
        <w:rPr>
          <w:lang w:val="en-US"/>
        </w:rPr>
        <w:t xml:space="preserve"> – provides full reference details for all documents, white papers and books that are referenced by this document</w:t>
      </w:r>
      <w:r w:rsidR="001D0519">
        <w:rPr>
          <w:lang w:val="en-US"/>
        </w:rPr>
        <w:t>.</w:t>
      </w:r>
    </w:p>
    <w:p w14:paraId="7017BACE" w14:textId="77777777" w:rsidR="003E0401" w:rsidRPr="009472B7" w:rsidRDefault="003E0401" w:rsidP="003E0401">
      <w:pPr>
        <w:rPr>
          <w:lang w:val="en-US"/>
        </w:rPr>
      </w:pPr>
    </w:p>
    <w:p w14:paraId="596663C6" w14:textId="77777777" w:rsidR="00261196" w:rsidRPr="00AE279E" w:rsidRDefault="002D6F89" w:rsidP="009157A8">
      <w:pPr>
        <w:pStyle w:val="Heading1NoBreak"/>
      </w:pPr>
      <w:bookmarkStart w:id="13" w:name="_Toc121739421"/>
      <w:r>
        <w:br w:type="page"/>
      </w:r>
      <w:bookmarkStart w:id="14" w:name="_Toc478745237"/>
      <w:r w:rsidR="00261196">
        <w:lastRenderedPageBreak/>
        <w:t>Use-Case Diagrams</w:t>
      </w:r>
      <w:bookmarkEnd w:id="13"/>
      <w:bookmarkEnd w:id="14"/>
    </w:p>
    <w:p w14:paraId="480E9558" w14:textId="77777777" w:rsidR="00261196" w:rsidRPr="00AE279E" w:rsidRDefault="00764A6C" w:rsidP="00261196">
      <w:pPr>
        <w:pStyle w:val="Header"/>
        <w:rPr>
          <w:lang w:val="en-US"/>
        </w:rPr>
      </w:pPr>
      <w:r>
        <w:rPr>
          <w:lang w:val="en-US"/>
        </w:rPr>
        <w:t>This section provides an overview of the use-case model in the form of one or more use-case diagrams with supporting explanatory text.</w:t>
      </w:r>
    </w:p>
    <w:p w14:paraId="728438D1" w14:textId="77777777" w:rsidR="00261196" w:rsidRPr="00AE279E" w:rsidRDefault="00261196" w:rsidP="00261196">
      <w:pPr>
        <w:pStyle w:val="Heading2"/>
        <w:rPr>
          <w:lang w:val="en-US"/>
        </w:rPr>
      </w:pPr>
      <w:bookmarkStart w:id="15" w:name="_Toc121739422"/>
      <w:bookmarkStart w:id="16" w:name="_Toc478745238"/>
      <w:r>
        <w:rPr>
          <w:lang w:val="en-US"/>
        </w:rPr>
        <w:t>&lt;Diagram Name&gt;</w:t>
      </w:r>
      <w:bookmarkEnd w:id="15"/>
      <w:bookmarkEnd w:id="16"/>
    </w:p>
    <w:p w14:paraId="5584A0B0" w14:textId="77777777" w:rsidR="00261196" w:rsidRDefault="00261196" w:rsidP="00261196">
      <w:pPr>
        <w:rPr>
          <w:lang w:val="en-US"/>
        </w:rPr>
      </w:pPr>
      <w:r>
        <w:rPr>
          <w:lang w:val="en-US"/>
        </w:rPr>
        <w:t>&lt;Diagram description&gt;</w:t>
      </w:r>
    </w:p>
    <w:p w14:paraId="5C155607" w14:textId="77777777" w:rsidR="00261196" w:rsidRDefault="00261196" w:rsidP="00261196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  <w:r>
        <w:rPr>
          <w:lang w:val="en-US"/>
        </w:rPr>
        <w:t>&lt;Diagram&gt;</w:t>
      </w:r>
    </w:p>
    <w:p w14:paraId="39923F6F" w14:textId="77777777" w:rsidR="00261196" w:rsidRDefault="00261196" w:rsidP="00261196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3A984696" w14:textId="77777777" w:rsidR="00261196" w:rsidRDefault="00261196" w:rsidP="00261196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7ED8CA58" w14:textId="77777777" w:rsidR="00261196" w:rsidRDefault="00261196" w:rsidP="00261196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5DD79AB6" w14:textId="77777777" w:rsidR="00261196" w:rsidRDefault="00261196" w:rsidP="00261196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335724FD" w14:textId="77777777" w:rsidR="00261196" w:rsidRDefault="00261196" w:rsidP="00261196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3132D4D4" w14:textId="77777777" w:rsidR="00261196" w:rsidRDefault="00261196" w:rsidP="00261196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061B9778" w14:textId="77777777" w:rsidR="00261196" w:rsidRDefault="00261196" w:rsidP="00261196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6B8E90E3" w14:textId="77777777" w:rsidR="00261196" w:rsidRDefault="00261196" w:rsidP="00261196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57593A71" w14:textId="77777777" w:rsidR="00261196" w:rsidRDefault="00261196" w:rsidP="00261196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1523E323" w14:textId="77777777" w:rsidR="00261196" w:rsidRDefault="00261196" w:rsidP="00261196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1CCD6047" w14:textId="77777777" w:rsidR="00261196" w:rsidRDefault="00261196" w:rsidP="00261196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0DF33DDE" w14:textId="77777777" w:rsidR="00261196" w:rsidRDefault="00261196" w:rsidP="00261196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4799185C" w14:textId="77777777" w:rsidR="00261196" w:rsidRPr="00AE279E" w:rsidRDefault="00261196" w:rsidP="00261196">
      <w:pPr>
        <w:pBdr>
          <w:top w:val="single" w:sz="12" w:space="1" w:color="00A5E7"/>
          <w:left w:val="single" w:sz="12" w:space="4" w:color="00A5E7"/>
          <w:bottom w:val="single" w:sz="12" w:space="1" w:color="00A5E7"/>
          <w:right w:val="single" w:sz="12" w:space="4" w:color="00A5E7"/>
        </w:pBdr>
        <w:rPr>
          <w:lang w:val="en-US"/>
        </w:rPr>
      </w:pPr>
    </w:p>
    <w:p w14:paraId="5748496D" w14:textId="77777777" w:rsidR="00261196" w:rsidRPr="00AE279E" w:rsidRDefault="00261196" w:rsidP="009157A8">
      <w:pPr>
        <w:pStyle w:val="Heading1NoBreak"/>
      </w:pPr>
      <w:bookmarkStart w:id="17" w:name="_Toc121739423"/>
      <w:bookmarkStart w:id="18" w:name="_Toc478745239"/>
      <w:r>
        <w:t>Actor Catalog</w:t>
      </w:r>
      <w:bookmarkEnd w:id="17"/>
      <w:bookmarkEnd w:id="18"/>
    </w:p>
    <w:p w14:paraId="0B35C9CB" w14:textId="77777777" w:rsidR="00261196" w:rsidRDefault="00261196" w:rsidP="00261196">
      <w:pPr>
        <w:rPr>
          <w:lang w:val="en-US"/>
        </w:rPr>
      </w:pPr>
      <w:r w:rsidRPr="00AE279E">
        <w:rPr>
          <w:lang w:val="en-US"/>
        </w:rPr>
        <w:t xml:space="preserve">The table below </w:t>
      </w:r>
      <w:r>
        <w:rPr>
          <w:lang w:val="en-US"/>
        </w:rPr>
        <w:t>catalogs the system actors, specifying for each actor:</w:t>
      </w:r>
    </w:p>
    <w:p w14:paraId="298B3981" w14:textId="77777777" w:rsidR="00261196" w:rsidRDefault="00261196" w:rsidP="00261196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Name – unique and meaningful name for the actor</w:t>
      </w:r>
    </w:p>
    <w:p w14:paraId="5D29CBA6" w14:textId="77777777" w:rsidR="00261196" w:rsidRPr="00AE279E" w:rsidRDefault="00261196" w:rsidP="00261196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Brief Description – summarizing the role that the actor plays with respect to the system</w:t>
      </w:r>
      <w:r w:rsidR="001D0519">
        <w:rPr>
          <w:lang w:val="en-US"/>
        </w:rPr>
        <w:t>.</w:t>
      </w: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17"/>
        <w:gridCol w:w="6585"/>
      </w:tblGrid>
      <w:tr w:rsidR="00261196" w:rsidRPr="00AE279E" w14:paraId="5C8EBD07" w14:textId="77777777">
        <w:trPr>
          <w:cantSplit/>
          <w:tblHeader/>
        </w:trPr>
        <w:tc>
          <w:tcPr>
            <w:tcW w:w="1034" w:type="pct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27768B94" w14:textId="77777777" w:rsidR="00261196" w:rsidRDefault="00261196" w:rsidP="0054773C">
            <w:pPr>
              <w:pStyle w:val="TableHeading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966" w:type="pct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09D5724D" w14:textId="77777777" w:rsidR="00261196" w:rsidRPr="00AE279E" w:rsidRDefault="00261196" w:rsidP="0054773C">
            <w:pPr>
              <w:pStyle w:val="TableHeading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 xml:space="preserve">Brief </w:t>
            </w:r>
            <w:r w:rsidRPr="00AE279E">
              <w:rPr>
                <w:lang w:val="en-US"/>
              </w:rPr>
              <w:t>Description</w:t>
            </w:r>
          </w:p>
        </w:tc>
      </w:tr>
      <w:tr w:rsidR="00261196" w:rsidRPr="00AE279E" w14:paraId="356B9352" w14:textId="77777777">
        <w:trPr>
          <w:cantSplit/>
        </w:trPr>
        <w:tc>
          <w:tcPr>
            <w:tcW w:w="1034" w:type="pct"/>
            <w:tcBorders>
              <w:top w:val="single" w:sz="6" w:space="0" w:color="000000"/>
            </w:tcBorders>
          </w:tcPr>
          <w:p w14:paraId="6AF69333" w14:textId="76E709D0" w:rsidR="00261196" w:rsidRPr="00AE279E" w:rsidRDefault="00AC6CAD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3966" w:type="pct"/>
            <w:tcBorders>
              <w:top w:val="single" w:sz="6" w:space="0" w:color="000000"/>
            </w:tcBorders>
          </w:tcPr>
          <w:p w14:paraId="107A0DAE" w14:textId="50035F56" w:rsidR="00261196" w:rsidRPr="00AE279E" w:rsidRDefault="00AC6CAD" w:rsidP="00AC6CAD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The Agent and agent assistant responsible for publishing ads</w:t>
            </w:r>
          </w:p>
        </w:tc>
      </w:tr>
      <w:tr w:rsidR="00261196" w:rsidRPr="00AE279E" w14:paraId="3B324F3D" w14:textId="77777777">
        <w:trPr>
          <w:cantSplit/>
        </w:trPr>
        <w:tc>
          <w:tcPr>
            <w:tcW w:w="1034" w:type="pct"/>
          </w:tcPr>
          <w:p w14:paraId="7AFF72B9" w14:textId="517A237E" w:rsidR="00261196" w:rsidRPr="00AE279E" w:rsidRDefault="000C2CB2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Home searcher</w:t>
            </w:r>
          </w:p>
        </w:tc>
        <w:tc>
          <w:tcPr>
            <w:tcW w:w="3966" w:type="pct"/>
          </w:tcPr>
          <w:p w14:paraId="34E11D6B" w14:textId="46E59738" w:rsidR="00261196" w:rsidRPr="00AE279E" w:rsidRDefault="000C2CB2" w:rsidP="000C2CB2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People looking to buy a home</w:t>
            </w:r>
          </w:p>
        </w:tc>
      </w:tr>
      <w:tr w:rsidR="00261196" w:rsidRPr="00AE279E" w14:paraId="4C0A791A" w14:textId="77777777">
        <w:trPr>
          <w:cantSplit/>
        </w:trPr>
        <w:tc>
          <w:tcPr>
            <w:tcW w:w="1034" w:type="pct"/>
          </w:tcPr>
          <w:p w14:paraId="1416A7F0" w14:textId="70E72CF6" w:rsidR="00261196" w:rsidRPr="00AE279E" w:rsidRDefault="000C2CB2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Home seller</w:t>
            </w:r>
          </w:p>
        </w:tc>
        <w:tc>
          <w:tcPr>
            <w:tcW w:w="3966" w:type="pct"/>
          </w:tcPr>
          <w:p w14:paraId="44354E52" w14:textId="6FB4CF9A" w:rsidR="00261196" w:rsidRPr="00AE279E" w:rsidRDefault="000C2CB2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People looking to sell their home</w:t>
            </w:r>
          </w:p>
        </w:tc>
      </w:tr>
      <w:tr w:rsidR="00261196" w:rsidRPr="00AE279E" w14:paraId="36043254" w14:textId="77777777">
        <w:trPr>
          <w:cantSplit/>
        </w:trPr>
        <w:tc>
          <w:tcPr>
            <w:tcW w:w="1034" w:type="pct"/>
          </w:tcPr>
          <w:p w14:paraId="48D4C811" w14:textId="77777777" w:rsidR="00261196" w:rsidRPr="00AE279E" w:rsidRDefault="00261196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966" w:type="pct"/>
          </w:tcPr>
          <w:p w14:paraId="260C040D" w14:textId="77777777" w:rsidR="00261196" w:rsidRPr="00AE279E" w:rsidRDefault="00261196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261196" w:rsidRPr="00AE279E" w14:paraId="399598A9" w14:textId="77777777">
        <w:trPr>
          <w:cantSplit/>
        </w:trPr>
        <w:tc>
          <w:tcPr>
            <w:tcW w:w="1034" w:type="pct"/>
          </w:tcPr>
          <w:p w14:paraId="3A9391D4" w14:textId="77777777" w:rsidR="00261196" w:rsidRPr="00AE279E" w:rsidRDefault="00261196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966" w:type="pct"/>
          </w:tcPr>
          <w:p w14:paraId="4A4E5166" w14:textId="77777777" w:rsidR="00261196" w:rsidRPr="00AE279E" w:rsidRDefault="00261196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</w:tr>
    </w:tbl>
    <w:p w14:paraId="00015C7C" w14:textId="77777777" w:rsidR="00261196" w:rsidRPr="00AE279E" w:rsidRDefault="00261196" w:rsidP="009157A8">
      <w:pPr>
        <w:pStyle w:val="Heading1NoBreak"/>
      </w:pPr>
      <w:bookmarkStart w:id="19" w:name="_Toc178396933"/>
      <w:bookmarkStart w:id="20" w:name="_Toc178480186"/>
      <w:bookmarkStart w:id="21" w:name="_Toc178396934"/>
      <w:bookmarkStart w:id="22" w:name="_Toc178480187"/>
      <w:bookmarkStart w:id="23" w:name="_Toc178396935"/>
      <w:bookmarkStart w:id="24" w:name="_Toc178480188"/>
      <w:bookmarkStart w:id="25" w:name="_Toc178396936"/>
      <w:bookmarkStart w:id="26" w:name="_Toc178480189"/>
      <w:bookmarkStart w:id="27" w:name="_Toc121739424"/>
      <w:bookmarkStart w:id="28" w:name="_Toc478745240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lastRenderedPageBreak/>
        <w:t>Use-Case Catalog</w:t>
      </w:r>
      <w:bookmarkEnd w:id="27"/>
      <w:bookmarkEnd w:id="28"/>
    </w:p>
    <w:p w14:paraId="4F45B891" w14:textId="77777777" w:rsidR="00261196" w:rsidRDefault="00261196" w:rsidP="00261196">
      <w:pPr>
        <w:rPr>
          <w:lang w:val="en-US"/>
        </w:rPr>
      </w:pPr>
      <w:r w:rsidRPr="00AE279E">
        <w:rPr>
          <w:lang w:val="en-US"/>
        </w:rPr>
        <w:t xml:space="preserve">The table below </w:t>
      </w:r>
      <w:r>
        <w:rPr>
          <w:lang w:val="en-US"/>
        </w:rPr>
        <w:t>catalogs the system use cases, specifying for each use case:</w:t>
      </w:r>
    </w:p>
    <w:p w14:paraId="40C6835F" w14:textId="77777777" w:rsidR="00EF6C9D" w:rsidRDefault="00EF6C9D" w:rsidP="00261196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ID – unique identifier for the use case</w:t>
      </w:r>
    </w:p>
    <w:p w14:paraId="1AAA9C0B" w14:textId="77777777" w:rsidR="00261196" w:rsidRDefault="00261196" w:rsidP="00261196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Name – unique and meaningful name for the use case</w:t>
      </w:r>
    </w:p>
    <w:p w14:paraId="1E31253E" w14:textId="77777777" w:rsidR="00EF6C9D" w:rsidRDefault="00261196" w:rsidP="00261196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Type</w:t>
      </w:r>
      <w:r w:rsidR="00EF6C9D">
        <w:rPr>
          <w:lang w:val="en-US"/>
        </w:rPr>
        <w:t>:</w:t>
      </w:r>
    </w:p>
    <w:p w14:paraId="5E6E8DCB" w14:textId="77777777" w:rsidR="00EF6C9D" w:rsidRDefault="00EF6C9D" w:rsidP="00EF6C9D">
      <w:pPr>
        <w:numPr>
          <w:ilvl w:val="1"/>
          <w:numId w:val="5"/>
        </w:numPr>
        <w:rPr>
          <w:lang w:val="en-US"/>
        </w:rPr>
      </w:pPr>
      <w:r w:rsidRPr="00672526">
        <w:rPr>
          <w:i/>
          <w:lang w:val="en-US"/>
        </w:rPr>
        <w:t>B</w:t>
      </w:r>
      <w:r w:rsidR="00261196" w:rsidRPr="00672526">
        <w:rPr>
          <w:i/>
          <w:lang w:val="en-US"/>
        </w:rPr>
        <w:t>ase</w:t>
      </w:r>
      <w:r>
        <w:rPr>
          <w:i/>
          <w:lang w:val="en-US"/>
        </w:rPr>
        <w:t xml:space="preserve"> – end-to end interaction between an actor and the system</w:t>
      </w:r>
    </w:p>
    <w:p w14:paraId="52428F85" w14:textId="77777777" w:rsidR="00EF6C9D" w:rsidRDefault="00EF6C9D" w:rsidP="00EF6C9D">
      <w:pPr>
        <w:numPr>
          <w:ilvl w:val="1"/>
          <w:numId w:val="5"/>
        </w:numPr>
        <w:rPr>
          <w:lang w:val="en-US"/>
        </w:rPr>
      </w:pPr>
      <w:r w:rsidRPr="00672526">
        <w:rPr>
          <w:i/>
          <w:lang w:val="en-US"/>
        </w:rPr>
        <w:t>I</w:t>
      </w:r>
      <w:r w:rsidR="00261196" w:rsidRPr="00672526">
        <w:rPr>
          <w:i/>
          <w:lang w:val="en-US"/>
        </w:rPr>
        <w:t>nclusion</w:t>
      </w:r>
      <w:r>
        <w:rPr>
          <w:i/>
          <w:lang w:val="en-US"/>
        </w:rPr>
        <w:t xml:space="preserve"> – abstracted common part of many Base Use Cases that is </w:t>
      </w:r>
      <w:proofErr w:type="gramStart"/>
      <w:r>
        <w:rPr>
          <w:i/>
          <w:lang w:val="en-US"/>
        </w:rPr>
        <w:t>explicitly  referenced</w:t>
      </w:r>
      <w:proofErr w:type="gramEnd"/>
      <w:r>
        <w:rPr>
          <w:i/>
          <w:lang w:val="en-US"/>
        </w:rPr>
        <w:t xml:space="preserve"> by these use cases</w:t>
      </w:r>
    </w:p>
    <w:p w14:paraId="5E88B4EF" w14:textId="77777777" w:rsidR="00EF6C9D" w:rsidRPr="00EF6C9D" w:rsidRDefault="00EF6C9D" w:rsidP="00EF6C9D">
      <w:pPr>
        <w:numPr>
          <w:ilvl w:val="1"/>
          <w:numId w:val="5"/>
        </w:numPr>
        <w:rPr>
          <w:lang w:val="en-US"/>
        </w:rPr>
      </w:pPr>
      <w:r w:rsidRPr="00672526">
        <w:rPr>
          <w:i/>
          <w:lang w:val="en-US"/>
        </w:rPr>
        <w:t>E</w:t>
      </w:r>
      <w:r w:rsidR="00261196" w:rsidRPr="00672526">
        <w:rPr>
          <w:i/>
          <w:lang w:val="en-US"/>
        </w:rPr>
        <w:t>xtension</w:t>
      </w:r>
      <w:r>
        <w:rPr>
          <w:i/>
          <w:lang w:val="en-US"/>
        </w:rPr>
        <w:t xml:space="preserve"> – extension of one or more referenced </w:t>
      </w:r>
      <w:r w:rsidR="00F05ADF">
        <w:rPr>
          <w:i/>
          <w:lang w:val="en-US"/>
        </w:rPr>
        <w:t>B</w:t>
      </w:r>
      <w:r>
        <w:rPr>
          <w:i/>
          <w:lang w:val="en-US"/>
        </w:rPr>
        <w:t xml:space="preserve">ase </w:t>
      </w:r>
      <w:r w:rsidR="00F05ADF">
        <w:rPr>
          <w:i/>
          <w:lang w:val="en-US"/>
        </w:rPr>
        <w:t>U</w:t>
      </w:r>
      <w:r>
        <w:rPr>
          <w:i/>
          <w:lang w:val="en-US"/>
        </w:rPr>
        <w:t>se-</w:t>
      </w:r>
      <w:r w:rsidR="00F05ADF">
        <w:rPr>
          <w:i/>
          <w:lang w:val="en-US"/>
        </w:rPr>
        <w:t>C</w:t>
      </w:r>
      <w:r>
        <w:rPr>
          <w:i/>
          <w:lang w:val="en-US"/>
        </w:rPr>
        <w:t>ases</w:t>
      </w:r>
    </w:p>
    <w:p w14:paraId="3D9229F0" w14:textId="77777777" w:rsidR="00261196" w:rsidRDefault="00EF6C9D" w:rsidP="00EF6C9D">
      <w:pPr>
        <w:numPr>
          <w:ilvl w:val="1"/>
          <w:numId w:val="5"/>
        </w:numPr>
        <w:rPr>
          <w:lang w:val="en-US"/>
        </w:rPr>
      </w:pPr>
      <w:r>
        <w:rPr>
          <w:i/>
          <w:lang w:val="en-US"/>
        </w:rPr>
        <w:t>A</w:t>
      </w:r>
      <w:r w:rsidR="00261196" w:rsidRPr="00672526">
        <w:rPr>
          <w:i/>
          <w:lang w:val="en-US"/>
        </w:rPr>
        <w:t>bstract</w:t>
      </w:r>
      <w:r>
        <w:rPr>
          <w:i/>
          <w:lang w:val="en-US"/>
        </w:rPr>
        <w:t xml:space="preserve"> –</w:t>
      </w:r>
      <w:r w:rsidR="00F05ADF">
        <w:rPr>
          <w:i/>
          <w:lang w:val="en-US"/>
        </w:rPr>
        <w:t xml:space="preserve"> </w:t>
      </w:r>
      <w:r>
        <w:rPr>
          <w:i/>
          <w:lang w:val="en-US"/>
        </w:rPr>
        <w:t>use case describing generic aspects of many Base Use Cases which in turn specialize this general case in some way</w:t>
      </w:r>
      <w:r w:rsidR="001D0519">
        <w:rPr>
          <w:i/>
          <w:lang w:val="en-US"/>
        </w:rPr>
        <w:t>.</w:t>
      </w:r>
    </w:p>
    <w:p w14:paraId="2B5FB25B" w14:textId="77777777" w:rsidR="00261196" w:rsidRPr="00AE279E" w:rsidRDefault="00261196" w:rsidP="00261196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Brief Description – summarizes the use-case purpose in terms of the value produced for its actors and other stakeholders</w:t>
      </w:r>
      <w:r w:rsidR="001D0519">
        <w:rPr>
          <w:lang w:val="en-US"/>
        </w:rPr>
        <w:t>.</w:t>
      </w: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82"/>
        <w:gridCol w:w="1446"/>
        <w:gridCol w:w="1215"/>
        <w:gridCol w:w="4659"/>
      </w:tblGrid>
      <w:tr w:rsidR="00EF6C9D" w:rsidRPr="00AE279E" w14:paraId="72D3CF11" w14:textId="77777777">
        <w:trPr>
          <w:cantSplit/>
          <w:tblHeader/>
        </w:trPr>
        <w:tc>
          <w:tcPr>
            <w:tcW w:w="591" w:type="pct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114A228E" w14:textId="77777777" w:rsidR="00EF6C9D" w:rsidRDefault="00EF6C9D" w:rsidP="0054773C">
            <w:pPr>
              <w:pStyle w:val="TableHeading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71" w:type="pct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641C5EBA" w14:textId="77777777" w:rsidR="00EF6C9D" w:rsidRDefault="00EF6C9D" w:rsidP="0054773C">
            <w:pPr>
              <w:pStyle w:val="TableHeading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32" w:type="pct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2F6AE7CD" w14:textId="77777777" w:rsidR="00EF6C9D" w:rsidRPr="00AE279E" w:rsidRDefault="00EF6C9D" w:rsidP="0054773C">
            <w:pPr>
              <w:pStyle w:val="TableHeading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806" w:type="pct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334B8255" w14:textId="77777777" w:rsidR="00EF6C9D" w:rsidRPr="00AE279E" w:rsidRDefault="00EF6C9D" w:rsidP="0054773C">
            <w:pPr>
              <w:pStyle w:val="TableHeading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 xml:space="preserve">Brief </w:t>
            </w:r>
            <w:r w:rsidRPr="00AE279E">
              <w:rPr>
                <w:lang w:val="en-US"/>
              </w:rPr>
              <w:t>Description</w:t>
            </w:r>
          </w:p>
        </w:tc>
      </w:tr>
      <w:tr w:rsidR="00EF6C9D" w:rsidRPr="00AE279E" w14:paraId="15018F7C" w14:textId="77777777">
        <w:trPr>
          <w:cantSplit/>
        </w:trPr>
        <w:tc>
          <w:tcPr>
            <w:tcW w:w="591" w:type="pct"/>
            <w:tcBorders>
              <w:top w:val="single" w:sz="6" w:space="0" w:color="000000"/>
            </w:tcBorders>
          </w:tcPr>
          <w:p w14:paraId="42BBB75C" w14:textId="550A14A4" w:rsidR="00EF6C9D" w:rsidRPr="00AE279E" w:rsidRDefault="002303B8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pct"/>
            <w:tcBorders>
              <w:top w:val="single" w:sz="6" w:space="0" w:color="000000"/>
            </w:tcBorders>
          </w:tcPr>
          <w:p w14:paraId="36762BC0" w14:textId="648EF1A5" w:rsidR="00EF6C9D" w:rsidRPr="00AE279E" w:rsidRDefault="007D23E3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AA0E6C">
              <w:rPr>
                <w:lang w:val="en-US"/>
              </w:rPr>
              <w:t xml:space="preserve"> listing</w:t>
            </w:r>
          </w:p>
        </w:tc>
        <w:tc>
          <w:tcPr>
            <w:tcW w:w="732" w:type="pct"/>
            <w:tcBorders>
              <w:top w:val="single" w:sz="6" w:space="0" w:color="000000"/>
            </w:tcBorders>
          </w:tcPr>
          <w:p w14:paraId="6E792ABB" w14:textId="2CD01BF8" w:rsidR="00EF6C9D" w:rsidRPr="00AE279E" w:rsidRDefault="00AA0E6C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2806" w:type="pct"/>
            <w:tcBorders>
              <w:top w:val="single" w:sz="6" w:space="0" w:color="000000"/>
            </w:tcBorders>
          </w:tcPr>
          <w:p w14:paraId="39693ACD" w14:textId="46CDB1F7" w:rsidR="00EF6C9D" w:rsidRPr="00AE279E" w:rsidRDefault="00AA0E6C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Agent prepares an ad to list it</w:t>
            </w:r>
          </w:p>
        </w:tc>
      </w:tr>
      <w:tr w:rsidR="00EF6C9D" w:rsidRPr="00AE279E" w14:paraId="522874D6" w14:textId="77777777">
        <w:trPr>
          <w:cantSplit/>
        </w:trPr>
        <w:tc>
          <w:tcPr>
            <w:tcW w:w="591" w:type="pct"/>
          </w:tcPr>
          <w:p w14:paraId="77EA46AF" w14:textId="5C312566" w:rsidR="00EF6C9D" w:rsidRPr="00AE279E" w:rsidRDefault="00AA0E6C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1" w:type="pct"/>
          </w:tcPr>
          <w:p w14:paraId="71A6A214" w14:textId="7680406E" w:rsidR="00EF6C9D" w:rsidRPr="00AE279E" w:rsidRDefault="007D23E3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 w:rsidR="00AA0E6C">
              <w:rPr>
                <w:lang w:val="en-US"/>
              </w:rPr>
              <w:t>listing</w:t>
            </w:r>
          </w:p>
        </w:tc>
        <w:tc>
          <w:tcPr>
            <w:tcW w:w="732" w:type="pct"/>
          </w:tcPr>
          <w:p w14:paraId="20A4D8DF" w14:textId="68D0390C" w:rsidR="00EF6C9D" w:rsidRPr="00AE279E" w:rsidRDefault="00AA0E6C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2806" w:type="pct"/>
          </w:tcPr>
          <w:p w14:paraId="6F20A35F" w14:textId="719FA62E" w:rsidR="00EF6C9D" w:rsidRPr="00AE279E" w:rsidRDefault="00AA0E6C" w:rsidP="007D23E3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 xml:space="preserve">Agent </w:t>
            </w:r>
            <w:r w:rsidR="007D23E3">
              <w:rPr>
                <w:lang w:val="en-US"/>
              </w:rPr>
              <w:t>edits, publishes, deletes a listing</w:t>
            </w:r>
          </w:p>
        </w:tc>
      </w:tr>
      <w:tr w:rsidR="00EF6C9D" w:rsidRPr="00AE279E" w14:paraId="66F7E789" w14:textId="77777777" w:rsidTr="00AA0E6C">
        <w:trPr>
          <w:cantSplit/>
          <w:trHeight w:val="348"/>
        </w:trPr>
        <w:tc>
          <w:tcPr>
            <w:tcW w:w="591" w:type="pct"/>
          </w:tcPr>
          <w:p w14:paraId="7517235C" w14:textId="2E7EC16F" w:rsidR="00EF6C9D" w:rsidRPr="00AE279E" w:rsidRDefault="00AA0E6C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1" w:type="pct"/>
          </w:tcPr>
          <w:p w14:paraId="13B476A9" w14:textId="0E3538C2" w:rsidR="00EF6C9D" w:rsidRPr="00AE279E" w:rsidRDefault="007D23E3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View my</w:t>
            </w:r>
            <w:r w:rsidR="00AA0E6C">
              <w:rPr>
                <w:lang w:val="en-US"/>
              </w:rPr>
              <w:t xml:space="preserve"> listing</w:t>
            </w:r>
            <w:r>
              <w:rPr>
                <w:lang w:val="en-US"/>
              </w:rPr>
              <w:t>s</w:t>
            </w:r>
          </w:p>
        </w:tc>
        <w:tc>
          <w:tcPr>
            <w:tcW w:w="732" w:type="pct"/>
          </w:tcPr>
          <w:p w14:paraId="0D38FD27" w14:textId="687905D8" w:rsidR="00EF6C9D" w:rsidRPr="00AE279E" w:rsidRDefault="00AA0E6C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2806" w:type="pct"/>
          </w:tcPr>
          <w:p w14:paraId="5E5466C8" w14:textId="2ACF1AF5" w:rsidR="00EF6C9D" w:rsidRPr="00AE279E" w:rsidRDefault="007D23E3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Agent can view own listings</w:t>
            </w:r>
          </w:p>
        </w:tc>
      </w:tr>
      <w:tr w:rsidR="00EF6C9D" w:rsidRPr="00AE279E" w14:paraId="24929FC9" w14:textId="77777777">
        <w:trPr>
          <w:cantSplit/>
        </w:trPr>
        <w:tc>
          <w:tcPr>
            <w:tcW w:w="591" w:type="pct"/>
          </w:tcPr>
          <w:p w14:paraId="4F7A6DA7" w14:textId="6649F07C" w:rsidR="00EF6C9D" w:rsidRPr="00AE279E" w:rsidRDefault="007D23E3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1" w:type="pct"/>
          </w:tcPr>
          <w:p w14:paraId="26CD7550" w14:textId="18F76BA4" w:rsidR="00EF6C9D" w:rsidRPr="00AE279E" w:rsidRDefault="007D23E3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Get sale stats</w:t>
            </w:r>
          </w:p>
        </w:tc>
        <w:tc>
          <w:tcPr>
            <w:tcW w:w="732" w:type="pct"/>
          </w:tcPr>
          <w:p w14:paraId="331A4924" w14:textId="66E92F0B" w:rsidR="00EF6C9D" w:rsidRPr="00AE279E" w:rsidRDefault="007D23E3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2806" w:type="pct"/>
          </w:tcPr>
          <w:p w14:paraId="1274C412" w14:textId="37313AF8" w:rsidR="00EF6C9D" w:rsidRPr="00AE279E" w:rsidRDefault="007D23E3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Agent gets access of selling history in a designated area. Could be used when trying to convince a seller about starting prices and potential estimates</w:t>
            </w:r>
          </w:p>
        </w:tc>
      </w:tr>
      <w:tr w:rsidR="00EF6C9D" w:rsidRPr="00AE279E" w14:paraId="5BAC7A5F" w14:textId="77777777" w:rsidTr="007D23E3">
        <w:trPr>
          <w:cantSplit/>
          <w:trHeight w:val="669"/>
        </w:trPr>
        <w:tc>
          <w:tcPr>
            <w:tcW w:w="591" w:type="pct"/>
          </w:tcPr>
          <w:p w14:paraId="2808B32B" w14:textId="46833226" w:rsidR="00EF6C9D" w:rsidRPr="00AE279E" w:rsidRDefault="007D23E3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1" w:type="pct"/>
          </w:tcPr>
          <w:p w14:paraId="70CE4798" w14:textId="3227AD54" w:rsidR="00EF6C9D" w:rsidRPr="00AE279E" w:rsidRDefault="007D23E3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Search for homes</w:t>
            </w:r>
          </w:p>
        </w:tc>
        <w:tc>
          <w:tcPr>
            <w:tcW w:w="732" w:type="pct"/>
          </w:tcPr>
          <w:p w14:paraId="349D7D4B" w14:textId="76B0128F" w:rsidR="00EF6C9D" w:rsidRPr="00AE279E" w:rsidRDefault="007D23E3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Home searcher</w:t>
            </w:r>
          </w:p>
        </w:tc>
        <w:tc>
          <w:tcPr>
            <w:tcW w:w="2806" w:type="pct"/>
          </w:tcPr>
          <w:p w14:paraId="18DC6F74" w14:textId="4144858A" w:rsidR="00EF6C9D" w:rsidRPr="00AE279E" w:rsidRDefault="007D23E3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Search for homes with specified criteria</w:t>
            </w:r>
          </w:p>
        </w:tc>
      </w:tr>
      <w:tr w:rsidR="00EF6C9D" w:rsidRPr="00AE279E" w14:paraId="1C4F4068" w14:textId="77777777">
        <w:trPr>
          <w:cantSplit/>
        </w:trPr>
        <w:tc>
          <w:tcPr>
            <w:tcW w:w="591" w:type="pct"/>
          </w:tcPr>
          <w:p w14:paraId="02DF886D" w14:textId="2C379B86" w:rsidR="00EF6C9D" w:rsidRPr="00AE279E" w:rsidRDefault="007D23E3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1" w:type="pct"/>
          </w:tcPr>
          <w:p w14:paraId="54815F04" w14:textId="61A1B2EF" w:rsidR="00EF6C9D" w:rsidRPr="00AE279E" w:rsidRDefault="007D23E3" w:rsidP="007D23E3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Monitor market</w:t>
            </w:r>
          </w:p>
        </w:tc>
        <w:tc>
          <w:tcPr>
            <w:tcW w:w="732" w:type="pct"/>
          </w:tcPr>
          <w:p w14:paraId="0226F6C0" w14:textId="0C4385DD" w:rsidR="00EF6C9D" w:rsidRPr="00AE279E" w:rsidRDefault="007D23E3" w:rsidP="0054773C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lang w:val="en-US"/>
              </w:rPr>
              <w:t>ome seller</w:t>
            </w:r>
            <w:r>
              <w:rPr>
                <w:lang w:val="en-US"/>
              </w:rPr>
              <w:t xml:space="preserve"> / agent</w:t>
            </w:r>
          </w:p>
        </w:tc>
        <w:tc>
          <w:tcPr>
            <w:tcW w:w="2806" w:type="pct"/>
          </w:tcPr>
          <w:p w14:paraId="2BD4C326" w14:textId="12EE2CF5" w:rsidR="00EF6C9D" w:rsidRPr="00AE279E" w:rsidRDefault="007D23E3" w:rsidP="006648D4">
            <w:pPr>
              <w:pStyle w:val="TableText"/>
              <w:spacing w:before="72" w:after="72"/>
              <w:rPr>
                <w:lang w:val="en-US"/>
              </w:rPr>
            </w:pPr>
            <w:r>
              <w:rPr>
                <w:lang w:val="en-US"/>
              </w:rPr>
              <w:t>Monitor market in order t</w:t>
            </w:r>
            <w:r w:rsidR="006648D4">
              <w:rPr>
                <w:lang w:val="en-US"/>
              </w:rPr>
              <w:t>o</w:t>
            </w:r>
            <w:r>
              <w:rPr>
                <w:lang w:val="en-US"/>
              </w:rPr>
              <w:t xml:space="preserve"> </w:t>
            </w:r>
            <w:r w:rsidR="006648D4">
              <w:rPr>
                <w:lang w:val="en-US"/>
              </w:rPr>
              <w:t>choose sale strategy</w:t>
            </w:r>
          </w:p>
        </w:tc>
      </w:tr>
      <w:tr w:rsidR="00EF6C9D" w:rsidRPr="00AE279E" w14:paraId="04C649CD" w14:textId="77777777">
        <w:trPr>
          <w:cantSplit/>
        </w:trPr>
        <w:tc>
          <w:tcPr>
            <w:tcW w:w="591" w:type="pct"/>
          </w:tcPr>
          <w:p w14:paraId="276697B8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871" w:type="pct"/>
          </w:tcPr>
          <w:p w14:paraId="25D741B1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732" w:type="pct"/>
          </w:tcPr>
          <w:p w14:paraId="4DFFE097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06" w:type="pct"/>
          </w:tcPr>
          <w:p w14:paraId="6C57F105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EF6C9D" w:rsidRPr="00AE279E" w14:paraId="5EB9B1A8" w14:textId="77777777">
        <w:trPr>
          <w:cantSplit/>
        </w:trPr>
        <w:tc>
          <w:tcPr>
            <w:tcW w:w="591" w:type="pct"/>
          </w:tcPr>
          <w:p w14:paraId="4609F00D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871" w:type="pct"/>
          </w:tcPr>
          <w:p w14:paraId="064AED81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732" w:type="pct"/>
          </w:tcPr>
          <w:p w14:paraId="03862BFC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06" w:type="pct"/>
          </w:tcPr>
          <w:p w14:paraId="4D5205EA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EF6C9D" w:rsidRPr="00AE279E" w14:paraId="456CADA0" w14:textId="77777777">
        <w:trPr>
          <w:cantSplit/>
        </w:trPr>
        <w:tc>
          <w:tcPr>
            <w:tcW w:w="591" w:type="pct"/>
          </w:tcPr>
          <w:p w14:paraId="14E15718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871" w:type="pct"/>
          </w:tcPr>
          <w:p w14:paraId="23D6FE20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732" w:type="pct"/>
          </w:tcPr>
          <w:p w14:paraId="09DFD344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06" w:type="pct"/>
          </w:tcPr>
          <w:p w14:paraId="6AB88FAC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EF6C9D" w:rsidRPr="00AE279E" w14:paraId="58B10901" w14:textId="77777777">
        <w:trPr>
          <w:cantSplit/>
        </w:trPr>
        <w:tc>
          <w:tcPr>
            <w:tcW w:w="591" w:type="pct"/>
          </w:tcPr>
          <w:p w14:paraId="754D9B6E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871" w:type="pct"/>
          </w:tcPr>
          <w:p w14:paraId="3D50AFAA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732" w:type="pct"/>
          </w:tcPr>
          <w:p w14:paraId="5B6FEB64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06" w:type="pct"/>
          </w:tcPr>
          <w:p w14:paraId="6FA644F9" w14:textId="77777777" w:rsidR="00EF6C9D" w:rsidRPr="00AE279E" w:rsidRDefault="00EF6C9D" w:rsidP="0054773C">
            <w:pPr>
              <w:pStyle w:val="TableText"/>
              <w:spacing w:before="72" w:after="72"/>
              <w:rPr>
                <w:lang w:val="en-US"/>
              </w:rPr>
            </w:pPr>
          </w:p>
        </w:tc>
      </w:tr>
    </w:tbl>
    <w:p w14:paraId="1AB351A5" w14:textId="77777777" w:rsidR="008B44B5" w:rsidRPr="007A318F" w:rsidRDefault="005A46F7" w:rsidP="005A46F7">
      <w:pPr>
        <w:pStyle w:val="AppendixHeading"/>
        <w:rPr>
          <w:lang w:val="en-US"/>
        </w:rPr>
      </w:pPr>
      <w:bookmarkStart w:id="29" w:name="_Toc478745241"/>
      <w:r w:rsidRPr="007A318F">
        <w:rPr>
          <w:lang w:val="en-US"/>
        </w:rPr>
        <w:lastRenderedPageBreak/>
        <w:t xml:space="preserve">Appendix A - </w:t>
      </w:r>
      <w:r w:rsidR="008B44B5" w:rsidRPr="007A318F">
        <w:rPr>
          <w:lang w:val="en-US"/>
        </w:rPr>
        <w:t>References</w:t>
      </w:r>
      <w:bookmarkEnd w:id="29"/>
    </w:p>
    <w:p w14:paraId="6C4FD818" w14:textId="77777777" w:rsidR="00F13D6D" w:rsidRDefault="00F13D6D" w:rsidP="00F13D6D">
      <w:pPr>
        <w:rPr>
          <w:b/>
          <w:lang w:val="en-US"/>
        </w:rPr>
      </w:pPr>
      <w:r>
        <w:rPr>
          <w:lang w:val="en-US"/>
        </w:rPr>
        <w:t>Use this section to give full reference details for all documents, white papers and books that are referenced by this document.</w:t>
      </w:r>
    </w:p>
    <w:p w14:paraId="4E21F08D" w14:textId="77777777" w:rsidR="008B44B5" w:rsidRPr="007A318F" w:rsidRDefault="008B44B5" w:rsidP="00F13D6D">
      <w:pPr>
        <w:rPr>
          <w:lang w:val="en-US"/>
        </w:rPr>
      </w:pPr>
      <w:r w:rsidRPr="007A318F">
        <w:rPr>
          <w:b/>
          <w:lang w:val="en-US"/>
        </w:rPr>
        <w:t>[1]</w:t>
      </w:r>
      <w:r w:rsidRPr="007A318F">
        <w:rPr>
          <w:lang w:val="en-US"/>
        </w:rPr>
        <w:t xml:space="preserve"> </w:t>
      </w:r>
    </w:p>
    <w:sectPr w:rsidR="008B44B5" w:rsidRPr="007A318F" w:rsidSect="005864E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709" w:footer="709" w:gutter="0"/>
      <w:pgBorders w:offsetFrom="page">
        <w:bottom w:val="single" w:sz="8" w:space="24" w:color="00CC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34A5B" w14:textId="77777777" w:rsidR="00E65FA5" w:rsidRDefault="00E65FA5">
      <w:r>
        <w:separator/>
      </w:r>
    </w:p>
  </w:endnote>
  <w:endnote w:type="continuationSeparator" w:id="0">
    <w:p w14:paraId="621EC527" w14:textId="77777777" w:rsidR="00E65FA5" w:rsidRDefault="00E6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24" w:space="0" w:color="00A5E7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768"/>
      <w:gridCol w:w="1538"/>
    </w:tblGrid>
    <w:tr w:rsidR="00D32A65" w:rsidRPr="0015326A" w14:paraId="6DF37150" w14:textId="77777777">
      <w:tc>
        <w:tcPr>
          <w:tcW w:w="8306" w:type="dxa"/>
          <w:gridSpan w:val="2"/>
        </w:tcPr>
        <w:p w14:paraId="7FE777FF" w14:textId="684F43EC" w:rsidR="00D32A65" w:rsidRPr="0015326A" w:rsidRDefault="00D32A65" w:rsidP="00D32A65">
          <w:pPr>
            <w:pStyle w:val="Header"/>
            <w:tabs>
              <w:tab w:val="clear" w:pos="4153"/>
              <w:tab w:val="clear" w:pos="8306"/>
            </w:tabs>
            <w:spacing w:before="0" w:after="0"/>
            <w:jc w:val="center"/>
          </w:pPr>
          <w:fldSimple w:instr=" DOCPROPERTY  Keywords  \* MERGEFORMAT ">
            <w:r w:rsidR="000C2CB2">
              <w:t>&lt;Confidential</w:t>
            </w:r>
            <w:r w:rsidR="00D2213E">
              <w:t>&gt;</w:t>
            </w:r>
          </w:fldSimple>
        </w:p>
      </w:tc>
    </w:tr>
    <w:tr w:rsidR="00D32A65" w14:paraId="7E001B3F" w14:textId="77777777">
      <w:tc>
        <w:tcPr>
          <w:tcW w:w="6768" w:type="dxa"/>
        </w:tcPr>
        <w:p w14:paraId="2F4EF7AF" w14:textId="0E520EBF" w:rsidR="00D32A65" w:rsidRPr="0015326A" w:rsidRDefault="000C2CB2" w:rsidP="00AE484F">
          <w:pPr>
            <w:pStyle w:val="Header"/>
            <w:tabs>
              <w:tab w:val="clear" w:pos="4153"/>
              <w:tab w:val="clear" w:pos="8306"/>
            </w:tabs>
            <w:spacing w:before="0" w:after="0"/>
          </w:pPr>
          <w:r>
            <w:t>Use Case Overview</w:t>
          </w:r>
        </w:p>
      </w:tc>
      <w:tc>
        <w:tcPr>
          <w:tcW w:w="1538" w:type="dxa"/>
        </w:tcPr>
        <w:p w14:paraId="0380C487" w14:textId="77777777" w:rsidR="00D32A65" w:rsidRDefault="00D32A65" w:rsidP="00AE484F">
          <w:pPr>
            <w:pStyle w:val="Header"/>
            <w:tabs>
              <w:tab w:val="clear" w:pos="4153"/>
              <w:tab w:val="clear" w:pos="8306"/>
            </w:tabs>
            <w:spacing w:before="0" w:after="0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15281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E15281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224688" w14:textId="77777777" w:rsidR="00B471B2" w:rsidRDefault="00B471B2" w:rsidP="00D32A65">
    <w:pPr>
      <w:pStyle w:val="Footer"/>
      <w:spacing w:before="0" w:after="0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88C69" w14:textId="77777777" w:rsidR="00B471B2" w:rsidRDefault="00B471B2" w:rsidP="00813FBE">
    <w:pPr>
      <w:pStyle w:val="Footer"/>
      <w:pBdr>
        <w:top w:val="single" w:sz="24" w:space="1" w:color="00A5E7"/>
      </w:pBdr>
      <w:spacing w:before="0" w:after="40"/>
      <w:jc w:val="center"/>
    </w:pPr>
    <w:fldSimple w:instr=" DOCPROPERTY  Keywords  \* MERGEFORMAT ">
      <w:r w:rsidR="00D2213E">
        <w:t>&lt;Confidentiality Statement&gt;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0D25E" w14:textId="77777777" w:rsidR="00E65FA5" w:rsidRDefault="00E65FA5">
      <w:r>
        <w:separator/>
      </w:r>
    </w:p>
  </w:footnote>
  <w:footnote w:type="continuationSeparator" w:id="0">
    <w:p w14:paraId="5CC02C21" w14:textId="77777777" w:rsidR="00E65FA5" w:rsidRDefault="00E65F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53"/>
      <w:gridCol w:w="4153"/>
    </w:tblGrid>
    <w:tr w:rsidR="00B471B2" w:rsidRPr="0015326A" w14:paraId="68C5E28B" w14:textId="77777777" w:rsidTr="000C2CB2">
      <w:trPr>
        <w:trHeight w:val="354"/>
      </w:trPr>
      <w:tc>
        <w:tcPr>
          <w:tcW w:w="4153" w:type="dxa"/>
        </w:tcPr>
        <w:p w14:paraId="49928F6B" w14:textId="63D3BBA5" w:rsidR="00B471B2" w:rsidRPr="0015326A" w:rsidRDefault="000C2CB2" w:rsidP="00793186">
          <w:pPr>
            <w:pStyle w:val="Header"/>
            <w:tabs>
              <w:tab w:val="clear" w:pos="4153"/>
              <w:tab w:val="clear" w:pos="8306"/>
            </w:tabs>
            <w:spacing w:before="0" w:after="0"/>
          </w:pPr>
          <w:r>
            <w:t>Portal Industries Ltd</w:t>
          </w:r>
        </w:p>
      </w:tc>
      <w:tc>
        <w:tcPr>
          <w:tcW w:w="4153" w:type="dxa"/>
        </w:tcPr>
        <w:p w14:paraId="1694E29A" w14:textId="77777777" w:rsidR="00B471B2" w:rsidRPr="0015326A" w:rsidRDefault="00D32A65" w:rsidP="00793186">
          <w:pPr>
            <w:pStyle w:val="Header"/>
            <w:tabs>
              <w:tab w:val="clear" w:pos="4153"/>
              <w:tab w:val="clear" w:pos="8306"/>
            </w:tabs>
            <w:spacing w:before="0" w:after="0"/>
            <w:jc w:val="right"/>
          </w:pPr>
          <w:fldSimple w:instr=" DOCPROPERTY  Title  \* MERGEFORMAT ">
            <w:r w:rsidR="00D2213E">
              <w:t>Use-Case Model Survey</w:t>
            </w:r>
          </w:fldSimple>
          <w:r w:rsidRPr="0015326A">
            <w:t xml:space="preserve"> </w:t>
          </w:r>
        </w:p>
      </w:tc>
    </w:tr>
    <w:tr w:rsidR="00B471B2" w14:paraId="07A3B5C1" w14:textId="77777777" w:rsidTr="000C2CB2">
      <w:trPr>
        <w:trHeight w:val="228"/>
      </w:trPr>
      <w:tc>
        <w:tcPr>
          <w:tcW w:w="4153" w:type="dxa"/>
        </w:tcPr>
        <w:p w14:paraId="0A90DBF8" w14:textId="09FF56E1" w:rsidR="00B471B2" w:rsidRPr="002E3754" w:rsidRDefault="00813FBE" w:rsidP="000C2CB2">
          <w:pPr>
            <w:pStyle w:val="Header"/>
            <w:tabs>
              <w:tab w:val="clear" w:pos="4153"/>
              <w:tab w:val="clear" w:pos="8306"/>
            </w:tabs>
            <w:spacing w:before="0" w:after="0"/>
            <w:rPr>
              <w:lang w:val="pt-BR"/>
            </w:rPr>
          </w:pPr>
          <w:r w:rsidRPr="0015326A">
            <w:fldChar w:fldCharType="begin"/>
          </w:r>
          <w:r w:rsidRPr="0015326A">
            <w:instrText xml:space="preserve"> DOCPROPERTY  Subject  \* MERGEFORMAT </w:instrText>
          </w:r>
          <w:r w:rsidRPr="0015326A">
            <w:fldChar w:fldCharType="separate"/>
          </w:r>
          <w:proofErr w:type="spellStart"/>
          <w:r w:rsidR="000C2CB2">
            <w:t>MyLot</w:t>
          </w:r>
          <w:proofErr w:type="spellEnd"/>
          <w:r w:rsidRPr="0015326A">
            <w:fldChar w:fldCharType="end"/>
          </w:r>
        </w:p>
      </w:tc>
      <w:tc>
        <w:tcPr>
          <w:tcW w:w="4153" w:type="dxa"/>
        </w:tcPr>
        <w:p w14:paraId="72537B07" w14:textId="46D9847F" w:rsidR="00B471B2" w:rsidRDefault="00B471B2" w:rsidP="000C2CB2">
          <w:pPr>
            <w:pStyle w:val="Header"/>
            <w:tabs>
              <w:tab w:val="clear" w:pos="4153"/>
              <w:tab w:val="clear" w:pos="8306"/>
            </w:tabs>
            <w:spacing w:before="0" w:after="0"/>
            <w:jc w:val="right"/>
          </w:pPr>
          <w:r>
            <w:t xml:space="preserve">Version </w:t>
          </w:r>
          <w:fldSimple w:instr=" DOCPROPERTY  Category  \* MERGEFORMAT ">
            <w:r w:rsidR="00D2213E">
              <w:t>&lt;</w:t>
            </w:r>
            <w:r w:rsidR="000C2CB2">
              <w:t>1.0</w:t>
            </w:r>
            <w:r w:rsidR="00D2213E">
              <w:t>&gt;</w:t>
            </w:r>
          </w:fldSimple>
        </w:p>
      </w:tc>
    </w:tr>
  </w:tbl>
  <w:p w14:paraId="2E806A7B" w14:textId="77777777" w:rsidR="00B471B2" w:rsidRPr="00440222" w:rsidRDefault="00B471B2" w:rsidP="004466B0">
    <w:pPr>
      <w:pStyle w:val="Header"/>
      <w:pBdr>
        <w:top w:val="single" w:sz="24" w:space="1" w:color="00A5E7"/>
      </w:pBdr>
      <w:spacing w:before="0" w:after="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D4C66" w14:textId="77777777" w:rsidR="00B471B2" w:rsidRPr="00D2213E" w:rsidRDefault="00D2213E" w:rsidP="004466B0">
    <w:pPr>
      <w:pStyle w:val="Front-Page"/>
      <w:pBdr>
        <w:bottom w:val="single" w:sz="24" w:space="1" w:color="00A5E7"/>
      </w:pBdr>
      <w:rPr>
        <w:lang w:val="sv-SE"/>
      </w:rPr>
    </w:pPr>
    <w:r>
      <w:rPr>
        <w:lang w:val="sv-SE"/>
      </w:rPr>
      <w:t xml:space="preserve">Portal </w:t>
    </w:r>
    <w:proofErr w:type="spellStart"/>
    <w:r>
      <w:rPr>
        <w:lang w:val="sv-SE"/>
      </w:rPr>
      <w:t>Industries</w:t>
    </w:r>
    <w:proofErr w:type="spellEnd"/>
    <w:r>
      <w:rPr>
        <w:lang w:val="sv-SE"/>
      </w:rPr>
      <w:t xml:space="preserve"> Ltd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35B8D"/>
    <w:multiLevelType w:val="hybridMultilevel"/>
    <w:tmpl w:val="954882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246EED"/>
    <w:multiLevelType w:val="hybridMultilevel"/>
    <w:tmpl w:val="8A8CC4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7C329D"/>
    <w:multiLevelType w:val="hybridMultilevel"/>
    <w:tmpl w:val="C7E05AE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E34E28"/>
    <w:multiLevelType w:val="hybridMultilevel"/>
    <w:tmpl w:val="223CDA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49350A"/>
    <w:multiLevelType w:val="multilevel"/>
    <w:tmpl w:val="25B6105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3E"/>
    <w:rsid w:val="00012EF0"/>
    <w:rsid w:val="00012F02"/>
    <w:rsid w:val="00024BC8"/>
    <w:rsid w:val="00027396"/>
    <w:rsid w:val="0004410F"/>
    <w:rsid w:val="000713A4"/>
    <w:rsid w:val="00086C59"/>
    <w:rsid w:val="000A2E3D"/>
    <w:rsid w:val="000B7F6B"/>
    <w:rsid w:val="000C2CB2"/>
    <w:rsid w:val="000D2BE7"/>
    <w:rsid w:val="000E34C2"/>
    <w:rsid w:val="000E5935"/>
    <w:rsid w:val="000F4356"/>
    <w:rsid w:val="000F7447"/>
    <w:rsid w:val="00121A81"/>
    <w:rsid w:val="00127AB2"/>
    <w:rsid w:val="00132C54"/>
    <w:rsid w:val="00141F96"/>
    <w:rsid w:val="0015326A"/>
    <w:rsid w:val="00165933"/>
    <w:rsid w:val="00172012"/>
    <w:rsid w:val="001857A4"/>
    <w:rsid w:val="00196215"/>
    <w:rsid w:val="001A440F"/>
    <w:rsid w:val="001C422C"/>
    <w:rsid w:val="001D0519"/>
    <w:rsid w:val="001E05D1"/>
    <w:rsid w:val="001E223E"/>
    <w:rsid w:val="001E7EF8"/>
    <w:rsid w:val="001F5CB0"/>
    <w:rsid w:val="00204507"/>
    <w:rsid w:val="002048DA"/>
    <w:rsid w:val="002303B8"/>
    <w:rsid w:val="00234390"/>
    <w:rsid w:val="00235196"/>
    <w:rsid w:val="00245177"/>
    <w:rsid w:val="00261196"/>
    <w:rsid w:val="0026256F"/>
    <w:rsid w:val="002729C6"/>
    <w:rsid w:val="0028105C"/>
    <w:rsid w:val="002879D0"/>
    <w:rsid w:val="00296898"/>
    <w:rsid w:val="002C2B15"/>
    <w:rsid w:val="002C5675"/>
    <w:rsid w:val="002C5A8C"/>
    <w:rsid w:val="002D1D32"/>
    <w:rsid w:val="002D41C5"/>
    <w:rsid w:val="002D573A"/>
    <w:rsid w:val="002D6349"/>
    <w:rsid w:val="002D6F89"/>
    <w:rsid w:val="002E2C1F"/>
    <w:rsid w:val="002E3754"/>
    <w:rsid w:val="002F3C64"/>
    <w:rsid w:val="002F72F4"/>
    <w:rsid w:val="003403C7"/>
    <w:rsid w:val="00357943"/>
    <w:rsid w:val="00362FE4"/>
    <w:rsid w:val="0036417B"/>
    <w:rsid w:val="00364EF3"/>
    <w:rsid w:val="00375FF1"/>
    <w:rsid w:val="00384FFE"/>
    <w:rsid w:val="00393200"/>
    <w:rsid w:val="0039440F"/>
    <w:rsid w:val="003A0559"/>
    <w:rsid w:val="003A07DE"/>
    <w:rsid w:val="003B43B1"/>
    <w:rsid w:val="003B7839"/>
    <w:rsid w:val="003C29C8"/>
    <w:rsid w:val="003D46B0"/>
    <w:rsid w:val="003E0401"/>
    <w:rsid w:val="003E3442"/>
    <w:rsid w:val="003E758C"/>
    <w:rsid w:val="003F7115"/>
    <w:rsid w:val="00403C0F"/>
    <w:rsid w:val="004059C8"/>
    <w:rsid w:val="00424963"/>
    <w:rsid w:val="004365FB"/>
    <w:rsid w:val="00440222"/>
    <w:rsid w:val="00440702"/>
    <w:rsid w:val="00443037"/>
    <w:rsid w:val="004460EE"/>
    <w:rsid w:val="004466B0"/>
    <w:rsid w:val="004552DA"/>
    <w:rsid w:val="0048083D"/>
    <w:rsid w:val="00483DB8"/>
    <w:rsid w:val="00486782"/>
    <w:rsid w:val="004965CB"/>
    <w:rsid w:val="004A21FA"/>
    <w:rsid w:val="004A3394"/>
    <w:rsid w:val="004A6F60"/>
    <w:rsid w:val="004B0F66"/>
    <w:rsid w:val="004B5C29"/>
    <w:rsid w:val="004B6C41"/>
    <w:rsid w:val="004B7658"/>
    <w:rsid w:val="004C7296"/>
    <w:rsid w:val="004F0A50"/>
    <w:rsid w:val="00500A9D"/>
    <w:rsid w:val="00513EAE"/>
    <w:rsid w:val="0054773C"/>
    <w:rsid w:val="00576AA2"/>
    <w:rsid w:val="005864EA"/>
    <w:rsid w:val="005872AD"/>
    <w:rsid w:val="00595627"/>
    <w:rsid w:val="005A2E61"/>
    <w:rsid w:val="005A33C4"/>
    <w:rsid w:val="005A46F7"/>
    <w:rsid w:val="005B7199"/>
    <w:rsid w:val="005F45B3"/>
    <w:rsid w:val="00614FD1"/>
    <w:rsid w:val="00622D69"/>
    <w:rsid w:val="006356F3"/>
    <w:rsid w:val="00644ACA"/>
    <w:rsid w:val="006648D4"/>
    <w:rsid w:val="00666D7A"/>
    <w:rsid w:val="0068380B"/>
    <w:rsid w:val="006E739E"/>
    <w:rsid w:val="007079F2"/>
    <w:rsid w:val="00735D09"/>
    <w:rsid w:val="007475F8"/>
    <w:rsid w:val="00753F2F"/>
    <w:rsid w:val="007648C7"/>
    <w:rsid w:val="00764A6C"/>
    <w:rsid w:val="00765041"/>
    <w:rsid w:val="00766B61"/>
    <w:rsid w:val="007713AE"/>
    <w:rsid w:val="00785B26"/>
    <w:rsid w:val="00793186"/>
    <w:rsid w:val="00796253"/>
    <w:rsid w:val="007A318F"/>
    <w:rsid w:val="007A6D80"/>
    <w:rsid w:val="007A7AF7"/>
    <w:rsid w:val="007C6F1B"/>
    <w:rsid w:val="007D23E3"/>
    <w:rsid w:val="007D511C"/>
    <w:rsid w:val="007F0712"/>
    <w:rsid w:val="007F4F23"/>
    <w:rsid w:val="00804EE8"/>
    <w:rsid w:val="008109A0"/>
    <w:rsid w:val="00813FBE"/>
    <w:rsid w:val="0081772C"/>
    <w:rsid w:val="00833E46"/>
    <w:rsid w:val="00836986"/>
    <w:rsid w:val="00840349"/>
    <w:rsid w:val="00862AFD"/>
    <w:rsid w:val="008724B5"/>
    <w:rsid w:val="00893E03"/>
    <w:rsid w:val="008976D1"/>
    <w:rsid w:val="00897CF5"/>
    <w:rsid w:val="008B44B5"/>
    <w:rsid w:val="008B7C1B"/>
    <w:rsid w:val="008C2C74"/>
    <w:rsid w:val="008D0B84"/>
    <w:rsid w:val="008D5369"/>
    <w:rsid w:val="008E4BAF"/>
    <w:rsid w:val="008E551E"/>
    <w:rsid w:val="008F103B"/>
    <w:rsid w:val="008F4824"/>
    <w:rsid w:val="009157A8"/>
    <w:rsid w:val="00921670"/>
    <w:rsid w:val="00923C79"/>
    <w:rsid w:val="00950F5B"/>
    <w:rsid w:val="00952D06"/>
    <w:rsid w:val="00961A9B"/>
    <w:rsid w:val="009738AD"/>
    <w:rsid w:val="00981776"/>
    <w:rsid w:val="00983878"/>
    <w:rsid w:val="00984F6E"/>
    <w:rsid w:val="00997A06"/>
    <w:rsid w:val="009A2D25"/>
    <w:rsid w:val="009A338E"/>
    <w:rsid w:val="009B535B"/>
    <w:rsid w:val="009C739D"/>
    <w:rsid w:val="009E2570"/>
    <w:rsid w:val="00A00BD1"/>
    <w:rsid w:val="00A374DE"/>
    <w:rsid w:val="00A5231C"/>
    <w:rsid w:val="00A524D8"/>
    <w:rsid w:val="00A675F3"/>
    <w:rsid w:val="00A80EF3"/>
    <w:rsid w:val="00A81F5C"/>
    <w:rsid w:val="00A843FD"/>
    <w:rsid w:val="00AA0E6C"/>
    <w:rsid w:val="00AA6517"/>
    <w:rsid w:val="00AB2477"/>
    <w:rsid w:val="00AB3682"/>
    <w:rsid w:val="00AB4EB4"/>
    <w:rsid w:val="00AC02BC"/>
    <w:rsid w:val="00AC41FE"/>
    <w:rsid w:val="00AC6CAD"/>
    <w:rsid w:val="00AD538A"/>
    <w:rsid w:val="00AE484F"/>
    <w:rsid w:val="00B06B5B"/>
    <w:rsid w:val="00B1724A"/>
    <w:rsid w:val="00B24A14"/>
    <w:rsid w:val="00B24F0B"/>
    <w:rsid w:val="00B25798"/>
    <w:rsid w:val="00B30FC2"/>
    <w:rsid w:val="00B471B2"/>
    <w:rsid w:val="00B50D0B"/>
    <w:rsid w:val="00B72A49"/>
    <w:rsid w:val="00B856BB"/>
    <w:rsid w:val="00BA0C06"/>
    <w:rsid w:val="00BC2B83"/>
    <w:rsid w:val="00BD6817"/>
    <w:rsid w:val="00BF1A3F"/>
    <w:rsid w:val="00C07982"/>
    <w:rsid w:val="00C22206"/>
    <w:rsid w:val="00C34703"/>
    <w:rsid w:val="00C5747D"/>
    <w:rsid w:val="00C82FAC"/>
    <w:rsid w:val="00C8522B"/>
    <w:rsid w:val="00C9237E"/>
    <w:rsid w:val="00C9429F"/>
    <w:rsid w:val="00CA3AC4"/>
    <w:rsid w:val="00CB4650"/>
    <w:rsid w:val="00CE2A83"/>
    <w:rsid w:val="00CF1D9E"/>
    <w:rsid w:val="00D00955"/>
    <w:rsid w:val="00D00F65"/>
    <w:rsid w:val="00D02CD4"/>
    <w:rsid w:val="00D2213E"/>
    <w:rsid w:val="00D26532"/>
    <w:rsid w:val="00D32A65"/>
    <w:rsid w:val="00D5696A"/>
    <w:rsid w:val="00D6780C"/>
    <w:rsid w:val="00D72D7B"/>
    <w:rsid w:val="00D85A7D"/>
    <w:rsid w:val="00D944A7"/>
    <w:rsid w:val="00DB36BB"/>
    <w:rsid w:val="00DD0685"/>
    <w:rsid w:val="00DE6301"/>
    <w:rsid w:val="00DF0EE8"/>
    <w:rsid w:val="00DF6146"/>
    <w:rsid w:val="00E020D5"/>
    <w:rsid w:val="00E12F89"/>
    <w:rsid w:val="00E13E51"/>
    <w:rsid w:val="00E15281"/>
    <w:rsid w:val="00E15AEA"/>
    <w:rsid w:val="00E350D0"/>
    <w:rsid w:val="00E44269"/>
    <w:rsid w:val="00E4438F"/>
    <w:rsid w:val="00E65FA5"/>
    <w:rsid w:val="00E67A09"/>
    <w:rsid w:val="00E72090"/>
    <w:rsid w:val="00E73E89"/>
    <w:rsid w:val="00E80DBC"/>
    <w:rsid w:val="00E82E2C"/>
    <w:rsid w:val="00E9503A"/>
    <w:rsid w:val="00EB0A16"/>
    <w:rsid w:val="00EC1048"/>
    <w:rsid w:val="00EE24CD"/>
    <w:rsid w:val="00EF22CD"/>
    <w:rsid w:val="00EF4B60"/>
    <w:rsid w:val="00EF6C9D"/>
    <w:rsid w:val="00F044BD"/>
    <w:rsid w:val="00F04EC0"/>
    <w:rsid w:val="00F05ADF"/>
    <w:rsid w:val="00F13D6D"/>
    <w:rsid w:val="00F26609"/>
    <w:rsid w:val="00F8137E"/>
    <w:rsid w:val="00FC7B3C"/>
    <w:rsid w:val="00FD2E08"/>
    <w:rsid w:val="00FD686C"/>
    <w:rsid w:val="00FE1B4D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5D56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85A7D"/>
    <w:pPr>
      <w:spacing w:before="120" w:after="120"/>
    </w:pPr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5A33C4"/>
    <w:pPr>
      <w:keepNext/>
      <w:pageBreakBefore/>
      <w:numPr>
        <w:numId w:val="2"/>
      </w:numPr>
      <w:pBdr>
        <w:bottom w:val="single" w:sz="18" w:space="1" w:color="00A5E7"/>
      </w:pBdr>
      <w:spacing w:before="36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F6146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F61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6256F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 w:val="22"/>
      <w:szCs w:val="22"/>
    </w:rPr>
  </w:style>
  <w:style w:type="paragraph" w:styleId="Heading5">
    <w:name w:val="heading 5"/>
    <w:basedOn w:val="Normal"/>
    <w:next w:val="Normal"/>
    <w:qFormat/>
    <w:rsid w:val="00DF61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F61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F61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F61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F61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7201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72012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Heading1"/>
    <w:rsid w:val="00172012"/>
  </w:style>
  <w:style w:type="paragraph" w:customStyle="1" w:styleId="Front-Page">
    <w:name w:val="Front-Page"/>
    <w:basedOn w:val="Normal"/>
    <w:rsid w:val="00D5696A"/>
    <w:rPr>
      <w:rFonts w:ascii="Arial" w:hAnsi="Arial"/>
      <w:b/>
      <w:sz w:val="40"/>
      <w:szCs w:val="40"/>
    </w:rPr>
  </w:style>
  <w:style w:type="table" w:styleId="TableGrid">
    <w:name w:val="Table Grid"/>
    <w:basedOn w:val="TableNormal"/>
    <w:rsid w:val="00D56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40222"/>
  </w:style>
  <w:style w:type="paragraph" w:customStyle="1" w:styleId="TableText">
    <w:name w:val="Table Text"/>
    <w:basedOn w:val="Normal"/>
    <w:rsid w:val="00AC02BC"/>
    <w:pPr>
      <w:spacing w:beforeLines="30" w:before="30" w:afterLines="30" w:after="30"/>
    </w:pPr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68380B"/>
    <w:pPr>
      <w:tabs>
        <w:tab w:val="left" w:pos="480"/>
        <w:tab w:val="right" w:leader="dot" w:pos="8302"/>
      </w:tabs>
      <w:spacing w:after="60"/>
    </w:pPr>
  </w:style>
  <w:style w:type="paragraph" w:styleId="TOC2">
    <w:name w:val="toc 2"/>
    <w:basedOn w:val="Normal"/>
    <w:next w:val="Normal"/>
    <w:autoRedefine/>
    <w:uiPriority w:val="39"/>
    <w:rsid w:val="0068380B"/>
    <w:pPr>
      <w:spacing w:before="60" w:after="60"/>
      <w:ind w:left="238"/>
    </w:pPr>
  </w:style>
  <w:style w:type="paragraph" w:styleId="TOC3">
    <w:name w:val="toc 3"/>
    <w:basedOn w:val="Normal"/>
    <w:next w:val="Normal"/>
    <w:autoRedefine/>
    <w:semiHidden/>
    <w:rsid w:val="0068380B"/>
    <w:pPr>
      <w:spacing w:before="0" w:after="60"/>
      <w:ind w:left="482"/>
    </w:pPr>
  </w:style>
  <w:style w:type="character" w:styleId="Hyperlink">
    <w:name w:val="Hyperlink"/>
    <w:basedOn w:val="DefaultParagraphFont"/>
    <w:uiPriority w:val="99"/>
    <w:rsid w:val="002C2B15"/>
    <w:rPr>
      <w:color w:val="0000FF"/>
      <w:u w:val="single"/>
    </w:rPr>
  </w:style>
  <w:style w:type="paragraph" w:styleId="BalloonText">
    <w:name w:val="Balloon Text"/>
    <w:basedOn w:val="Normal"/>
    <w:semiHidden/>
    <w:rsid w:val="00B06B5B"/>
    <w:rPr>
      <w:rFonts w:ascii="Tahoma" w:hAnsi="Tahoma" w:cs="Tahoma"/>
      <w:sz w:val="16"/>
      <w:szCs w:val="16"/>
    </w:rPr>
  </w:style>
  <w:style w:type="paragraph" w:customStyle="1" w:styleId="AppendixHeading">
    <w:name w:val="Appendix Heading"/>
    <w:basedOn w:val="Heading1"/>
    <w:rsid w:val="005A46F7"/>
    <w:pPr>
      <w:numPr>
        <w:numId w:val="0"/>
      </w:numPr>
    </w:pPr>
  </w:style>
  <w:style w:type="paragraph" w:customStyle="1" w:styleId="TableHeading">
    <w:name w:val="Table Heading"/>
    <w:basedOn w:val="Normal"/>
    <w:rsid w:val="00AC02BC"/>
    <w:pPr>
      <w:spacing w:beforeLines="30" w:before="30" w:afterLines="30" w:after="30"/>
    </w:pPr>
    <w:rPr>
      <w:rFonts w:ascii="Arial" w:hAnsi="Arial" w:cs="Arial"/>
      <w:b/>
      <w:sz w:val="20"/>
      <w:szCs w:val="20"/>
    </w:rPr>
  </w:style>
  <w:style w:type="paragraph" w:customStyle="1" w:styleId="StyleHeading412pt">
    <w:name w:val="Style Heading 4 + 12 pt"/>
    <w:basedOn w:val="Heading4"/>
    <w:link w:val="StyleHeading412ptChar"/>
    <w:rsid w:val="0026256F"/>
    <w:rPr>
      <w:b/>
    </w:rPr>
  </w:style>
  <w:style w:type="character" w:customStyle="1" w:styleId="Heading4Char">
    <w:name w:val="Heading 4 Char"/>
    <w:basedOn w:val="DefaultParagraphFont"/>
    <w:link w:val="Heading4"/>
    <w:rsid w:val="0026256F"/>
    <w:rPr>
      <w:rFonts w:ascii="Arial" w:eastAsia="Batang" w:hAnsi="Arial"/>
      <w:bCs/>
      <w:sz w:val="22"/>
      <w:szCs w:val="22"/>
      <w:lang w:val="en-GB" w:eastAsia="ko-KR" w:bidi="ar-SA"/>
    </w:rPr>
  </w:style>
  <w:style w:type="character" w:customStyle="1" w:styleId="StyleHeading412ptChar">
    <w:name w:val="Style Heading 4 + 12 pt Char"/>
    <w:basedOn w:val="Heading4Char"/>
    <w:link w:val="StyleHeading412pt"/>
    <w:rsid w:val="0026256F"/>
    <w:rPr>
      <w:rFonts w:ascii="Arial" w:eastAsia="Batang" w:hAnsi="Arial"/>
      <w:b/>
      <w:bCs/>
      <w:sz w:val="22"/>
      <w:szCs w:val="22"/>
      <w:lang w:val="en-GB" w:eastAsia="ko-KR" w:bidi="ar-SA"/>
    </w:rPr>
  </w:style>
  <w:style w:type="paragraph" w:customStyle="1" w:styleId="Heading1NoBreak">
    <w:name w:val="Heading 1 No Break"/>
    <w:basedOn w:val="Heading1"/>
    <w:rsid w:val="009157A8"/>
    <w:pPr>
      <w:pageBreakBefore w:val="0"/>
      <w:pBdr>
        <w:bottom w:val="single" w:sz="24" w:space="1" w:color="00A5E7"/>
      </w:pBdr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esperbergman/Downloads/essup_use_case_model_survey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essup_use_case_model_survey_template.dot</Template>
  <TotalTime>8</TotalTime>
  <Pages>6</Pages>
  <Words>701</Words>
  <Characters>4000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Model Survey</vt:lpstr>
    </vt:vector>
  </TitlesOfParts>
  <Company>&lt;Organization&gt;</Company>
  <LinksUpToDate>false</LinksUpToDate>
  <CharactersWithSpaces>4692</CharactersWithSpaces>
  <SharedDoc>false</SharedDoc>
  <HLinks>
    <vt:vector size="54" baseType="variant">
      <vt:variant>
        <vt:i4>1114168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_Toc179001002</vt:lpwstr>
      </vt:variant>
      <vt:variant>
        <vt:i4>1114168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_Toc179001001</vt:lpwstr>
      </vt:variant>
      <vt:variant>
        <vt:i4>1114168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_Toc179001000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_Toc179000999</vt:lpwstr>
      </vt:variant>
      <vt:variant>
        <vt:i4>1638449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_Toc179000998</vt:lpwstr>
      </vt:variant>
      <vt:variant>
        <vt:i4>1638449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_Toc179000997</vt:lpwstr>
      </vt:variant>
      <vt:variant>
        <vt:i4>1638449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_Toc179000996</vt:lpwstr>
      </vt:variant>
      <vt:variant>
        <vt:i4>1638449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_Toc179000995</vt:lpwstr>
      </vt:variant>
      <vt:variant>
        <vt:i4>1638449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_Toc179000994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Model Survey</dc:title>
  <dc:subject>&lt;Project&gt;</dc:subject>
  <dc:creator>Jesper Bergman</dc:creator>
  <cp:keywords>&lt;Confidentiality Statement&gt;</cp:keywords>
  <dc:description>This template is © Copyright Ivar Jacobson International. It is the Essential Unified Process Use-Case Model Overview Template Version 1.2.</dc:description>
  <cp:lastModifiedBy>Jesper Bergman</cp:lastModifiedBy>
  <cp:revision>4</cp:revision>
  <cp:lastPrinted>2006-02-28T15:46:00Z</cp:lastPrinted>
  <dcterms:created xsi:type="dcterms:W3CDTF">2017-03-31T15:21:00Z</dcterms:created>
  <dcterms:modified xsi:type="dcterms:W3CDTF">2017-03-31T18:14:00Z</dcterms:modified>
  <cp:category>&lt;Version&gt;</cp:category>
</cp:coreProperties>
</file>